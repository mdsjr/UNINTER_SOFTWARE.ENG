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34611253" w:displacedByCustomXml="next"/>
    <w:bookmarkEnd w:id="0" w:displacedByCustomXml="next"/>
    <w:sdt>
      <w:sdtPr>
        <w:id w:val="1320146773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2CD2268B" w14:textId="518DBE38" w:rsidR="00CD019A" w:rsidRDefault="008604EE" w:rsidP="008604EE">
          <w:pPr>
            <w:ind w:firstLine="0"/>
          </w:pP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AA83B6E" wp14:editId="0E67FD5A">
                    <wp:simplePos x="0" y="0"/>
                    <wp:positionH relativeFrom="column">
                      <wp:posOffset>-19050</wp:posOffset>
                    </wp:positionH>
                    <wp:positionV relativeFrom="paragraph">
                      <wp:posOffset>4343400</wp:posOffset>
                    </wp:positionV>
                    <wp:extent cx="6188710" cy="2870200"/>
                    <wp:effectExtent l="0" t="0" r="0" b="6350"/>
                    <wp:wrapNone/>
                    <wp:docPr id="3" name="Caixa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88710" cy="2870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52C93AA" w14:textId="68565EF9" w:rsidR="00FB0992" w:rsidRPr="005B49D4" w:rsidRDefault="005B49D4" w:rsidP="00846018">
                                <w:pPr>
                                  <w:pStyle w:val="11-TIPODETRABALHO"/>
                                  <w:rPr>
                                    <w:sz w:val="56"/>
                                    <w:szCs w:val="20"/>
                                  </w:rPr>
                                </w:pPr>
                                <w:r w:rsidRPr="005B49D4">
                                  <w:rPr>
                                    <w:sz w:val="56"/>
                                    <w:szCs w:val="20"/>
                                  </w:rPr>
                                  <w:t>CADERNO DE RESPOSTAS DA ATIVIDADE PRÁTICA</w:t>
                                </w:r>
                                <w:r w:rsidR="0053537A">
                                  <w:rPr>
                                    <w:sz w:val="56"/>
                                    <w:szCs w:val="20"/>
                                  </w:rPr>
                                  <w:t xml:space="preserve"> DE:</w:t>
                                </w:r>
                              </w:p>
                              <w:p w14:paraId="02FAB809" w14:textId="5014D468" w:rsidR="00FB0992" w:rsidRPr="0053537A" w:rsidRDefault="00FB0992" w:rsidP="005318AE">
                                <w:pPr>
                                  <w:pStyle w:val="12-NOMEDADISCIPLINA"/>
                                  <w:jc w:val="center"/>
                                  <w:rPr>
                                    <w:sz w:val="56"/>
                                    <w:szCs w:val="56"/>
                                  </w:rPr>
                                </w:pPr>
                                <w:r w:rsidRPr="0053537A">
                                  <w:rPr>
                                    <w:sz w:val="56"/>
                                    <w:szCs w:val="56"/>
                                  </w:rPr>
                                  <w:t xml:space="preserve">Projetos </w:t>
                                </w:r>
                                <w:r w:rsidR="0072047F">
                                  <w:rPr>
                                    <w:sz w:val="56"/>
                                    <w:szCs w:val="56"/>
                                  </w:rPr>
                                  <w:t>BIG DATA</w:t>
                                </w:r>
                              </w:p>
                              <w:p w14:paraId="0532A29A" w14:textId="1F4DAAD7" w:rsidR="005B49D4" w:rsidRPr="00474851" w:rsidRDefault="0053537A" w:rsidP="00474851">
                                <w:pPr>
                                  <w:pStyle w:val="11-TIPODETRABALHO"/>
                                  <w:jc w:val="both"/>
                                  <w:rPr>
                                    <w:color w:val="FF0000"/>
                                    <w:sz w:val="44"/>
                                    <w:szCs w:val="44"/>
                                  </w:rPr>
                                </w:pPr>
                                <w:r w:rsidRPr="00474851">
                                  <w:rPr>
                                    <w:sz w:val="44"/>
                                    <w:szCs w:val="44"/>
                                  </w:rPr>
                                  <w:t>ALUNO:</w:t>
                                </w:r>
                                <w:r w:rsidRPr="00474851">
                                  <w:rPr>
                                    <w:color w:val="FF0000"/>
                                    <w:sz w:val="44"/>
                                    <w:szCs w:val="44"/>
                                  </w:rPr>
                                  <w:t xml:space="preserve"> </w:t>
                                </w:r>
                                <w:r w:rsidR="005B49D4" w:rsidRPr="00474851">
                                  <w:rPr>
                                    <w:color w:val="FF0000"/>
                                    <w:sz w:val="44"/>
                                    <w:szCs w:val="44"/>
                                  </w:rPr>
                                  <w:t>(INSERIR NOME E RU)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AA83B6E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3" o:spid="_x0000_s1026" type="#_x0000_t202" style="position:absolute;left:0;text-align:left;margin-left:-1.5pt;margin-top:342pt;width:487.3pt;height:22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" filled="f" stroked="f" strokeweight=".5pt">
                    <v:textbox>
                      <w:txbxContent>
                        <w:p w14:paraId="752C93AA" w14:textId="68565EF9" w:rsidR="00FB0992" w:rsidRPr="005B49D4" w:rsidRDefault="005B49D4" w:rsidP="00846018">
                          <w:pPr>
                            <w:pStyle w:val="11-TIPODETRABALHO"/>
                            <w:rPr>
                              <w:sz w:val="56"/>
                              <w:szCs w:val="20"/>
                            </w:rPr>
                          </w:pPr>
                          <w:r w:rsidRPr="005B49D4">
                            <w:rPr>
                              <w:sz w:val="56"/>
                              <w:szCs w:val="20"/>
                            </w:rPr>
                            <w:t>CADERNO DE RESPOSTAS DA ATIVIDADE PRÁTICA</w:t>
                          </w:r>
                          <w:r w:rsidR="0053537A">
                            <w:rPr>
                              <w:sz w:val="56"/>
                              <w:szCs w:val="20"/>
                            </w:rPr>
                            <w:t xml:space="preserve"> DE:</w:t>
                          </w:r>
                        </w:p>
                        <w:p w14:paraId="02FAB809" w14:textId="5014D468" w:rsidR="00FB0992" w:rsidRPr="0053537A" w:rsidRDefault="00FB0992" w:rsidP="005318AE">
                          <w:pPr>
                            <w:pStyle w:val="12-NOMEDADISCIPLINA"/>
                            <w:jc w:val="center"/>
                            <w:rPr>
                              <w:sz w:val="56"/>
                              <w:szCs w:val="56"/>
                            </w:rPr>
                          </w:pPr>
                          <w:r w:rsidRPr="0053537A">
                            <w:rPr>
                              <w:sz w:val="56"/>
                              <w:szCs w:val="56"/>
                            </w:rPr>
                            <w:t xml:space="preserve">Projetos </w:t>
                          </w:r>
                          <w:r w:rsidR="0072047F">
                            <w:rPr>
                              <w:sz w:val="56"/>
                              <w:szCs w:val="56"/>
                            </w:rPr>
                            <w:t>BIG DATA</w:t>
                          </w:r>
                        </w:p>
                        <w:p w14:paraId="0532A29A" w14:textId="1F4DAAD7" w:rsidR="005B49D4" w:rsidRPr="00474851" w:rsidRDefault="0053537A" w:rsidP="00474851">
                          <w:pPr>
                            <w:pStyle w:val="11-TIPODETRABALHO"/>
                            <w:jc w:val="both"/>
                            <w:rPr>
                              <w:color w:val="FF0000"/>
                              <w:sz w:val="44"/>
                              <w:szCs w:val="44"/>
                            </w:rPr>
                          </w:pPr>
                          <w:r w:rsidRPr="00474851">
                            <w:rPr>
                              <w:sz w:val="44"/>
                              <w:szCs w:val="44"/>
                            </w:rPr>
                            <w:t>ALUNO:</w:t>
                          </w:r>
                          <w:r w:rsidRPr="00474851">
                            <w:rPr>
                              <w:color w:val="FF0000"/>
                              <w:sz w:val="44"/>
                              <w:szCs w:val="44"/>
                            </w:rPr>
                            <w:t xml:space="preserve"> </w:t>
                          </w:r>
                          <w:r w:rsidR="005B49D4" w:rsidRPr="00474851">
                            <w:rPr>
                              <w:color w:val="FF0000"/>
                              <w:sz w:val="44"/>
                              <w:szCs w:val="44"/>
                            </w:rPr>
                            <w:t>(INSERIR NOME E RU)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B3428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40F74479" wp14:editId="7F8A2A13">
                    <wp:simplePos x="0" y="0"/>
                    <wp:positionH relativeFrom="column">
                      <wp:posOffset>5383088</wp:posOffset>
                    </wp:positionH>
                    <wp:positionV relativeFrom="paragraph">
                      <wp:posOffset>3037</wp:posOffset>
                    </wp:positionV>
                    <wp:extent cx="809006" cy="685800"/>
                    <wp:effectExtent l="0" t="0" r="0" b="0"/>
                    <wp:wrapNone/>
                    <wp:docPr id="14" name="Caixa de Texto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09006" cy="685800"/>
                            </a:xfrm>
                            <a:prstGeom prst="rect">
                              <a:avLst/>
                            </a:prstGeom>
                            <a:solidFill>
                              <a:srgbClr val="F5A607">
                                <a:alpha val="43000"/>
                              </a:srgbClr>
                            </a:solidFill>
                            <a:ln w="6350">
                              <a:noFill/>
                            </a:ln>
                            <a:effectLst>
                              <a:softEdge rad="25400"/>
                            </a:effectLst>
                          </wps:spPr>
                          <wps:txbx>
                            <w:txbxContent>
                              <w:p w14:paraId="6FE2AC8F" w14:textId="00EC09FB" w:rsidR="00FB0992" w:rsidRPr="00B3428C" w:rsidRDefault="00FB0992" w:rsidP="00B3428C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B3428C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ANO</w:t>
                                </w:r>
                              </w:p>
                              <w:p w14:paraId="7A4796C8" w14:textId="15265EA5" w:rsidR="00FB0992" w:rsidRPr="00B3428C" w:rsidRDefault="00FB0992" w:rsidP="00B3428C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202</w:t>
                                </w:r>
                                <w:r w:rsidR="00F0727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40F74479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4" o:spid="_x0000_s1027" type="#_x0000_t202" style="position:absolute;left:0;text-align:left;margin-left:423.85pt;margin-top:.25pt;width:63.7pt;height:54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" fillcolor="#f5a607" stroked="f" strokeweight=".5pt">
                    <v:fill opacity="28270f"/>
                    <v:textbox>
                      <w:txbxContent>
                        <w:p w14:paraId="6FE2AC8F" w14:textId="00EC09FB" w:rsidR="00FB0992" w:rsidRPr="00B3428C" w:rsidRDefault="00FB0992" w:rsidP="00B3428C">
                          <w:pPr>
                            <w:ind w:firstLine="0"/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B3428C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ANO</w:t>
                          </w:r>
                        </w:p>
                        <w:p w14:paraId="7A4796C8" w14:textId="15265EA5" w:rsidR="00FB0992" w:rsidRPr="00B3428C" w:rsidRDefault="00FB0992" w:rsidP="00B3428C">
                          <w:pPr>
                            <w:ind w:firstLine="0"/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202</w:t>
                          </w:r>
                          <w:r w:rsidR="00F07272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2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3E22DF" w:rsidRPr="007B0FCD">
            <w:rPr>
              <w:noProof/>
            </w:rPr>
            <w:drawing>
              <wp:inline distT="0" distB="0" distL="0" distR="0" wp14:anchorId="1AB9B1F5" wp14:editId="0609569F">
                <wp:extent cx="6157179" cy="6157179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63828" cy="61638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 prstMaterial="matte"/>
                      </pic:spPr>
                    </pic:pic>
                  </a:graphicData>
                </a:graphic>
              </wp:inline>
            </w:drawing>
          </w:r>
        </w:p>
      </w:sdtContent>
    </w:sdt>
    <w:p w14:paraId="6A5F6B08" w14:textId="41034AEA" w:rsidR="00CE3906" w:rsidRPr="00834C32" w:rsidRDefault="00D010AE" w:rsidP="00834C32">
      <w:pPr>
        <w:rPr>
          <w:rFonts w:eastAsia="Calibri"/>
          <w:b/>
          <w:caps/>
          <w:color w:val="113162"/>
          <w:sz w:val="4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38AB29F" wp14:editId="48A348D4">
                <wp:simplePos x="0" y="0"/>
                <wp:positionH relativeFrom="column">
                  <wp:posOffset>1829</wp:posOffset>
                </wp:positionH>
                <wp:positionV relativeFrom="paragraph">
                  <wp:posOffset>1626870</wp:posOffset>
                </wp:positionV>
                <wp:extent cx="6186170" cy="916407"/>
                <wp:effectExtent l="0" t="0" r="0" b="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6170" cy="9164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F55E9E" w14:textId="6EB4B105" w:rsidR="00FB0992" w:rsidRPr="00096AAF" w:rsidRDefault="005B49D4" w:rsidP="00D010AE">
                            <w:pPr>
                              <w:pStyle w:val="13-AUTORIADOMATERIAL"/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Caderno de Resposta</w:t>
                            </w:r>
                            <w:r w:rsidR="00FB0992" w:rsidRPr="00096AAF">
                              <w:rPr>
                                <w:color w:val="FFFFFF" w:themeColor="background1"/>
                              </w:rPr>
                              <w:t xml:space="preserve"> Elaborado por:</w:t>
                            </w:r>
                          </w:p>
                          <w:p w14:paraId="5E4093B1" w14:textId="5DC1266E" w:rsidR="00D010AE" w:rsidRPr="00096AAF" w:rsidRDefault="00FB0992" w:rsidP="00572AAF">
                            <w:pPr>
                              <w:pStyle w:val="13-AUTORIADOMATERIAL"/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  <w:r w:rsidRPr="00096AAF">
                              <w:rPr>
                                <w:color w:val="FFFFFF" w:themeColor="background1"/>
                              </w:rPr>
                              <w:t xml:space="preserve">Prof. </w:t>
                            </w:r>
                            <w:proofErr w:type="spellStart"/>
                            <w:r w:rsidRPr="00096AAF">
                              <w:rPr>
                                <w:color w:val="FFFFFF" w:themeColor="background1"/>
                              </w:rPr>
                              <w:t>MSc</w:t>
                            </w:r>
                            <w:proofErr w:type="spellEnd"/>
                            <w:r w:rsidRPr="00096AAF">
                              <w:rPr>
                                <w:color w:val="FFFFFF" w:themeColor="background1"/>
                              </w:rPr>
                              <w:t xml:space="preserve">. </w:t>
                            </w:r>
                            <w:r w:rsidR="00572AAF">
                              <w:rPr>
                                <w:color w:val="FFFFFF" w:themeColor="background1"/>
                              </w:rPr>
                              <w:t>Guilherme Ditzel Patriota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AB29F" id="Caixa de Texto 11" o:spid="_x0000_s1028" type="#_x0000_t202" style="position:absolute;left:0;text-align:left;margin-left:.15pt;margin-top:128.1pt;width:487.1pt;height:72.15pt;z-index:2516582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" filled="f" stroked="f" strokeweight=".5pt">
                <v:textbox>
                  <w:txbxContent>
                    <w:p w14:paraId="6DF55E9E" w14:textId="6EB4B105" w:rsidR="00FB0992" w:rsidRPr="00096AAF" w:rsidRDefault="005B49D4" w:rsidP="00D010AE">
                      <w:pPr>
                        <w:pStyle w:val="13-AUTORIADOMATERIAL"/>
                        <w:spacing w:line="24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Caderno de Resposta</w:t>
                      </w:r>
                      <w:r w:rsidR="00FB0992" w:rsidRPr="00096AAF">
                        <w:rPr>
                          <w:color w:val="FFFFFF" w:themeColor="background1"/>
                        </w:rPr>
                        <w:t xml:space="preserve"> Elaborado por:</w:t>
                      </w:r>
                    </w:p>
                    <w:p w14:paraId="5E4093B1" w14:textId="5DC1266E" w:rsidR="00D010AE" w:rsidRPr="00096AAF" w:rsidRDefault="00FB0992" w:rsidP="00572AAF">
                      <w:pPr>
                        <w:pStyle w:val="13-AUTORIADOMATERIAL"/>
                        <w:spacing w:line="240" w:lineRule="auto"/>
                        <w:rPr>
                          <w:color w:val="FFFFFF" w:themeColor="background1"/>
                        </w:rPr>
                      </w:pPr>
                      <w:r w:rsidRPr="00096AAF">
                        <w:rPr>
                          <w:color w:val="FFFFFF" w:themeColor="background1"/>
                        </w:rPr>
                        <w:t xml:space="preserve">Prof. </w:t>
                      </w:r>
                      <w:proofErr w:type="spellStart"/>
                      <w:r w:rsidRPr="00096AAF">
                        <w:rPr>
                          <w:color w:val="FFFFFF" w:themeColor="background1"/>
                        </w:rPr>
                        <w:t>MSc</w:t>
                      </w:r>
                      <w:proofErr w:type="spellEnd"/>
                      <w:r w:rsidRPr="00096AAF">
                        <w:rPr>
                          <w:color w:val="FFFFFF" w:themeColor="background1"/>
                        </w:rPr>
                        <w:t xml:space="preserve">. </w:t>
                      </w:r>
                      <w:r w:rsidR="00572AAF">
                        <w:rPr>
                          <w:color w:val="FFFFFF" w:themeColor="background1"/>
                        </w:rPr>
                        <w:t>Guilherme Ditzel Patriota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1" locked="0" layoutInCell="1" allowOverlap="1" wp14:anchorId="2CD1A21E" wp14:editId="32A27EF5">
                <wp:simplePos x="0" y="0"/>
                <wp:positionH relativeFrom="column">
                  <wp:posOffset>1828</wp:posOffset>
                </wp:positionH>
                <wp:positionV relativeFrom="paragraph">
                  <wp:posOffset>1400099</wp:posOffset>
                </wp:positionV>
                <wp:extent cx="6185535" cy="1137310"/>
                <wp:effectExtent l="0" t="0" r="5715" b="5715"/>
                <wp:wrapNone/>
                <wp:docPr id="27" name="Fluxograma: Documen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85535" cy="1137310"/>
                        </a:xfrm>
                        <a:prstGeom prst="flowChartDocument">
                          <a:avLst/>
                        </a:prstGeom>
                        <a:solidFill>
                          <a:srgbClr val="11316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type w14:anchorId="594CCC17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uxograma: Documento 27" o:spid="_x0000_s1026" type="#_x0000_t114" style="position:absolute;margin-left:.15pt;margin-top:110.25pt;width:487.05pt;height:89.55pt;rotation:180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" fillcolor="#113162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1" locked="0" layoutInCell="1" allowOverlap="1" wp14:anchorId="26D8A0A7" wp14:editId="7474C8FF">
                <wp:simplePos x="0" y="0"/>
                <wp:positionH relativeFrom="column">
                  <wp:posOffset>1828</wp:posOffset>
                </wp:positionH>
                <wp:positionV relativeFrom="paragraph">
                  <wp:posOffset>1202588</wp:posOffset>
                </wp:positionV>
                <wp:extent cx="6185535" cy="1365301"/>
                <wp:effectExtent l="0" t="0" r="5715" b="6350"/>
                <wp:wrapNone/>
                <wp:docPr id="26" name="Fluxograma: Documen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85535" cy="1365301"/>
                        </a:xfrm>
                        <a:prstGeom prst="flowChartDocument">
                          <a:avLst/>
                        </a:prstGeom>
                        <a:solidFill>
                          <a:srgbClr val="F5A60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56A3BF74" id="Fluxograma: Documento 26" o:spid="_x0000_s1026" type="#_x0000_t114" style="position:absolute;margin-left:.15pt;margin-top:94.7pt;width:487.05pt;height:107.5pt;rotation:180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" fillcolor="#f5a607" stroked="f" strokeweight="1pt"/>
            </w:pict>
          </mc:Fallback>
        </mc:AlternateContent>
      </w:r>
      <w:r w:rsidR="005318AE">
        <w:rPr>
          <w:noProof/>
        </w:rPr>
        <mc:AlternateContent>
          <mc:Choice Requires="wps">
            <w:drawing>
              <wp:anchor distT="0" distB="0" distL="114300" distR="114300" simplePos="0" relativeHeight="251658244" behindDoc="1" locked="0" layoutInCell="1" allowOverlap="1" wp14:anchorId="1E8101A5" wp14:editId="26FD5C69">
                <wp:simplePos x="0" y="0"/>
                <wp:positionH relativeFrom="column">
                  <wp:posOffset>4160</wp:posOffset>
                </wp:positionH>
                <wp:positionV relativeFrom="paragraph">
                  <wp:posOffset>1539239</wp:posOffset>
                </wp:positionV>
                <wp:extent cx="6198235" cy="1027431"/>
                <wp:effectExtent l="0" t="0" r="0" b="1270"/>
                <wp:wrapNone/>
                <wp:docPr id="28" name="Fluxograma: Documen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98235" cy="1027431"/>
                        </a:xfrm>
                        <a:prstGeom prst="flowChartDocumen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4DBEC6E0" id="Fluxograma: Documento 28" o:spid="_x0000_s1026" type="#_x0000_t114" style="position:absolute;margin-left:.35pt;margin-top:121.2pt;width:488.05pt;height:80.9pt;rotation:180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" fillcolor="white [3212]" stroked="f" strokeweight="1pt"/>
            </w:pict>
          </mc:Fallback>
        </mc:AlternateContent>
      </w:r>
      <w:r w:rsidR="008604EE">
        <w:br w:type="page"/>
      </w: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ook w:val="04A0" w:firstRow="1" w:lastRow="0" w:firstColumn="1" w:lastColumn="0" w:noHBand="0" w:noVBand="1"/>
      </w:tblPr>
      <w:tblGrid>
        <w:gridCol w:w="4858"/>
        <w:gridCol w:w="4858"/>
      </w:tblGrid>
      <w:tr w:rsidR="00CE3906" w14:paraId="281A8ED6" w14:textId="77777777" w:rsidTr="00B41485">
        <w:tc>
          <w:tcPr>
            <w:tcW w:w="9716" w:type="dxa"/>
            <w:gridSpan w:val="2"/>
            <w:shd w:val="clear" w:color="auto" w:fill="113162"/>
          </w:tcPr>
          <w:p w14:paraId="161E6BCF" w14:textId="780FF97B" w:rsidR="00CE3906" w:rsidRPr="00D91FAE" w:rsidRDefault="00CE3906">
            <w:pPr>
              <w:ind w:firstLine="0"/>
              <w:rPr>
                <w:b/>
                <w:bCs/>
              </w:rPr>
            </w:pPr>
            <w:r w:rsidRPr="00FB0323">
              <w:rPr>
                <w:b/>
                <w:bCs/>
                <w:color w:val="F5A607"/>
                <w:sz w:val="40"/>
                <w:szCs w:val="40"/>
              </w:rPr>
              <w:lastRenderedPageBreak/>
              <w:t xml:space="preserve">Prática </w:t>
            </w:r>
            <w:r w:rsidR="00227CD3">
              <w:rPr>
                <w:b/>
                <w:bCs/>
                <w:color w:val="F5A607"/>
                <w:sz w:val="40"/>
                <w:szCs w:val="40"/>
              </w:rPr>
              <w:t>01</w:t>
            </w:r>
            <w:r w:rsidRPr="00FB0323">
              <w:rPr>
                <w:b/>
                <w:bCs/>
                <w:color w:val="F5A607"/>
                <w:sz w:val="40"/>
                <w:szCs w:val="40"/>
              </w:rPr>
              <w:t xml:space="preserve"> – </w:t>
            </w:r>
            <w:r w:rsidR="00A20C4F">
              <w:rPr>
                <w:b/>
                <w:bCs/>
                <w:color w:val="F5A607"/>
                <w:sz w:val="40"/>
                <w:szCs w:val="40"/>
              </w:rPr>
              <w:t xml:space="preserve">Somatório de </w:t>
            </w:r>
            <w:proofErr w:type="spellStart"/>
            <w:r w:rsidR="00A20C4F">
              <w:rPr>
                <w:b/>
                <w:bCs/>
                <w:color w:val="F5A607"/>
                <w:sz w:val="40"/>
                <w:szCs w:val="40"/>
              </w:rPr>
              <w:t>IDs</w:t>
            </w:r>
            <w:proofErr w:type="spellEnd"/>
          </w:p>
        </w:tc>
      </w:tr>
      <w:tr w:rsidR="00CE3906" w14:paraId="070D7866" w14:textId="77777777" w:rsidTr="00B41485">
        <w:tc>
          <w:tcPr>
            <w:tcW w:w="9716" w:type="dxa"/>
            <w:gridSpan w:val="2"/>
          </w:tcPr>
          <w:p w14:paraId="7F9B620D" w14:textId="316CF9AF" w:rsidR="00CE3906" w:rsidRPr="00FB0323" w:rsidRDefault="00CE3906">
            <w:pPr>
              <w:ind w:firstLine="0"/>
              <w:rPr>
                <w:b/>
                <w:bCs/>
                <w:sz w:val="32"/>
                <w:szCs w:val="32"/>
              </w:rPr>
            </w:pPr>
            <w:r w:rsidRPr="00FB0323">
              <w:rPr>
                <w:b/>
                <w:bCs/>
                <w:color w:val="113162"/>
                <w:sz w:val="32"/>
                <w:szCs w:val="32"/>
              </w:rPr>
              <w:t xml:space="preserve">Questão – </w:t>
            </w:r>
            <w:r w:rsidR="00CC3C88">
              <w:rPr>
                <w:b/>
                <w:bCs/>
                <w:color w:val="113162"/>
                <w:sz w:val="32"/>
                <w:szCs w:val="32"/>
              </w:rPr>
              <w:t>Q</w:t>
            </w:r>
            <w:r w:rsidR="00CC3C88" w:rsidRPr="00CC3C88">
              <w:rPr>
                <w:b/>
                <w:bCs/>
                <w:color w:val="113162"/>
                <w:sz w:val="32"/>
                <w:szCs w:val="32"/>
              </w:rPr>
              <w:t xml:space="preserve">ual o valor da </w:t>
            </w:r>
            <w:r w:rsidR="00CC3C88" w:rsidRPr="00D16BE2">
              <w:rPr>
                <w:b/>
                <w:bCs/>
                <w:color w:val="113162"/>
                <w:sz w:val="32"/>
                <w:szCs w:val="32"/>
                <w:u w:val="single" w:color="ED7D31" w:themeColor="accent2"/>
              </w:rPr>
              <w:t>soma</w:t>
            </w:r>
            <w:r w:rsidR="00CC3C88" w:rsidRPr="00CC3C88">
              <w:rPr>
                <w:b/>
                <w:bCs/>
                <w:color w:val="113162"/>
                <w:sz w:val="32"/>
                <w:szCs w:val="32"/>
              </w:rPr>
              <w:t xml:space="preserve"> de todos os campos “id” dos filmes classificados como </w:t>
            </w:r>
            <w:r w:rsidR="00A20C4F" w:rsidRPr="00D16BE2">
              <w:rPr>
                <w:b/>
                <w:bCs/>
                <w:color w:val="113162"/>
                <w:sz w:val="32"/>
                <w:szCs w:val="32"/>
                <w:u w:val="single" w:color="ED7D31" w:themeColor="accent2"/>
              </w:rPr>
              <w:t>negativos</w:t>
            </w:r>
            <w:r w:rsidR="00CC3C88" w:rsidRPr="00CC3C88">
              <w:rPr>
                <w:b/>
                <w:bCs/>
                <w:color w:val="113162"/>
                <w:sz w:val="32"/>
                <w:szCs w:val="32"/>
              </w:rPr>
              <w:t xml:space="preserve"> para o banco de dados “imdb-reviews-pt-br.csv”</w:t>
            </w:r>
          </w:p>
        </w:tc>
      </w:tr>
      <w:tr w:rsidR="00CE3906" w14:paraId="0D5D844A" w14:textId="77777777" w:rsidTr="00B41485">
        <w:tc>
          <w:tcPr>
            <w:tcW w:w="9716" w:type="dxa"/>
            <w:gridSpan w:val="2"/>
            <w:shd w:val="clear" w:color="auto" w:fill="113162"/>
          </w:tcPr>
          <w:p w14:paraId="10D18519" w14:textId="4D2E8B5E" w:rsidR="00CE3906" w:rsidRDefault="00227CD3">
            <w:pPr>
              <w:ind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ENUNCIADO: </w:t>
            </w:r>
            <w:r w:rsidR="00256B19" w:rsidRPr="00256B19">
              <w:rPr>
                <w:b/>
                <w:bCs/>
                <w:color w:val="FFFFFF" w:themeColor="background1"/>
                <w:sz w:val="24"/>
                <w:szCs w:val="24"/>
              </w:rPr>
              <w:t>Nessa prática você deverá descobrir, utilizando sua máquina virtual com o Hadoop</w:t>
            </w:r>
            <w:r w:rsidR="00D16BE2">
              <w:rPr>
                <w:b/>
                <w:bCs/>
                <w:color w:val="FFFFFF" w:themeColor="background1"/>
                <w:sz w:val="24"/>
                <w:szCs w:val="24"/>
              </w:rPr>
              <w:t xml:space="preserve"> ou </w:t>
            </w:r>
            <w:r w:rsidR="004E0588">
              <w:rPr>
                <w:b/>
                <w:bCs/>
                <w:color w:val="FFFFFF" w:themeColor="background1"/>
                <w:sz w:val="24"/>
                <w:szCs w:val="24"/>
              </w:rPr>
              <w:t>Spark ou PySpark</w:t>
            </w:r>
            <w:r w:rsidR="00256B19" w:rsidRPr="00256B19">
              <w:rPr>
                <w:b/>
                <w:bCs/>
                <w:color w:val="FFFFFF" w:themeColor="background1"/>
                <w:sz w:val="24"/>
                <w:szCs w:val="24"/>
              </w:rPr>
              <w:t xml:space="preserve">, qual o valor da soma de todos os campos “id” dos filmes classificados como </w:t>
            </w:r>
            <w:r w:rsidR="004E0588">
              <w:rPr>
                <w:b/>
                <w:bCs/>
                <w:color w:val="FFFFFF" w:themeColor="background1"/>
                <w:sz w:val="24"/>
                <w:szCs w:val="24"/>
              </w:rPr>
              <w:t>negativos</w:t>
            </w:r>
            <w:r w:rsidR="00256B19" w:rsidRPr="00256B19">
              <w:rPr>
                <w:b/>
                <w:bCs/>
                <w:color w:val="FFFFFF" w:themeColor="background1"/>
                <w:sz w:val="24"/>
                <w:szCs w:val="24"/>
              </w:rPr>
              <w:t xml:space="preserve"> para o banco de dados “imdb-reviews-pt-br.csv”.</w:t>
            </w:r>
          </w:p>
          <w:p w14:paraId="3979B690" w14:textId="7AC91FAF" w:rsidR="00233421" w:rsidRPr="00FB0323" w:rsidRDefault="00233421">
            <w:pPr>
              <w:ind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</w:tr>
      <w:tr w:rsidR="00B41485" w14:paraId="416B7C47" w14:textId="77777777" w:rsidTr="00120401">
        <w:tc>
          <w:tcPr>
            <w:tcW w:w="4858" w:type="dxa"/>
          </w:tcPr>
          <w:p w14:paraId="62489E28" w14:textId="64E06A44" w:rsidR="00BF770A" w:rsidRPr="00184447" w:rsidRDefault="00B41485" w:rsidP="0053537A">
            <w:pPr>
              <w:pStyle w:val="PargrafodaLista"/>
              <w:numPr>
                <w:ilvl w:val="0"/>
                <w:numId w:val="9"/>
              </w:numPr>
              <w:ind w:left="316" w:hanging="142"/>
              <w:rPr>
                <w:b/>
                <w:bCs/>
                <w:color w:val="113162"/>
              </w:rPr>
            </w:pPr>
            <w:r w:rsidRPr="00527747">
              <w:rPr>
                <w:b/>
                <w:bCs/>
                <w:color w:val="113162"/>
              </w:rPr>
              <w:t>Apresentação do Código (não esquecer do identificador pessoal):</w:t>
            </w:r>
          </w:p>
          <w:p w14:paraId="548E7352" w14:textId="77777777" w:rsidR="00B41485" w:rsidRDefault="00B41485" w:rsidP="00724BDF">
            <w:pPr>
              <w:ind w:firstLine="0"/>
              <w:jc w:val="center"/>
            </w:pPr>
          </w:p>
          <w:p w14:paraId="0B126A56" w14:textId="77777777" w:rsidR="00FE0A47" w:rsidRDefault="00FE0A47" w:rsidP="00724BDF">
            <w:pPr>
              <w:ind w:firstLine="0"/>
              <w:jc w:val="center"/>
            </w:pPr>
          </w:p>
          <w:p w14:paraId="1E7227E6" w14:textId="77777777" w:rsidR="00FE0A47" w:rsidRDefault="00FE0A47" w:rsidP="00724BDF">
            <w:pPr>
              <w:ind w:firstLine="0"/>
              <w:jc w:val="center"/>
            </w:pPr>
          </w:p>
          <w:p w14:paraId="4587E55A" w14:textId="77777777" w:rsidR="00FE0A47" w:rsidRDefault="00FE0A47" w:rsidP="00724BDF">
            <w:pPr>
              <w:ind w:firstLine="0"/>
              <w:jc w:val="center"/>
            </w:pPr>
          </w:p>
          <w:p w14:paraId="3147EAE0" w14:textId="77777777" w:rsidR="00FE0A47" w:rsidRDefault="00FE0A47" w:rsidP="00724BDF">
            <w:pPr>
              <w:ind w:firstLine="0"/>
              <w:jc w:val="center"/>
              <w:rPr>
                <w:color w:val="FF0000"/>
              </w:rPr>
            </w:pPr>
            <w:r w:rsidRPr="00FE0A47">
              <w:rPr>
                <w:color w:val="FF0000"/>
              </w:rPr>
              <w:t>(COLOCAR IMAGEM DO CÓDIGO AQUI)</w:t>
            </w:r>
          </w:p>
          <w:p w14:paraId="3AB6EF10" w14:textId="77777777" w:rsidR="0000533D" w:rsidRDefault="0000533D" w:rsidP="00724BDF">
            <w:pPr>
              <w:ind w:firstLine="0"/>
              <w:jc w:val="center"/>
              <w:rPr>
                <w:color w:val="FF0000"/>
              </w:rPr>
            </w:pPr>
          </w:p>
          <w:p w14:paraId="1398471A" w14:textId="77777777" w:rsidR="0000533D" w:rsidRDefault="0025515D" w:rsidP="00724BDF">
            <w:pPr>
              <w:ind w:firstLine="0"/>
              <w:jc w:val="center"/>
              <w:rPr>
                <w:color w:val="FF0000"/>
                <w:sz w:val="16"/>
                <w:szCs w:val="16"/>
              </w:rPr>
            </w:pPr>
            <w:r w:rsidRPr="0025515D">
              <w:rPr>
                <w:b/>
                <w:bCs/>
                <w:color w:val="002060"/>
                <w:sz w:val="16"/>
                <w:szCs w:val="16"/>
              </w:rPr>
              <w:t xml:space="preserve">Figura </w:t>
            </w:r>
            <w:r w:rsidRPr="0025515D">
              <w:rPr>
                <w:b/>
                <w:bCs/>
                <w:color w:val="002060"/>
                <w:sz w:val="16"/>
                <w:szCs w:val="16"/>
              </w:rPr>
              <w:fldChar w:fldCharType="begin"/>
            </w:r>
            <w:r w:rsidRPr="0025515D">
              <w:rPr>
                <w:b/>
                <w:bCs/>
                <w:color w:val="002060"/>
                <w:sz w:val="16"/>
                <w:szCs w:val="16"/>
              </w:rPr>
              <w:instrText xml:space="preserve"> SEQ Figura \* ARABIC </w:instrText>
            </w:r>
            <w:r w:rsidRPr="0025515D">
              <w:rPr>
                <w:b/>
                <w:bCs/>
                <w:color w:val="002060"/>
                <w:sz w:val="16"/>
                <w:szCs w:val="16"/>
              </w:rPr>
              <w:fldChar w:fldCharType="separate"/>
            </w:r>
            <w:r w:rsidRPr="0025515D">
              <w:rPr>
                <w:b/>
                <w:bCs/>
                <w:noProof/>
                <w:color w:val="002060"/>
                <w:sz w:val="16"/>
                <w:szCs w:val="16"/>
              </w:rPr>
              <w:t>1</w:t>
            </w:r>
            <w:r w:rsidRPr="0025515D">
              <w:rPr>
                <w:b/>
                <w:bCs/>
                <w:noProof/>
                <w:color w:val="002060"/>
                <w:sz w:val="16"/>
                <w:szCs w:val="16"/>
              </w:rPr>
              <w:fldChar w:fldCharType="end"/>
            </w:r>
            <w:r w:rsidRPr="0025515D">
              <w:rPr>
                <w:b/>
                <w:bCs/>
                <w:color w:val="FF0000"/>
                <w:sz w:val="16"/>
                <w:szCs w:val="16"/>
              </w:rPr>
              <w:t>: (INSERIR LEGENDA)</w:t>
            </w:r>
          </w:p>
          <w:p w14:paraId="3DBE2955" w14:textId="763969AF" w:rsidR="0025515D" w:rsidRPr="0025515D" w:rsidRDefault="0025515D" w:rsidP="00724BDF">
            <w:pPr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858" w:type="dxa"/>
          </w:tcPr>
          <w:p w14:paraId="11761DD5" w14:textId="5E6B46F7" w:rsidR="00B41485" w:rsidRDefault="00B41485" w:rsidP="0053537A">
            <w:pPr>
              <w:pStyle w:val="PargrafodaLista"/>
              <w:numPr>
                <w:ilvl w:val="0"/>
                <w:numId w:val="9"/>
              </w:numPr>
              <w:ind w:left="407" w:hanging="171"/>
              <w:rPr>
                <w:b/>
                <w:bCs/>
                <w:color w:val="113162"/>
              </w:rPr>
            </w:pPr>
            <w:r w:rsidRPr="00FB0323">
              <w:rPr>
                <w:b/>
                <w:bCs/>
                <w:color w:val="113162"/>
              </w:rPr>
              <w:t>Apresentação das Imagens/</w:t>
            </w:r>
            <w:r w:rsidR="00256B19">
              <w:rPr>
                <w:b/>
                <w:bCs/>
                <w:color w:val="113162"/>
              </w:rPr>
              <w:t>Print d</w:t>
            </w:r>
            <w:r w:rsidR="0000533D">
              <w:rPr>
                <w:b/>
                <w:bCs/>
                <w:color w:val="113162"/>
              </w:rPr>
              <w:t>o resultado</w:t>
            </w:r>
            <w:r w:rsidRPr="00FB0323">
              <w:rPr>
                <w:b/>
                <w:bCs/>
                <w:color w:val="113162"/>
              </w:rPr>
              <w:t xml:space="preserve"> (não esquecer do identificador):</w:t>
            </w:r>
          </w:p>
          <w:p w14:paraId="548E6532" w14:textId="77777777" w:rsidR="0000533D" w:rsidRPr="00FB0323" w:rsidRDefault="0000533D" w:rsidP="0000533D">
            <w:pPr>
              <w:pStyle w:val="PargrafodaLista"/>
              <w:ind w:left="407" w:firstLine="0"/>
              <w:rPr>
                <w:b/>
                <w:bCs/>
                <w:color w:val="113162"/>
              </w:rPr>
            </w:pPr>
          </w:p>
          <w:p w14:paraId="67F780F9" w14:textId="56DB3F76" w:rsidR="00BB69FE" w:rsidRPr="00734D48" w:rsidRDefault="00FE0A47" w:rsidP="00734D48">
            <w:pPr>
              <w:pStyle w:val="PargrafodaLista"/>
              <w:ind w:left="0" w:firstLine="0"/>
              <w:jc w:val="center"/>
              <w:rPr>
                <w:b/>
                <w:bCs/>
                <w:color w:val="113162"/>
              </w:rPr>
            </w:pPr>
            <w:r w:rsidRPr="00FE0A47">
              <w:rPr>
                <w:color w:val="FF0000"/>
              </w:rPr>
              <w:t xml:space="preserve">(COLOCAR </w:t>
            </w:r>
            <w:r>
              <w:rPr>
                <w:color w:val="FF0000"/>
              </w:rPr>
              <w:t>FOTO</w:t>
            </w:r>
            <w:r w:rsidRPr="00FE0A47">
              <w:rPr>
                <w:color w:val="FF0000"/>
              </w:rPr>
              <w:t xml:space="preserve"> AQUI)</w:t>
            </w:r>
          </w:p>
          <w:p w14:paraId="3E3CE6B5" w14:textId="26FE37C4" w:rsidR="00877509" w:rsidRPr="00545367" w:rsidRDefault="00BB69FE" w:rsidP="00545367">
            <w:pPr>
              <w:pStyle w:val="Legenda"/>
              <w:rPr>
                <w:bCs/>
                <w:color w:val="FF0000"/>
              </w:rPr>
            </w:pPr>
            <w:bookmarkStart w:id="1" w:name="_Toc57038271"/>
            <w:r w:rsidRPr="00BB69FE">
              <w:t xml:space="preserve">Figura </w:t>
            </w:r>
            <w:r w:rsidR="0080724F">
              <w:fldChar w:fldCharType="begin"/>
            </w:r>
            <w:r w:rsidR="0080724F">
              <w:instrText xml:space="preserve"> SEQ Figura \* ARABIC </w:instrText>
            </w:r>
            <w:r w:rsidR="0080724F">
              <w:fldChar w:fldCharType="separate"/>
            </w:r>
            <w:r w:rsidR="0025515D">
              <w:rPr>
                <w:noProof/>
              </w:rPr>
              <w:t>2</w:t>
            </w:r>
            <w:r w:rsidR="0080724F">
              <w:rPr>
                <w:noProof/>
              </w:rPr>
              <w:fldChar w:fldCharType="end"/>
            </w:r>
            <w:bookmarkEnd w:id="1"/>
            <w:r w:rsidR="00DB56DD" w:rsidRPr="00FE0A47">
              <w:rPr>
                <w:color w:val="FF0000"/>
              </w:rPr>
              <w:t>: (INSERIR LEGENDA)</w:t>
            </w:r>
          </w:p>
        </w:tc>
      </w:tr>
      <w:tr w:rsidR="003C20E6" w14:paraId="1A4DE4C5" w14:textId="77777777" w:rsidTr="00B41485">
        <w:tc>
          <w:tcPr>
            <w:tcW w:w="9716" w:type="dxa"/>
            <w:gridSpan w:val="2"/>
          </w:tcPr>
          <w:p w14:paraId="00E31940" w14:textId="17DD1AF8" w:rsidR="00093299" w:rsidRPr="00E83E3C" w:rsidRDefault="003C20E6" w:rsidP="0053537A">
            <w:pPr>
              <w:pStyle w:val="PargrafodaLista"/>
              <w:numPr>
                <w:ilvl w:val="0"/>
                <w:numId w:val="9"/>
              </w:numPr>
              <w:ind w:left="447" w:hanging="141"/>
              <w:rPr>
                <w:b/>
                <w:bCs/>
                <w:color w:val="002060"/>
              </w:rPr>
            </w:pPr>
            <w:r w:rsidRPr="00527747">
              <w:rPr>
                <w:b/>
                <w:bCs/>
                <w:color w:val="113162"/>
              </w:rPr>
              <w:t>Respond</w:t>
            </w:r>
            <w:r w:rsidR="00BD0CA3" w:rsidRPr="00527747">
              <w:rPr>
                <w:b/>
                <w:bCs/>
                <w:color w:val="113162"/>
              </w:rPr>
              <w:t xml:space="preserve">a </w:t>
            </w:r>
            <w:r w:rsidR="00A00B0D" w:rsidRPr="00527747">
              <w:rPr>
                <w:b/>
                <w:bCs/>
                <w:color w:val="113162"/>
              </w:rPr>
              <w:t>à pergunta:</w:t>
            </w:r>
            <w:r w:rsidR="006C1268">
              <w:rPr>
                <w:b/>
                <w:bCs/>
                <w:color w:val="113162"/>
              </w:rPr>
              <w:t xml:space="preserve"> </w:t>
            </w:r>
            <w:r w:rsidR="0025515D" w:rsidRPr="0025515D">
              <w:rPr>
                <w:b/>
                <w:bCs/>
                <w:color w:val="113162"/>
              </w:rPr>
              <w:t xml:space="preserve">Qual o valor da soma de todos os campos “id” dos filmes classificados como </w:t>
            </w:r>
            <w:r w:rsidR="004E0588">
              <w:rPr>
                <w:b/>
                <w:bCs/>
                <w:color w:val="113162"/>
              </w:rPr>
              <w:t>negativos</w:t>
            </w:r>
            <w:r w:rsidR="00AB3409" w:rsidRPr="00E83E3C">
              <w:rPr>
                <w:b/>
                <w:bCs/>
                <w:color w:val="002060"/>
              </w:rPr>
              <w:t>?</w:t>
            </w:r>
          </w:p>
          <w:p w14:paraId="2300BEEE" w14:textId="59A243CC" w:rsidR="00FE0A47" w:rsidRPr="00734D48" w:rsidRDefault="00AB3409" w:rsidP="00FE0A47">
            <w:pPr>
              <w:pStyle w:val="PargrafodaLista"/>
              <w:ind w:left="0" w:firstLine="0"/>
              <w:jc w:val="center"/>
              <w:rPr>
                <w:b/>
                <w:bCs/>
                <w:color w:val="113162"/>
              </w:rPr>
            </w:pPr>
            <w:r w:rsidRPr="00FE0A47">
              <w:rPr>
                <w:b/>
                <w:bCs/>
                <w:color w:val="113162"/>
              </w:rPr>
              <w:t>Resposta:</w:t>
            </w:r>
            <w:r w:rsidRPr="00FB0323">
              <w:rPr>
                <w:color w:val="FF0000"/>
              </w:rPr>
              <w:t xml:space="preserve"> </w:t>
            </w:r>
            <w:r w:rsidR="00FE0A47" w:rsidRPr="00FE0A47">
              <w:rPr>
                <w:color w:val="FF0000"/>
              </w:rPr>
              <w:t xml:space="preserve">(COLOCAR </w:t>
            </w:r>
            <w:r w:rsidR="00FE0A47">
              <w:rPr>
                <w:color w:val="FF0000"/>
              </w:rPr>
              <w:t>RESPOSTA AQUI</w:t>
            </w:r>
            <w:r w:rsidR="00FE0A47" w:rsidRPr="00FE0A47">
              <w:rPr>
                <w:color w:val="FF0000"/>
              </w:rPr>
              <w:t>)</w:t>
            </w:r>
          </w:p>
          <w:p w14:paraId="2F59924A" w14:textId="6EA988B9" w:rsidR="00AB3409" w:rsidRDefault="00AB3409" w:rsidP="00AB3409">
            <w:pPr>
              <w:pStyle w:val="PargrafodaLista"/>
              <w:ind w:left="457" w:firstLine="0"/>
            </w:pPr>
          </w:p>
        </w:tc>
      </w:tr>
    </w:tbl>
    <w:p w14:paraId="59B916F8" w14:textId="77BA9D86" w:rsidR="00E85A20" w:rsidRDefault="00E85A20" w:rsidP="00734D48">
      <w:pPr>
        <w:tabs>
          <w:tab w:val="left" w:pos="3640"/>
        </w:tabs>
        <w:ind w:firstLine="0"/>
      </w:pPr>
    </w:p>
    <w:p w14:paraId="553DF709" w14:textId="4AB5A87F" w:rsidR="00E85A20" w:rsidRPr="00846018" w:rsidRDefault="00E85A20" w:rsidP="00834C32">
      <w:pPr>
        <w:ind w:firstLine="709"/>
      </w:pPr>
      <w:r>
        <w:br w:type="page"/>
      </w: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ook w:val="04A0" w:firstRow="1" w:lastRow="0" w:firstColumn="1" w:lastColumn="0" w:noHBand="0" w:noVBand="1"/>
      </w:tblPr>
      <w:tblGrid>
        <w:gridCol w:w="4858"/>
        <w:gridCol w:w="4858"/>
      </w:tblGrid>
      <w:tr w:rsidR="00E85A20" w14:paraId="02DB822E" w14:textId="77777777" w:rsidTr="00120401">
        <w:tc>
          <w:tcPr>
            <w:tcW w:w="9716" w:type="dxa"/>
            <w:gridSpan w:val="2"/>
            <w:shd w:val="clear" w:color="auto" w:fill="113162"/>
          </w:tcPr>
          <w:p w14:paraId="453AFBD2" w14:textId="20A39E87" w:rsidR="00E85A20" w:rsidRPr="00D91FAE" w:rsidRDefault="00E85A20" w:rsidP="00120401">
            <w:pPr>
              <w:ind w:firstLine="0"/>
              <w:rPr>
                <w:b/>
                <w:bCs/>
              </w:rPr>
            </w:pPr>
            <w:r w:rsidRPr="00FB0323">
              <w:rPr>
                <w:b/>
                <w:bCs/>
                <w:color w:val="F5A607"/>
                <w:sz w:val="40"/>
                <w:szCs w:val="40"/>
              </w:rPr>
              <w:lastRenderedPageBreak/>
              <w:t xml:space="preserve">Prática </w:t>
            </w:r>
            <w:r>
              <w:rPr>
                <w:b/>
                <w:bCs/>
                <w:color w:val="F5A607"/>
                <w:sz w:val="40"/>
                <w:szCs w:val="40"/>
              </w:rPr>
              <w:t>0</w:t>
            </w:r>
            <w:r w:rsidR="004A1AC2">
              <w:rPr>
                <w:b/>
                <w:bCs/>
                <w:color w:val="F5A607"/>
                <w:sz w:val="40"/>
                <w:szCs w:val="40"/>
              </w:rPr>
              <w:t>2</w:t>
            </w:r>
            <w:r w:rsidRPr="00FB0323">
              <w:rPr>
                <w:b/>
                <w:bCs/>
                <w:color w:val="F5A607"/>
                <w:sz w:val="40"/>
                <w:szCs w:val="40"/>
              </w:rPr>
              <w:t xml:space="preserve"> – </w:t>
            </w:r>
            <w:r w:rsidR="004E0588">
              <w:rPr>
                <w:b/>
                <w:bCs/>
                <w:color w:val="F5A607"/>
                <w:sz w:val="40"/>
                <w:szCs w:val="40"/>
              </w:rPr>
              <w:t xml:space="preserve">Diferença do número de palavras totais de português para inglês </w:t>
            </w:r>
            <w:r w:rsidR="003B795D">
              <w:rPr>
                <w:b/>
                <w:bCs/>
                <w:color w:val="F5A607"/>
                <w:sz w:val="40"/>
                <w:szCs w:val="40"/>
              </w:rPr>
              <w:t>dos textos negativos</w:t>
            </w:r>
          </w:p>
        </w:tc>
      </w:tr>
      <w:tr w:rsidR="00E85A20" w14:paraId="26FB1742" w14:textId="77777777" w:rsidTr="00120401">
        <w:tc>
          <w:tcPr>
            <w:tcW w:w="9716" w:type="dxa"/>
            <w:gridSpan w:val="2"/>
          </w:tcPr>
          <w:p w14:paraId="3A1DDEDA" w14:textId="14DCDA7E" w:rsidR="00E85A20" w:rsidRPr="00FB0323" w:rsidRDefault="00E85A20" w:rsidP="00120401">
            <w:pPr>
              <w:ind w:firstLine="0"/>
              <w:rPr>
                <w:b/>
                <w:bCs/>
                <w:sz w:val="32"/>
                <w:szCs w:val="32"/>
              </w:rPr>
            </w:pPr>
            <w:r w:rsidRPr="00FB0323">
              <w:rPr>
                <w:b/>
                <w:bCs/>
                <w:color w:val="113162"/>
                <w:sz w:val="32"/>
                <w:szCs w:val="32"/>
              </w:rPr>
              <w:t xml:space="preserve">Questão – </w:t>
            </w:r>
            <w:r w:rsidR="00B30AA0">
              <w:rPr>
                <w:b/>
                <w:bCs/>
                <w:color w:val="113162"/>
                <w:sz w:val="32"/>
                <w:szCs w:val="32"/>
              </w:rPr>
              <w:t>Contar palavras</w:t>
            </w:r>
            <w:r w:rsidR="00844BC9">
              <w:rPr>
                <w:b/>
                <w:bCs/>
                <w:color w:val="113162"/>
                <w:sz w:val="32"/>
                <w:szCs w:val="32"/>
              </w:rPr>
              <w:t xml:space="preserve"> dos textos negativos</w:t>
            </w:r>
            <w:r w:rsidR="003B795D">
              <w:rPr>
                <w:b/>
                <w:bCs/>
                <w:color w:val="113162"/>
                <w:sz w:val="32"/>
                <w:szCs w:val="32"/>
              </w:rPr>
              <w:t xml:space="preserve"> e achar diferença de quantidade.</w:t>
            </w:r>
          </w:p>
        </w:tc>
      </w:tr>
      <w:tr w:rsidR="00E85A20" w14:paraId="735B4119" w14:textId="77777777" w:rsidTr="00120401">
        <w:tc>
          <w:tcPr>
            <w:tcW w:w="9716" w:type="dxa"/>
            <w:gridSpan w:val="2"/>
            <w:shd w:val="clear" w:color="auto" w:fill="113162"/>
          </w:tcPr>
          <w:p w14:paraId="309B5D4C" w14:textId="21057E6E" w:rsidR="003D6633" w:rsidRDefault="00E85A20" w:rsidP="003D6633">
            <w:pPr>
              <w:ind w:firstLine="0"/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ENUNCIADO: </w:t>
            </w:r>
            <w:r w:rsidR="001C0E19">
              <w:t>Nessa prática você deverá contar todas as palavras existentes nos textos negativos</w:t>
            </w:r>
            <w:r w:rsidR="00844BC9">
              <w:t xml:space="preserve"> (Português</w:t>
            </w:r>
            <w:r w:rsidR="003B795D">
              <w:t xml:space="preserve"> e</w:t>
            </w:r>
            <w:r w:rsidR="00844BC9">
              <w:t xml:space="preserve"> Inglês)</w:t>
            </w:r>
            <w:r w:rsidR="003B795D">
              <w:t xml:space="preserve"> e então deverá encontrar quantas palavras a mais</w:t>
            </w:r>
            <w:r w:rsidR="00976763">
              <w:t>, no total, os textos em português possuem</w:t>
            </w:r>
            <w:r w:rsidR="001C0E19">
              <w:t>.</w:t>
            </w:r>
          </w:p>
          <w:p w14:paraId="7F7519B9" w14:textId="51F8261B" w:rsidR="00834C32" w:rsidRDefault="001C0E19" w:rsidP="003D6633">
            <w:pPr>
              <w:ind w:firstLine="0"/>
            </w:pPr>
            <w:r>
              <w:t>Para tal, crie um script em Python ou Scala e rode-o com sua máquina virtual Hadoop</w:t>
            </w:r>
            <w:r w:rsidR="00976763">
              <w:t xml:space="preserve"> ou Spark ou PySpark</w:t>
            </w:r>
            <w:r>
              <w:t>, como feito na prática 1.</w:t>
            </w:r>
          </w:p>
          <w:p w14:paraId="7E8E7D3F" w14:textId="0F0BEEBF" w:rsidR="003D6633" w:rsidRDefault="003D6633" w:rsidP="003D6633">
            <w:pPr>
              <w:ind w:firstLine="0"/>
            </w:pPr>
            <w:r>
              <w:t>É necessário se preocupar em filtrar corretamente as avaliações de filmes para que apenas os textos marcados como negativos sejam contabilizados</w:t>
            </w:r>
            <w:r w:rsidR="00D71353">
              <w:t>.</w:t>
            </w:r>
          </w:p>
          <w:p w14:paraId="09B80317" w14:textId="50EBC1C2" w:rsidR="00233421" w:rsidRPr="00834C32" w:rsidRDefault="00233421" w:rsidP="00233421">
            <w:pPr>
              <w:pStyle w:val="PargrafodaLista"/>
              <w:ind w:left="731" w:firstLine="0"/>
            </w:pPr>
          </w:p>
        </w:tc>
      </w:tr>
      <w:tr w:rsidR="00E85A20" w14:paraId="6539DA53" w14:textId="77777777" w:rsidTr="00120401">
        <w:tc>
          <w:tcPr>
            <w:tcW w:w="4858" w:type="dxa"/>
          </w:tcPr>
          <w:p w14:paraId="0EDD61AF" w14:textId="77777777" w:rsidR="00E85A20" w:rsidRPr="00184447" w:rsidRDefault="00E85A20" w:rsidP="0053537A">
            <w:pPr>
              <w:pStyle w:val="PargrafodaLista"/>
              <w:numPr>
                <w:ilvl w:val="0"/>
                <w:numId w:val="11"/>
              </w:numPr>
              <w:ind w:left="447" w:hanging="131"/>
              <w:rPr>
                <w:b/>
                <w:bCs/>
                <w:color w:val="113162"/>
              </w:rPr>
            </w:pPr>
            <w:r w:rsidRPr="00527747">
              <w:rPr>
                <w:b/>
                <w:bCs/>
                <w:color w:val="113162"/>
              </w:rPr>
              <w:t>Apresentação do Código (não esquecer do identificador pessoal):</w:t>
            </w:r>
          </w:p>
          <w:p w14:paraId="5DF924F4" w14:textId="77777777" w:rsidR="00E85A20" w:rsidRDefault="00E85A20" w:rsidP="00120401">
            <w:pPr>
              <w:ind w:firstLine="0"/>
              <w:jc w:val="center"/>
            </w:pPr>
          </w:p>
          <w:p w14:paraId="3A0B8F30" w14:textId="77777777" w:rsidR="00E85A20" w:rsidRDefault="00E85A20" w:rsidP="00120401">
            <w:pPr>
              <w:ind w:firstLine="0"/>
              <w:jc w:val="center"/>
            </w:pPr>
          </w:p>
          <w:p w14:paraId="68810983" w14:textId="77777777" w:rsidR="00E85A20" w:rsidRDefault="00E85A20" w:rsidP="00120401">
            <w:pPr>
              <w:ind w:firstLine="0"/>
              <w:jc w:val="center"/>
            </w:pPr>
          </w:p>
          <w:p w14:paraId="3956E811" w14:textId="77777777" w:rsidR="00E85A20" w:rsidRDefault="00E85A20" w:rsidP="00120401">
            <w:pPr>
              <w:ind w:firstLine="0"/>
              <w:jc w:val="center"/>
            </w:pPr>
          </w:p>
          <w:p w14:paraId="7461DDDF" w14:textId="77777777" w:rsidR="00E85A20" w:rsidRDefault="00E85A20" w:rsidP="00120401">
            <w:pPr>
              <w:ind w:firstLine="0"/>
              <w:jc w:val="center"/>
              <w:rPr>
                <w:color w:val="FF0000"/>
              </w:rPr>
            </w:pPr>
            <w:r w:rsidRPr="00FE0A47">
              <w:rPr>
                <w:color w:val="FF0000"/>
              </w:rPr>
              <w:t>(COLOCAR IMAGEM DO CÓDIGO AQUI)</w:t>
            </w:r>
          </w:p>
          <w:p w14:paraId="6989992A" w14:textId="296B7CCD" w:rsidR="00E83E3C" w:rsidRDefault="00E83E3C" w:rsidP="00E83E3C">
            <w:pPr>
              <w:ind w:firstLine="0"/>
              <w:jc w:val="center"/>
              <w:rPr>
                <w:color w:val="FF0000"/>
                <w:sz w:val="16"/>
                <w:szCs w:val="16"/>
              </w:rPr>
            </w:pPr>
            <w:r w:rsidRPr="0025515D">
              <w:rPr>
                <w:b/>
                <w:bCs/>
                <w:color w:val="002060"/>
                <w:sz w:val="16"/>
                <w:szCs w:val="16"/>
              </w:rPr>
              <w:t xml:space="preserve">Figura </w:t>
            </w:r>
            <w:r w:rsidRPr="0025515D">
              <w:rPr>
                <w:b/>
                <w:bCs/>
                <w:color w:val="002060"/>
                <w:sz w:val="16"/>
                <w:szCs w:val="16"/>
              </w:rPr>
              <w:fldChar w:fldCharType="begin"/>
            </w:r>
            <w:r w:rsidRPr="0025515D">
              <w:rPr>
                <w:b/>
                <w:bCs/>
                <w:color w:val="002060"/>
                <w:sz w:val="16"/>
                <w:szCs w:val="16"/>
              </w:rPr>
              <w:instrText xml:space="preserve"> SEQ Figura \* ARABIC </w:instrText>
            </w:r>
            <w:r w:rsidRPr="0025515D">
              <w:rPr>
                <w:b/>
                <w:bCs/>
                <w:color w:val="002060"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color w:val="002060"/>
                <w:sz w:val="16"/>
                <w:szCs w:val="16"/>
              </w:rPr>
              <w:t>3</w:t>
            </w:r>
            <w:r w:rsidRPr="0025515D">
              <w:rPr>
                <w:b/>
                <w:bCs/>
                <w:noProof/>
                <w:color w:val="002060"/>
                <w:sz w:val="16"/>
                <w:szCs w:val="16"/>
              </w:rPr>
              <w:fldChar w:fldCharType="end"/>
            </w:r>
            <w:r w:rsidRPr="0025515D">
              <w:rPr>
                <w:b/>
                <w:bCs/>
                <w:color w:val="FF0000"/>
                <w:sz w:val="16"/>
                <w:szCs w:val="16"/>
              </w:rPr>
              <w:t>: (INSERIR LEGENDA)</w:t>
            </w:r>
          </w:p>
          <w:p w14:paraId="5611A938" w14:textId="3C78765F" w:rsidR="00E83E3C" w:rsidRDefault="00E83E3C" w:rsidP="00120401">
            <w:pPr>
              <w:ind w:firstLine="0"/>
              <w:jc w:val="center"/>
            </w:pPr>
          </w:p>
        </w:tc>
        <w:tc>
          <w:tcPr>
            <w:tcW w:w="4858" w:type="dxa"/>
          </w:tcPr>
          <w:p w14:paraId="1B4EEC85" w14:textId="77777777" w:rsidR="002336CA" w:rsidRPr="002336CA" w:rsidRDefault="002336CA" w:rsidP="002336CA">
            <w:pPr>
              <w:pStyle w:val="PargrafodaLista"/>
              <w:numPr>
                <w:ilvl w:val="0"/>
                <w:numId w:val="11"/>
              </w:numPr>
              <w:rPr>
                <w:b/>
                <w:bCs/>
                <w:color w:val="113162"/>
              </w:rPr>
            </w:pPr>
            <w:r w:rsidRPr="002336CA">
              <w:rPr>
                <w:b/>
                <w:bCs/>
                <w:color w:val="113162"/>
              </w:rPr>
              <w:t>Apresentação das Imagens/Print do resultado (não esquecer do identificador):</w:t>
            </w:r>
          </w:p>
          <w:p w14:paraId="250F58BC" w14:textId="77777777" w:rsidR="002336CA" w:rsidRPr="00E83E3C" w:rsidRDefault="002336CA" w:rsidP="00120401">
            <w:pPr>
              <w:pStyle w:val="PargrafodaLista"/>
              <w:ind w:left="0" w:firstLine="0"/>
              <w:jc w:val="center"/>
              <w:rPr>
                <w:color w:val="002060"/>
              </w:rPr>
            </w:pPr>
          </w:p>
          <w:p w14:paraId="1CAC9E90" w14:textId="3D69F601" w:rsidR="00E85A20" w:rsidRPr="00FE0A47" w:rsidRDefault="00E85A20" w:rsidP="00120401">
            <w:pPr>
              <w:pStyle w:val="PargrafodaLista"/>
              <w:ind w:left="0" w:firstLine="0"/>
              <w:jc w:val="center"/>
              <w:rPr>
                <w:b/>
                <w:bCs/>
                <w:color w:val="113162"/>
              </w:rPr>
            </w:pPr>
            <w:r w:rsidRPr="00FE0A47">
              <w:rPr>
                <w:color w:val="FF0000"/>
              </w:rPr>
              <w:t xml:space="preserve">(COLOCAR </w:t>
            </w:r>
            <w:r>
              <w:rPr>
                <w:color w:val="FF0000"/>
              </w:rPr>
              <w:t>FOTO</w:t>
            </w:r>
            <w:r w:rsidRPr="00FE0A47">
              <w:rPr>
                <w:color w:val="FF0000"/>
              </w:rPr>
              <w:t xml:space="preserve"> AQUI)</w:t>
            </w:r>
          </w:p>
          <w:p w14:paraId="254BBA61" w14:textId="08F1CFD9" w:rsidR="00E85A20" w:rsidRPr="00734D48" w:rsidRDefault="00E85A20" w:rsidP="00120401">
            <w:pPr>
              <w:pStyle w:val="Legenda"/>
              <w:rPr>
                <w:bCs/>
              </w:rPr>
            </w:pPr>
            <w:r w:rsidRPr="00BB69FE">
              <w:t xml:space="preserve">Figura </w:t>
            </w:r>
            <w:r w:rsidR="0080724F">
              <w:fldChar w:fldCharType="begin"/>
            </w:r>
            <w:r w:rsidR="0080724F">
              <w:instrText xml:space="preserve"> SEQ Figura \* ARABIC </w:instrText>
            </w:r>
            <w:r w:rsidR="0080724F">
              <w:fldChar w:fldCharType="separate"/>
            </w:r>
            <w:r w:rsidR="00E83E3C">
              <w:rPr>
                <w:noProof/>
              </w:rPr>
              <w:t>4</w:t>
            </w:r>
            <w:r w:rsidR="0080724F">
              <w:rPr>
                <w:noProof/>
              </w:rPr>
              <w:fldChar w:fldCharType="end"/>
            </w:r>
            <w:r w:rsidRPr="00BB69FE">
              <w:t xml:space="preserve">: </w:t>
            </w:r>
            <w:r w:rsidRPr="00FE0A47">
              <w:rPr>
                <w:color w:val="FF0000"/>
              </w:rPr>
              <w:t>(INSERIR LEGENDA)</w:t>
            </w:r>
          </w:p>
        </w:tc>
      </w:tr>
      <w:tr w:rsidR="00E85A20" w14:paraId="6474194B" w14:textId="77777777" w:rsidTr="00120401">
        <w:tc>
          <w:tcPr>
            <w:tcW w:w="9716" w:type="dxa"/>
            <w:gridSpan w:val="2"/>
          </w:tcPr>
          <w:p w14:paraId="7779A01B" w14:textId="1FE037F4" w:rsidR="00E85A20" w:rsidRPr="00E83E3C" w:rsidRDefault="00E85A20" w:rsidP="002336CA">
            <w:pPr>
              <w:pStyle w:val="PargrafodaLista"/>
              <w:numPr>
                <w:ilvl w:val="0"/>
                <w:numId w:val="11"/>
              </w:numPr>
              <w:rPr>
                <w:b/>
                <w:bCs/>
                <w:color w:val="002060"/>
              </w:rPr>
            </w:pPr>
            <w:r w:rsidRPr="00527747">
              <w:rPr>
                <w:b/>
                <w:bCs/>
                <w:color w:val="113162"/>
              </w:rPr>
              <w:t>Responda à pergunta:</w:t>
            </w:r>
            <w:r>
              <w:rPr>
                <w:b/>
                <w:bCs/>
                <w:color w:val="113162"/>
              </w:rPr>
              <w:t xml:space="preserve"> </w:t>
            </w:r>
            <w:r w:rsidR="003F4C68">
              <w:rPr>
                <w:b/>
                <w:bCs/>
                <w:color w:val="113162"/>
              </w:rPr>
              <w:t xml:space="preserve">Qual o número total de palavras </w:t>
            </w:r>
            <w:r w:rsidR="00D71353">
              <w:rPr>
                <w:b/>
                <w:bCs/>
                <w:color w:val="113162"/>
              </w:rPr>
              <w:t xml:space="preserve">a mais que </w:t>
            </w:r>
            <w:r w:rsidR="00585E18">
              <w:rPr>
                <w:b/>
                <w:bCs/>
                <w:color w:val="113162"/>
              </w:rPr>
              <w:t>os textos</w:t>
            </w:r>
            <w:r w:rsidR="0080724F">
              <w:rPr>
                <w:b/>
                <w:bCs/>
                <w:color w:val="113162"/>
              </w:rPr>
              <w:t xml:space="preserve"> negativos</w:t>
            </w:r>
            <w:r w:rsidR="00585E18">
              <w:rPr>
                <w:b/>
                <w:bCs/>
                <w:color w:val="113162"/>
              </w:rPr>
              <w:t xml:space="preserve"> em português possuem em comparação com a soma total das palavras dos textos </w:t>
            </w:r>
            <w:r w:rsidR="0080724F">
              <w:rPr>
                <w:b/>
                <w:bCs/>
                <w:color w:val="113162"/>
              </w:rPr>
              <w:t xml:space="preserve">negativos </w:t>
            </w:r>
            <w:r w:rsidR="00585E18">
              <w:rPr>
                <w:b/>
                <w:bCs/>
                <w:color w:val="113162"/>
              </w:rPr>
              <w:t>em inglês</w:t>
            </w:r>
            <w:r w:rsidR="004377FF">
              <w:rPr>
                <w:b/>
                <w:bCs/>
                <w:color w:val="113162"/>
              </w:rPr>
              <w:t>, independentemente de serem repetidas</w:t>
            </w:r>
            <w:r w:rsidRPr="00E83E3C">
              <w:rPr>
                <w:b/>
                <w:bCs/>
                <w:color w:val="002060"/>
              </w:rPr>
              <w:t>?</w:t>
            </w:r>
          </w:p>
          <w:p w14:paraId="1000129D" w14:textId="77777777" w:rsidR="00E85A20" w:rsidRPr="00734D48" w:rsidRDefault="00E85A20" w:rsidP="00120401">
            <w:pPr>
              <w:pStyle w:val="PargrafodaLista"/>
              <w:ind w:left="0" w:firstLine="0"/>
              <w:jc w:val="center"/>
              <w:rPr>
                <w:b/>
                <w:bCs/>
                <w:color w:val="113162"/>
              </w:rPr>
            </w:pPr>
            <w:r w:rsidRPr="00FE0A47">
              <w:rPr>
                <w:b/>
                <w:bCs/>
                <w:color w:val="113162"/>
              </w:rPr>
              <w:t>Resposta:</w:t>
            </w:r>
            <w:r w:rsidRPr="00FB0323">
              <w:rPr>
                <w:color w:val="FF0000"/>
              </w:rPr>
              <w:t xml:space="preserve"> </w:t>
            </w:r>
            <w:r w:rsidRPr="00FE0A47">
              <w:rPr>
                <w:color w:val="FF0000"/>
              </w:rPr>
              <w:t xml:space="preserve">(COLOCAR </w:t>
            </w:r>
            <w:r>
              <w:rPr>
                <w:color w:val="FF0000"/>
              </w:rPr>
              <w:t>RESPOSTA AQUI</w:t>
            </w:r>
            <w:r w:rsidRPr="00FE0A47">
              <w:rPr>
                <w:color w:val="FF0000"/>
              </w:rPr>
              <w:t>)</w:t>
            </w:r>
          </w:p>
          <w:p w14:paraId="6DD6CC9A" w14:textId="77777777" w:rsidR="00E85A20" w:rsidRDefault="00E85A20" w:rsidP="00120401">
            <w:pPr>
              <w:pStyle w:val="PargrafodaLista"/>
              <w:ind w:left="457" w:firstLine="0"/>
            </w:pPr>
          </w:p>
        </w:tc>
      </w:tr>
    </w:tbl>
    <w:p w14:paraId="629EDA36" w14:textId="3F7ED77B" w:rsidR="00ED0CC2" w:rsidRPr="00233421" w:rsidRDefault="00ED0CC2" w:rsidP="004A1AC2">
      <w:pPr>
        <w:ind w:firstLine="0"/>
      </w:pPr>
    </w:p>
    <w:sectPr w:rsidR="00ED0CC2" w:rsidRPr="00233421" w:rsidSect="0011171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080" w:bottom="1440" w:left="1080" w:header="709" w:footer="28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F7319" w14:textId="77777777" w:rsidR="00120401" w:rsidRDefault="00120401" w:rsidP="00B5761D">
      <w:r>
        <w:separator/>
      </w:r>
    </w:p>
    <w:p w14:paraId="1F0F465F" w14:textId="77777777" w:rsidR="00120401" w:rsidRDefault="00120401" w:rsidP="00B5761D"/>
    <w:p w14:paraId="280B7E82" w14:textId="77777777" w:rsidR="00120401" w:rsidRDefault="00120401" w:rsidP="00B5761D"/>
  </w:endnote>
  <w:endnote w:type="continuationSeparator" w:id="0">
    <w:p w14:paraId="2F47A611" w14:textId="77777777" w:rsidR="00120401" w:rsidRDefault="00120401" w:rsidP="00B5761D">
      <w:r>
        <w:continuationSeparator/>
      </w:r>
    </w:p>
    <w:p w14:paraId="6ABAB18A" w14:textId="77777777" w:rsidR="00120401" w:rsidRDefault="00120401" w:rsidP="00B5761D"/>
    <w:p w14:paraId="1739F365" w14:textId="77777777" w:rsidR="00120401" w:rsidRDefault="00120401" w:rsidP="00B5761D"/>
  </w:endnote>
  <w:endnote w:type="continuationNotice" w:id="1">
    <w:p w14:paraId="6AEB88FC" w14:textId="77777777" w:rsidR="00120401" w:rsidRDefault="0012040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D125B" w14:textId="77777777" w:rsidR="00572AAF" w:rsidRDefault="00572AA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068754"/>
      <w:docPartObj>
        <w:docPartGallery w:val="Page Numbers (Bottom of Page)"/>
        <w:docPartUnique/>
      </w:docPartObj>
    </w:sdtPr>
    <w:sdtEndPr>
      <w:rPr>
        <w:color w:val="F5A607"/>
      </w:rPr>
    </w:sdtEndPr>
    <w:sdtContent>
      <w:p w14:paraId="5EEEC14D" w14:textId="773D9400" w:rsidR="00FB0992" w:rsidRDefault="00FB0992" w:rsidP="00D2799E">
        <w:pPr>
          <w:pStyle w:val="Rodap"/>
          <w:tabs>
            <w:tab w:val="clear" w:pos="4252"/>
            <w:tab w:val="center" w:pos="5220"/>
          </w:tabs>
          <w:ind w:firstLine="0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2" behindDoc="0" locked="0" layoutInCell="1" allowOverlap="1" wp14:anchorId="378F3F07" wp14:editId="205E11DE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-96578</wp:posOffset>
                  </wp:positionV>
                  <wp:extent cx="6171631" cy="45719"/>
                  <wp:effectExtent l="38100" t="0" r="76835" b="12065"/>
                  <wp:wrapSquare wrapText="bothSides"/>
                  <wp:docPr id="41" name="Fluxograma: Decisão 4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171631" cy="45719"/>
                          </a:xfrm>
                          <a:prstGeom prst="flowChartDecision">
                            <a:avLst/>
                          </a:prstGeom>
                          <a:solidFill>
                            <a:srgbClr val="113162"/>
                          </a:solidFill>
                          <a:ln w="9525">
                            <a:solidFill>
                              <a:srgbClr val="113162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arto="http://schemas.microsoft.com/office/word/2006/arto">
              <w:pict>
                <v:shapetype w14:anchorId="43E34CF2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xograma: Decisão 41" o:spid="_x0000_s1026" type="#_x0000_t110" style="position:absolute;margin-left:-.2pt;margin-top:-7.6pt;width:485.95pt;height:3.6pt;z-index:25147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" fillcolor="#113162" strokecolor="#113162">
                  <w10:wrap type="square"/>
                </v:shape>
              </w:pict>
            </mc:Fallback>
          </mc:AlternateContent>
        </w:r>
      </w:p>
      <w:p w14:paraId="087A91AD" w14:textId="15FAB45B" w:rsidR="00FB0992" w:rsidRPr="00D2799E" w:rsidRDefault="00FB0992" w:rsidP="00D2799E">
        <w:pPr>
          <w:pStyle w:val="Rodap"/>
          <w:ind w:firstLine="0"/>
          <w:jc w:val="center"/>
          <w:rPr>
            <w:color w:val="F5A607"/>
          </w:rPr>
        </w:pPr>
        <w:r w:rsidRPr="00D2799E">
          <w:rPr>
            <w:color w:val="F5A607"/>
          </w:rPr>
          <w:fldChar w:fldCharType="begin"/>
        </w:r>
        <w:r w:rsidRPr="00D2799E">
          <w:rPr>
            <w:color w:val="F5A607"/>
          </w:rPr>
          <w:instrText>PAGE    \* MERGEFORMAT</w:instrText>
        </w:r>
        <w:r w:rsidRPr="00D2799E">
          <w:rPr>
            <w:color w:val="F5A607"/>
          </w:rPr>
          <w:fldChar w:fldCharType="separate"/>
        </w:r>
        <w:r w:rsidRPr="00D2799E">
          <w:rPr>
            <w:color w:val="F5A607"/>
          </w:rPr>
          <w:t>2</w:t>
        </w:r>
        <w:r w:rsidRPr="00D2799E">
          <w:rPr>
            <w:color w:val="F5A607"/>
          </w:rPr>
          <w:fldChar w:fldCharType="end"/>
        </w:r>
      </w:p>
    </w:sdtContent>
  </w:sdt>
  <w:p w14:paraId="4AC759CF" w14:textId="1CF32997" w:rsidR="00FB0992" w:rsidRPr="00955E07" w:rsidRDefault="00FB0992" w:rsidP="005C35CA">
    <w:pPr>
      <w:pStyle w:val="Rodap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7869F" w14:textId="77777777" w:rsidR="00572AAF" w:rsidRDefault="00572AA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18D3D" w14:textId="77777777" w:rsidR="00120401" w:rsidRDefault="00120401" w:rsidP="00B5761D">
      <w:r>
        <w:separator/>
      </w:r>
    </w:p>
    <w:p w14:paraId="4E543F17" w14:textId="77777777" w:rsidR="00120401" w:rsidRDefault="00120401" w:rsidP="00B5761D"/>
    <w:p w14:paraId="11053EB5" w14:textId="77777777" w:rsidR="00120401" w:rsidRDefault="00120401" w:rsidP="00B5761D"/>
  </w:footnote>
  <w:footnote w:type="continuationSeparator" w:id="0">
    <w:p w14:paraId="61FC247F" w14:textId="77777777" w:rsidR="00120401" w:rsidRDefault="00120401" w:rsidP="00B5761D">
      <w:r>
        <w:continuationSeparator/>
      </w:r>
    </w:p>
    <w:p w14:paraId="2111118D" w14:textId="77777777" w:rsidR="00120401" w:rsidRDefault="00120401" w:rsidP="00B5761D"/>
    <w:p w14:paraId="26DB19E7" w14:textId="77777777" w:rsidR="00120401" w:rsidRDefault="00120401" w:rsidP="00B5761D"/>
  </w:footnote>
  <w:footnote w:type="continuationNotice" w:id="1">
    <w:p w14:paraId="6E6EA419" w14:textId="77777777" w:rsidR="00120401" w:rsidRDefault="00120401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A39F4" w14:textId="77777777" w:rsidR="00572AAF" w:rsidRDefault="00572AA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5AA15" w14:textId="52046CB3" w:rsidR="00FB0992" w:rsidRDefault="00FB0992" w:rsidP="007B06F8">
    <w:pPr>
      <w:pStyle w:val="CabealhodoSumri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994228F" wp14:editId="16D52EB0">
          <wp:simplePos x="0" y="0"/>
          <wp:positionH relativeFrom="column">
            <wp:posOffset>-19026</wp:posOffset>
          </wp:positionH>
          <wp:positionV relativeFrom="paragraph">
            <wp:posOffset>-338970</wp:posOffset>
          </wp:positionV>
          <wp:extent cx="3197225" cy="659765"/>
          <wp:effectExtent l="0" t="0" r="3175" b="6985"/>
          <wp:wrapSquare wrapText="bothSides"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97225" cy="659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Roteiro de Atividade Prática de </w:t>
    </w:r>
  </w:p>
  <w:p w14:paraId="71538076" w14:textId="7B33AD08" w:rsidR="00FB0992" w:rsidRDefault="00572AAF" w:rsidP="007B06F8">
    <w:pPr>
      <w:pStyle w:val="CabealhodoSumrio"/>
    </w:pPr>
    <w:r>
      <w:t>Big Data</w:t>
    </w:r>
  </w:p>
  <w:p w14:paraId="2449EB30" w14:textId="01FF279D" w:rsidR="00FB0992" w:rsidRDefault="00FB0992" w:rsidP="00947280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648F91CD" wp14:editId="3C46A2BA">
              <wp:simplePos x="0" y="0"/>
              <wp:positionH relativeFrom="column">
                <wp:posOffset>6350</wp:posOffset>
              </wp:positionH>
              <wp:positionV relativeFrom="paragraph">
                <wp:posOffset>85090</wp:posOffset>
              </wp:positionV>
              <wp:extent cx="6165215" cy="45085"/>
              <wp:effectExtent l="0" t="0" r="6985" b="0"/>
              <wp:wrapNone/>
              <wp:docPr id="16" name="Retângulo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65215" cy="45085"/>
                      </a:xfrm>
                      <a:prstGeom prst="rect">
                        <a:avLst/>
                      </a:prstGeom>
                      <a:solidFill>
                        <a:srgbClr val="F5A60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>
          <w:pict>
            <v:rect w14:anchorId="24E98D3F" id="Retângulo 16" o:spid="_x0000_s1026" style="position:absolute;margin-left:.5pt;margin-top:6.7pt;width:485.45pt;height:3.55pt;z-index:25146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" fillcolor="#f5a607" stroked="f" strokeweight="1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8998F" w14:textId="77777777" w:rsidR="00572AAF" w:rsidRDefault="00572AA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B084D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6511C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73511DA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8A65FA9"/>
    <w:multiLevelType w:val="hybridMultilevel"/>
    <w:tmpl w:val="FFE0C174"/>
    <w:lvl w:ilvl="0" w:tplc="CD500DC8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21D238C0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C6496"/>
    <w:multiLevelType w:val="hybridMultilevel"/>
    <w:tmpl w:val="17E61DEC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7D3704"/>
    <w:multiLevelType w:val="hybridMultilevel"/>
    <w:tmpl w:val="BA1A0044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314275EC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7126B69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FB6A07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486AAF"/>
    <w:multiLevelType w:val="hybridMultilevel"/>
    <w:tmpl w:val="7E5C18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EC6D41"/>
    <w:multiLevelType w:val="hybridMultilevel"/>
    <w:tmpl w:val="FC4EE900"/>
    <w:lvl w:ilvl="0" w:tplc="FFFFFFFF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DC6601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94407EF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450CDE"/>
    <w:multiLevelType w:val="hybridMultilevel"/>
    <w:tmpl w:val="23D88946"/>
    <w:lvl w:ilvl="0" w:tplc="0416000F">
      <w:start w:val="1"/>
      <w:numFmt w:val="decimal"/>
      <w:lvlText w:val="%1."/>
      <w:lvlJc w:val="left"/>
      <w:pPr>
        <w:ind w:left="1347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0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07" w:hanging="360"/>
      </w:pPr>
      <w:rPr>
        <w:rFonts w:ascii="Wingdings" w:hAnsi="Wingdings" w:hint="default"/>
      </w:rPr>
    </w:lvl>
  </w:abstractNum>
  <w:abstractNum w:abstractNumId="15" w15:restartNumberingAfterBreak="0">
    <w:nsid w:val="56431C65"/>
    <w:multiLevelType w:val="hybridMultilevel"/>
    <w:tmpl w:val="E00E35EE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AE0EB3"/>
    <w:multiLevelType w:val="hybridMultilevel"/>
    <w:tmpl w:val="D2EA0A2A"/>
    <w:lvl w:ilvl="0" w:tplc="36DAC29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FC3C5E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D722525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6453C3"/>
    <w:multiLevelType w:val="hybridMultilevel"/>
    <w:tmpl w:val="476210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DB4F36"/>
    <w:multiLevelType w:val="hybridMultilevel"/>
    <w:tmpl w:val="476210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9815EE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8BF1713"/>
    <w:multiLevelType w:val="hybridMultilevel"/>
    <w:tmpl w:val="835012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10"/>
  </w:num>
  <w:num w:numId="4">
    <w:abstractNumId w:val="22"/>
  </w:num>
  <w:num w:numId="5">
    <w:abstractNumId w:val="20"/>
  </w:num>
  <w:num w:numId="6">
    <w:abstractNumId w:val="6"/>
  </w:num>
  <w:num w:numId="7">
    <w:abstractNumId w:val="19"/>
  </w:num>
  <w:num w:numId="8">
    <w:abstractNumId w:val="3"/>
  </w:num>
  <w:num w:numId="9">
    <w:abstractNumId w:val="9"/>
  </w:num>
  <w:num w:numId="10">
    <w:abstractNumId w:val="15"/>
  </w:num>
  <w:num w:numId="11">
    <w:abstractNumId w:val="5"/>
  </w:num>
  <w:num w:numId="12">
    <w:abstractNumId w:val="18"/>
  </w:num>
  <w:num w:numId="13">
    <w:abstractNumId w:val="21"/>
  </w:num>
  <w:num w:numId="14">
    <w:abstractNumId w:val="2"/>
  </w:num>
  <w:num w:numId="15">
    <w:abstractNumId w:val="4"/>
  </w:num>
  <w:num w:numId="16">
    <w:abstractNumId w:val="12"/>
  </w:num>
  <w:num w:numId="17">
    <w:abstractNumId w:val="7"/>
  </w:num>
  <w:num w:numId="18">
    <w:abstractNumId w:val="0"/>
  </w:num>
  <w:num w:numId="19">
    <w:abstractNumId w:val="8"/>
  </w:num>
  <w:num w:numId="20">
    <w:abstractNumId w:val="13"/>
  </w:num>
  <w:num w:numId="21">
    <w:abstractNumId w:val="17"/>
  </w:num>
  <w:num w:numId="22">
    <w:abstractNumId w:val="1"/>
  </w:num>
  <w:num w:numId="23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5C0"/>
    <w:rsid w:val="00000EC3"/>
    <w:rsid w:val="00002A30"/>
    <w:rsid w:val="00002B60"/>
    <w:rsid w:val="00002FD5"/>
    <w:rsid w:val="00003606"/>
    <w:rsid w:val="000041AF"/>
    <w:rsid w:val="00004769"/>
    <w:rsid w:val="0000533D"/>
    <w:rsid w:val="00006459"/>
    <w:rsid w:val="00006DF1"/>
    <w:rsid w:val="00010C90"/>
    <w:rsid w:val="00011A0B"/>
    <w:rsid w:val="000132FF"/>
    <w:rsid w:val="00015B61"/>
    <w:rsid w:val="0001655E"/>
    <w:rsid w:val="00020016"/>
    <w:rsid w:val="00022100"/>
    <w:rsid w:val="00022E78"/>
    <w:rsid w:val="00025E5E"/>
    <w:rsid w:val="00031240"/>
    <w:rsid w:val="000340E5"/>
    <w:rsid w:val="00034532"/>
    <w:rsid w:val="00035DC5"/>
    <w:rsid w:val="0003600E"/>
    <w:rsid w:val="00036D24"/>
    <w:rsid w:val="000379B1"/>
    <w:rsid w:val="000379B4"/>
    <w:rsid w:val="00037EF3"/>
    <w:rsid w:val="00040B17"/>
    <w:rsid w:val="000415FF"/>
    <w:rsid w:val="0004321A"/>
    <w:rsid w:val="000457F7"/>
    <w:rsid w:val="00046C87"/>
    <w:rsid w:val="000479C1"/>
    <w:rsid w:val="00050CC4"/>
    <w:rsid w:val="00051CA1"/>
    <w:rsid w:val="00052394"/>
    <w:rsid w:val="0005307D"/>
    <w:rsid w:val="00054080"/>
    <w:rsid w:val="000548CB"/>
    <w:rsid w:val="00055E82"/>
    <w:rsid w:val="0005682D"/>
    <w:rsid w:val="00057000"/>
    <w:rsid w:val="00063679"/>
    <w:rsid w:val="0006452B"/>
    <w:rsid w:val="00065440"/>
    <w:rsid w:val="00070775"/>
    <w:rsid w:val="0007156F"/>
    <w:rsid w:val="00073CED"/>
    <w:rsid w:val="00074CD1"/>
    <w:rsid w:val="000751EC"/>
    <w:rsid w:val="00075700"/>
    <w:rsid w:val="00076754"/>
    <w:rsid w:val="00077D2E"/>
    <w:rsid w:val="0008026A"/>
    <w:rsid w:val="000815CC"/>
    <w:rsid w:val="000816FC"/>
    <w:rsid w:val="00085A46"/>
    <w:rsid w:val="00085A92"/>
    <w:rsid w:val="00085B3C"/>
    <w:rsid w:val="00087278"/>
    <w:rsid w:val="00087861"/>
    <w:rsid w:val="00090132"/>
    <w:rsid w:val="00090AF7"/>
    <w:rsid w:val="00093299"/>
    <w:rsid w:val="000932A1"/>
    <w:rsid w:val="000933DD"/>
    <w:rsid w:val="0009455B"/>
    <w:rsid w:val="0009650A"/>
    <w:rsid w:val="00096AAF"/>
    <w:rsid w:val="00097691"/>
    <w:rsid w:val="00097996"/>
    <w:rsid w:val="000A13C3"/>
    <w:rsid w:val="000A1CB8"/>
    <w:rsid w:val="000A3133"/>
    <w:rsid w:val="000A3D1C"/>
    <w:rsid w:val="000A507A"/>
    <w:rsid w:val="000A5F37"/>
    <w:rsid w:val="000A6589"/>
    <w:rsid w:val="000A79B9"/>
    <w:rsid w:val="000A7D6F"/>
    <w:rsid w:val="000B01C7"/>
    <w:rsid w:val="000B05B3"/>
    <w:rsid w:val="000B22A8"/>
    <w:rsid w:val="000B2CFD"/>
    <w:rsid w:val="000B34F6"/>
    <w:rsid w:val="000B39C9"/>
    <w:rsid w:val="000B40CF"/>
    <w:rsid w:val="000B4F8D"/>
    <w:rsid w:val="000B543C"/>
    <w:rsid w:val="000B73B2"/>
    <w:rsid w:val="000B760D"/>
    <w:rsid w:val="000B76A6"/>
    <w:rsid w:val="000C2C41"/>
    <w:rsid w:val="000C6A6D"/>
    <w:rsid w:val="000C6B2C"/>
    <w:rsid w:val="000C754F"/>
    <w:rsid w:val="000D0A61"/>
    <w:rsid w:val="000D0DC5"/>
    <w:rsid w:val="000D13C3"/>
    <w:rsid w:val="000D1427"/>
    <w:rsid w:val="000D2464"/>
    <w:rsid w:val="000D285F"/>
    <w:rsid w:val="000D29F7"/>
    <w:rsid w:val="000D37AD"/>
    <w:rsid w:val="000D4784"/>
    <w:rsid w:val="000D48CE"/>
    <w:rsid w:val="000D4E5E"/>
    <w:rsid w:val="000D5D97"/>
    <w:rsid w:val="000D6586"/>
    <w:rsid w:val="000D7178"/>
    <w:rsid w:val="000D75F9"/>
    <w:rsid w:val="000E03AB"/>
    <w:rsid w:val="000E19B5"/>
    <w:rsid w:val="000E22E6"/>
    <w:rsid w:val="000E313C"/>
    <w:rsid w:val="000E57A8"/>
    <w:rsid w:val="000E5E27"/>
    <w:rsid w:val="000E61AE"/>
    <w:rsid w:val="000E64F3"/>
    <w:rsid w:val="000E6593"/>
    <w:rsid w:val="000F09BC"/>
    <w:rsid w:val="000F1660"/>
    <w:rsid w:val="000F16EF"/>
    <w:rsid w:val="000F1855"/>
    <w:rsid w:val="000F1FBA"/>
    <w:rsid w:val="000F274D"/>
    <w:rsid w:val="000F6AC4"/>
    <w:rsid w:val="000F6B7B"/>
    <w:rsid w:val="000F6D6D"/>
    <w:rsid w:val="000F6DDA"/>
    <w:rsid w:val="000F71CA"/>
    <w:rsid w:val="001000E1"/>
    <w:rsid w:val="001012F6"/>
    <w:rsid w:val="001026DD"/>
    <w:rsid w:val="00103486"/>
    <w:rsid w:val="001039AF"/>
    <w:rsid w:val="00105319"/>
    <w:rsid w:val="00105B62"/>
    <w:rsid w:val="001063AF"/>
    <w:rsid w:val="00106B1D"/>
    <w:rsid w:val="0010753D"/>
    <w:rsid w:val="0011171E"/>
    <w:rsid w:val="00111944"/>
    <w:rsid w:val="00113263"/>
    <w:rsid w:val="00113353"/>
    <w:rsid w:val="00113435"/>
    <w:rsid w:val="00113633"/>
    <w:rsid w:val="00113C5D"/>
    <w:rsid w:val="00114202"/>
    <w:rsid w:val="00114E6F"/>
    <w:rsid w:val="001159DF"/>
    <w:rsid w:val="00117FDE"/>
    <w:rsid w:val="0012034E"/>
    <w:rsid w:val="00120401"/>
    <w:rsid w:val="0012189F"/>
    <w:rsid w:val="00121EEA"/>
    <w:rsid w:val="00123122"/>
    <w:rsid w:val="001234A2"/>
    <w:rsid w:val="00123988"/>
    <w:rsid w:val="00123996"/>
    <w:rsid w:val="00124907"/>
    <w:rsid w:val="0012516B"/>
    <w:rsid w:val="001252DB"/>
    <w:rsid w:val="00127B88"/>
    <w:rsid w:val="00132366"/>
    <w:rsid w:val="001337CC"/>
    <w:rsid w:val="001348B4"/>
    <w:rsid w:val="00135268"/>
    <w:rsid w:val="001354E4"/>
    <w:rsid w:val="0013732A"/>
    <w:rsid w:val="00137463"/>
    <w:rsid w:val="00137A1A"/>
    <w:rsid w:val="001406A0"/>
    <w:rsid w:val="00141AAB"/>
    <w:rsid w:val="00143378"/>
    <w:rsid w:val="00143CA6"/>
    <w:rsid w:val="0014675A"/>
    <w:rsid w:val="00146B12"/>
    <w:rsid w:val="00150524"/>
    <w:rsid w:val="00150E93"/>
    <w:rsid w:val="00151C2E"/>
    <w:rsid w:val="00151D56"/>
    <w:rsid w:val="00153241"/>
    <w:rsid w:val="0015386A"/>
    <w:rsid w:val="00153A01"/>
    <w:rsid w:val="0015516D"/>
    <w:rsid w:val="00155ACF"/>
    <w:rsid w:val="00156E7A"/>
    <w:rsid w:val="001570BA"/>
    <w:rsid w:val="00157909"/>
    <w:rsid w:val="00160F97"/>
    <w:rsid w:val="00161920"/>
    <w:rsid w:val="001633C8"/>
    <w:rsid w:val="001642E8"/>
    <w:rsid w:val="001661D9"/>
    <w:rsid w:val="0016655A"/>
    <w:rsid w:val="00166D57"/>
    <w:rsid w:val="0016716F"/>
    <w:rsid w:val="00167553"/>
    <w:rsid w:val="00170C6E"/>
    <w:rsid w:val="001711C6"/>
    <w:rsid w:val="00172824"/>
    <w:rsid w:val="0017527D"/>
    <w:rsid w:val="00175AC9"/>
    <w:rsid w:val="001760E7"/>
    <w:rsid w:val="00176B4C"/>
    <w:rsid w:val="00180B22"/>
    <w:rsid w:val="00180BBB"/>
    <w:rsid w:val="00181595"/>
    <w:rsid w:val="00181D80"/>
    <w:rsid w:val="00183AD5"/>
    <w:rsid w:val="00183E02"/>
    <w:rsid w:val="00184447"/>
    <w:rsid w:val="00184CDF"/>
    <w:rsid w:val="00185577"/>
    <w:rsid w:val="00186534"/>
    <w:rsid w:val="00186D1D"/>
    <w:rsid w:val="00190ABE"/>
    <w:rsid w:val="00190AF7"/>
    <w:rsid w:val="001914B0"/>
    <w:rsid w:val="00193079"/>
    <w:rsid w:val="00194839"/>
    <w:rsid w:val="00194C02"/>
    <w:rsid w:val="00194CAB"/>
    <w:rsid w:val="00196C70"/>
    <w:rsid w:val="0019781C"/>
    <w:rsid w:val="00197998"/>
    <w:rsid w:val="00197CB9"/>
    <w:rsid w:val="001A0CC5"/>
    <w:rsid w:val="001A3D53"/>
    <w:rsid w:val="001A43F4"/>
    <w:rsid w:val="001A4D0A"/>
    <w:rsid w:val="001A6B32"/>
    <w:rsid w:val="001A6E74"/>
    <w:rsid w:val="001A721B"/>
    <w:rsid w:val="001A7A37"/>
    <w:rsid w:val="001B04A3"/>
    <w:rsid w:val="001B1FE2"/>
    <w:rsid w:val="001B2BED"/>
    <w:rsid w:val="001B3A41"/>
    <w:rsid w:val="001B4507"/>
    <w:rsid w:val="001B4BDB"/>
    <w:rsid w:val="001B50E5"/>
    <w:rsid w:val="001B55CE"/>
    <w:rsid w:val="001B6BBE"/>
    <w:rsid w:val="001B7F79"/>
    <w:rsid w:val="001C0CAA"/>
    <w:rsid w:val="001C0E19"/>
    <w:rsid w:val="001C2740"/>
    <w:rsid w:val="001C4AD7"/>
    <w:rsid w:val="001D1B62"/>
    <w:rsid w:val="001D386C"/>
    <w:rsid w:val="001D484B"/>
    <w:rsid w:val="001D5ED8"/>
    <w:rsid w:val="001D745E"/>
    <w:rsid w:val="001E0BDB"/>
    <w:rsid w:val="001E1126"/>
    <w:rsid w:val="001E1380"/>
    <w:rsid w:val="001E345A"/>
    <w:rsid w:val="001E3D5C"/>
    <w:rsid w:val="001E4AF5"/>
    <w:rsid w:val="001E4FA4"/>
    <w:rsid w:val="001F1B57"/>
    <w:rsid w:val="001F220F"/>
    <w:rsid w:val="001F3BCF"/>
    <w:rsid w:val="001F533D"/>
    <w:rsid w:val="001F6656"/>
    <w:rsid w:val="001F6A9F"/>
    <w:rsid w:val="001F7025"/>
    <w:rsid w:val="001F78C9"/>
    <w:rsid w:val="0020135A"/>
    <w:rsid w:val="002020E8"/>
    <w:rsid w:val="002053B3"/>
    <w:rsid w:val="00205776"/>
    <w:rsid w:val="00211E95"/>
    <w:rsid w:val="002125E9"/>
    <w:rsid w:val="00214895"/>
    <w:rsid w:val="00214BDA"/>
    <w:rsid w:val="00215037"/>
    <w:rsid w:val="00215EA9"/>
    <w:rsid w:val="00217343"/>
    <w:rsid w:val="00217558"/>
    <w:rsid w:val="00217992"/>
    <w:rsid w:val="00220AE4"/>
    <w:rsid w:val="00220BF8"/>
    <w:rsid w:val="00221360"/>
    <w:rsid w:val="0022432C"/>
    <w:rsid w:val="00224940"/>
    <w:rsid w:val="00224C37"/>
    <w:rsid w:val="002253CA"/>
    <w:rsid w:val="002259C7"/>
    <w:rsid w:val="00226404"/>
    <w:rsid w:val="002269D3"/>
    <w:rsid w:val="00226B4A"/>
    <w:rsid w:val="0022766E"/>
    <w:rsid w:val="00227CD3"/>
    <w:rsid w:val="00231FE4"/>
    <w:rsid w:val="00233085"/>
    <w:rsid w:val="00233421"/>
    <w:rsid w:val="002336CA"/>
    <w:rsid w:val="002340F6"/>
    <w:rsid w:val="002350A6"/>
    <w:rsid w:val="00236192"/>
    <w:rsid w:val="0023637E"/>
    <w:rsid w:val="002404E5"/>
    <w:rsid w:val="002410DE"/>
    <w:rsid w:val="002424ED"/>
    <w:rsid w:val="0024250E"/>
    <w:rsid w:val="0024377E"/>
    <w:rsid w:val="0024456F"/>
    <w:rsid w:val="0025192E"/>
    <w:rsid w:val="002519A2"/>
    <w:rsid w:val="00251A05"/>
    <w:rsid w:val="00251D49"/>
    <w:rsid w:val="002521AC"/>
    <w:rsid w:val="0025295E"/>
    <w:rsid w:val="00253D0B"/>
    <w:rsid w:val="00254C5D"/>
    <w:rsid w:val="0025515D"/>
    <w:rsid w:val="00255330"/>
    <w:rsid w:val="002553C2"/>
    <w:rsid w:val="0025546F"/>
    <w:rsid w:val="00255498"/>
    <w:rsid w:val="00256B19"/>
    <w:rsid w:val="0025729D"/>
    <w:rsid w:val="002573FC"/>
    <w:rsid w:val="002575B2"/>
    <w:rsid w:val="00257604"/>
    <w:rsid w:val="002577B7"/>
    <w:rsid w:val="0026164F"/>
    <w:rsid w:val="002623E7"/>
    <w:rsid w:val="002629FA"/>
    <w:rsid w:val="00262C45"/>
    <w:rsid w:val="0026611E"/>
    <w:rsid w:val="00266CE6"/>
    <w:rsid w:val="00267266"/>
    <w:rsid w:val="00271848"/>
    <w:rsid w:val="00272CEE"/>
    <w:rsid w:val="00273FC3"/>
    <w:rsid w:val="002743A3"/>
    <w:rsid w:val="00274F0C"/>
    <w:rsid w:val="00274FC9"/>
    <w:rsid w:val="002752E6"/>
    <w:rsid w:val="0027538C"/>
    <w:rsid w:val="00275DDA"/>
    <w:rsid w:val="00276537"/>
    <w:rsid w:val="00277C33"/>
    <w:rsid w:val="00280066"/>
    <w:rsid w:val="00282276"/>
    <w:rsid w:val="002822CA"/>
    <w:rsid w:val="00282476"/>
    <w:rsid w:val="00282C65"/>
    <w:rsid w:val="0028382E"/>
    <w:rsid w:val="00283843"/>
    <w:rsid w:val="0028494B"/>
    <w:rsid w:val="00286596"/>
    <w:rsid w:val="00287DC8"/>
    <w:rsid w:val="00287F8F"/>
    <w:rsid w:val="002907BA"/>
    <w:rsid w:val="00292724"/>
    <w:rsid w:val="00292C6A"/>
    <w:rsid w:val="00293461"/>
    <w:rsid w:val="002934CC"/>
    <w:rsid w:val="002934E9"/>
    <w:rsid w:val="002950FB"/>
    <w:rsid w:val="00295A4C"/>
    <w:rsid w:val="00296D68"/>
    <w:rsid w:val="00297C98"/>
    <w:rsid w:val="002A1051"/>
    <w:rsid w:val="002A2421"/>
    <w:rsid w:val="002A2DF1"/>
    <w:rsid w:val="002A3395"/>
    <w:rsid w:val="002A38EB"/>
    <w:rsid w:val="002A3BA5"/>
    <w:rsid w:val="002A3D7A"/>
    <w:rsid w:val="002A52BD"/>
    <w:rsid w:val="002A5E2B"/>
    <w:rsid w:val="002B04EF"/>
    <w:rsid w:val="002B0EEF"/>
    <w:rsid w:val="002B16CA"/>
    <w:rsid w:val="002B17C5"/>
    <w:rsid w:val="002B1B2D"/>
    <w:rsid w:val="002B3017"/>
    <w:rsid w:val="002B40B7"/>
    <w:rsid w:val="002B5796"/>
    <w:rsid w:val="002B72BC"/>
    <w:rsid w:val="002C1ECA"/>
    <w:rsid w:val="002C2E9E"/>
    <w:rsid w:val="002C4C34"/>
    <w:rsid w:val="002C4CDD"/>
    <w:rsid w:val="002C4EC5"/>
    <w:rsid w:val="002C6A4F"/>
    <w:rsid w:val="002C6F55"/>
    <w:rsid w:val="002C7186"/>
    <w:rsid w:val="002C7C69"/>
    <w:rsid w:val="002C7DBB"/>
    <w:rsid w:val="002D128A"/>
    <w:rsid w:val="002D141E"/>
    <w:rsid w:val="002D25AF"/>
    <w:rsid w:val="002D2C60"/>
    <w:rsid w:val="002D3556"/>
    <w:rsid w:val="002D39C2"/>
    <w:rsid w:val="002D3EA3"/>
    <w:rsid w:val="002D439B"/>
    <w:rsid w:val="002D4A4E"/>
    <w:rsid w:val="002D4DE7"/>
    <w:rsid w:val="002D656A"/>
    <w:rsid w:val="002D6E92"/>
    <w:rsid w:val="002D7410"/>
    <w:rsid w:val="002D7411"/>
    <w:rsid w:val="002D77FF"/>
    <w:rsid w:val="002D78BF"/>
    <w:rsid w:val="002E039A"/>
    <w:rsid w:val="002E052E"/>
    <w:rsid w:val="002E0DC1"/>
    <w:rsid w:val="002E1D8A"/>
    <w:rsid w:val="002E2228"/>
    <w:rsid w:val="002E2B03"/>
    <w:rsid w:val="002E48DE"/>
    <w:rsid w:val="002E57D8"/>
    <w:rsid w:val="002E6180"/>
    <w:rsid w:val="002E6DCC"/>
    <w:rsid w:val="002E7C41"/>
    <w:rsid w:val="002F1122"/>
    <w:rsid w:val="002F34FC"/>
    <w:rsid w:val="002F3ADC"/>
    <w:rsid w:val="002F3CE6"/>
    <w:rsid w:val="002F4331"/>
    <w:rsid w:val="002F561E"/>
    <w:rsid w:val="002F6256"/>
    <w:rsid w:val="002F7BA8"/>
    <w:rsid w:val="0030016B"/>
    <w:rsid w:val="00300786"/>
    <w:rsid w:val="0030189E"/>
    <w:rsid w:val="00301CFE"/>
    <w:rsid w:val="0030301D"/>
    <w:rsid w:val="00303F9E"/>
    <w:rsid w:val="00306AE0"/>
    <w:rsid w:val="00306CB5"/>
    <w:rsid w:val="003079C7"/>
    <w:rsid w:val="00310A72"/>
    <w:rsid w:val="00311A7E"/>
    <w:rsid w:val="00311B16"/>
    <w:rsid w:val="00311D4B"/>
    <w:rsid w:val="00312FB9"/>
    <w:rsid w:val="00313700"/>
    <w:rsid w:val="00313AE4"/>
    <w:rsid w:val="003144C2"/>
    <w:rsid w:val="003146F2"/>
    <w:rsid w:val="00315FC0"/>
    <w:rsid w:val="003214EE"/>
    <w:rsid w:val="00322538"/>
    <w:rsid w:val="00322990"/>
    <w:rsid w:val="0032344F"/>
    <w:rsid w:val="00323723"/>
    <w:rsid w:val="00323948"/>
    <w:rsid w:val="00325256"/>
    <w:rsid w:val="00327334"/>
    <w:rsid w:val="0032749C"/>
    <w:rsid w:val="0033149E"/>
    <w:rsid w:val="0033290C"/>
    <w:rsid w:val="0033300C"/>
    <w:rsid w:val="00333030"/>
    <w:rsid w:val="00333B96"/>
    <w:rsid w:val="003341DD"/>
    <w:rsid w:val="0033434D"/>
    <w:rsid w:val="00334824"/>
    <w:rsid w:val="00335D73"/>
    <w:rsid w:val="003363ED"/>
    <w:rsid w:val="003372BB"/>
    <w:rsid w:val="003400DD"/>
    <w:rsid w:val="003414C1"/>
    <w:rsid w:val="00342AB8"/>
    <w:rsid w:val="00343078"/>
    <w:rsid w:val="00345740"/>
    <w:rsid w:val="00345F49"/>
    <w:rsid w:val="003460C1"/>
    <w:rsid w:val="00346F78"/>
    <w:rsid w:val="003471BD"/>
    <w:rsid w:val="00351D42"/>
    <w:rsid w:val="00352969"/>
    <w:rsid w:val="00352FDA"/>
    <w:rsid w:val="00354B09"/>
    <w:rsid w:val="00355D07"/>
    <w:rsid w:val="003577F5"/>
    <w:rsid w:val="00360336"/>
    <w:rsid w:val="00361D4C"/>
    <w:rsid w:val="00362E33"/>
    <w:rsid w:val="003634D3"/>
    <w:rsid w:val="0036662B"/>
    <w:rsid w:val="00366C12"/>
    <w:rsid w:val="00367A29"/>
    <w:rsid w:val="0037045F"/>
    <w:rsid w:val="00370BCA"/>
    <w:rsid w:val="003731DE"/>
    <w:rsid w:val="003735F0"/>
    <w:rsid w:val="00373CD4"/>
    <w:rsid w:val="00374AC1"/>
    <w:rsid w:val="00375622"/>
    <w:rsid w:val="0037649B"/>
    <w:rsid w:val="003773AB"/>
    <w:rsid w:val="00377EA6"/>
    <w:rsid w:val="00380CFF"/>
    <w:rsid w:val="00382202"/>
    <w:rsid w:val="00383270"/>
    <w:rsid w:val="00383515"/>
    <w:rsid w:val="0038362E"/>
    <w:rsid w:val="003843A9"/>
    <w:rsid w:val="00384417"/>
    <w:rsid w:val="0038771E"/>
    <w:rsid w:val="00387912"/>
    <w:rsid w:val="003901E2"/>
    <w:rsid w:val="0039063C"/>
    <w:rsid w:val="00391742"/>
    <w:rsid w:val="003935C4"/>
    <w:rsid w:val="003937B6"/>
    <w:rsid w:val="00393DC9"/>
    <w:rsid w:val="00395D9F"/>
    <w:rsid w:val="00396FE5"/>
    <w:rsid w:val="003A0E4A"/>
    <w:rsid w:val="003A1355"/>
    <w:rsid w:val="003A38FB"/>
    <w:rsid w:val="003A56C9"/>
    <w:rsid w:val="003A5D6D"/>
    <w:rsid w:val="003A6151"/>
    <w:rsid w:val="003A6272"/>
    <w:rsid w:val="003A7565"/>
    <w:rsid w:val="003B1C6B"/>
    <w:rsid w:val="003B2387"/>
    <w:rsid w:val="003B41E7"/>
    <w:rsid w:val="003B538A"/>
    <w:rsid w:val="003B657D"/>
    <w:rsid w:val="003B795D"/>
    <w:rsid w:val="003C20E6"/>
    <w:rsid w:val="003C214B"/>
    <w:rsid w:val="003C27AE"/>
    <w:rsid w:val="003C27C0"/>
    <w:rsid w:val="003C2B45"/>
    <w:rsid w:val="003C2EC7"/>
    <w:rsid w:val="003C403B"/>
    <w:rsid w:val="003C4331"/>
    <w:rsid w:val="003C537E"/>
    <w:rsid w:val="003C76AB"/>
    <w:rsid w:val="003C7C63"/>
    <w:rsid w:val="003C7CE3"/>
    <w:rsid w:val="003D1B3A"/>
    <w:rsid w:val="003D299F"/>
    <w:rsid w:val="003D2FD6"/>
    <w:rsid w:val="003D4987"/>
    <w:rsid w:val="003D54C8"/>
    <w:rsid w:val="003D557C"/>
    <w:rsid w:val="003D5A50"/>
    <w:rsid w:val="003D6633"/>
    <w:rsid w:val="003D70BA"/>
    <w:rsid w:val="003E010A"/>
    <w:rsid w:val="003E02CE"/>
    <w:rsid w:val="003E0893"/>
    <w:rsid w:val="003E22DF"/>
    <w:rsid w:val="003E36ED"/>
    <w:rsid w:val="003E596B"/>
    <w:rsid w:val="003F0A74"/>
    <w:rsid w:val="003F1065"/>
    <w:rsid w:val="003F28AE"/>
    <w:rsid w:val="003F3234"/>
    <w:rsid w:val="003F38EE"/>
    <w:rsid w:val="003F4C68"/>
    <w:rsid w:val="003F4D2E"/>
    <w:rsid w:val="003F4FA5"/>
    <w:rsid w:val="003F5865"/>
    <w:rsid w:val="003F74BB"/>
    <w:rsid w:val="00401679"/>
    <w:rsid w:val="00403171"/>
    <w:rsid w:val="00403821"/>
    <w:rsid w:val="0040388E"/>
    <w:rsid w:val="004062BE"/>
    <w:rsid w:val="00407241"/>
    <w:rsid w:val="0040790C"/>
    <w:rsid w:val="00407D1D"/>
    <w:rsid w:val="00412084"/>
    <w:rsid w:val="0041321F"/>
    <w:rsid w:val="004133A4"/>
    <w:rsid w:val="00413783"/>
    <w:rsid w:val="00413BFF"/>
    <w:rsid w:val="0041619F"/>
    <w:rsid w:val="004161A5"/>
    <w:rsid w:val="0041638D"/>
    <w:rsid w:val="00421C6D"/>
    <w:rsid w:val="00422412"/>
    <w:rsid w:val="00422EB1"/>
    <w:rsid w:val="0042355F"/>
    <w:rsid w:val="00424068"/>
    <w:rsid w:val="0042418E"/>
    <w:rsid w:val="00430CD4"/>
    <w:rsid w:val="00431C98"/>
    <w:rsid w:val="00434766"/>
    <w:rsid w:val="004356E3"/>
    <w:rsid w:val="00436DAC"/>
    <w:rsid w:val="004377FF"/>
    <w:rsid w:val="0044026E"/>
    <w:rsid w:val="00440D2C"/>
    <w:rsid w:val="00441557"/>
    <w:rsid w:val="00441B94"/>
    <w:rsid w:val="004426F5"/>
    <w:rsid w:val="00442C95"/>
    <w:rsid w:val="004435CF"/>
    <w:rsid w:val="004438D3"/>
    <w:rsid w:val="00443E34"/>
    <w:rsid w:val="0044421D"/>
    <w:rsid w:val="0044607A"/>
    <w:rsid w:val="00447289"/>
    <w:rsid w:val="0044744D"/>
    <w:rsid w:val="004476C8"/>
    <w:rsid w:val="0044775E"/>
    <w:rsid w:val="00450375"/>
    <w:rsid w:val="0045271A"/>
    <w:rsid w:val="00452EC6"/>
    <w:rsid w:val="00455204"/>
    <w:rsid w:val="00455EB2"/>
    <w:rsid w:val="00455F37"/>
    <w:rsid w:val="0046086D"/>
    <w:rsid w:val="00461226"/>
    <w:rsid w:val="00463790"/>
    <w:rsid w:val="00467424"/>
    <w:rsid w:val="004711DC"/>
    <w:rsid w:val="00473560"/>
    <w:rsid w:val="0047418E"/>
    <w:rsid w:val="00474851"/>
    <w:rsid w:val="00474B46"/>
    <w:rsid w:val="00475744"/>
    <w:rsid w:val="00475A21"/>
    <w:rsid w:val="00476B7E"/>
    <w:rsid w:val="00477E7A"/>
    <w:rsid w:val="00477FAC"/>
    <w:rsid w:val="0048039D"/>
    <w:rsid w:val="00480470"/>
    <w:rsid w:val="00480F51"/>
    <w:rsid w:val="00481997"/>
    <w:rsid w:val="00482899"/>
    <w:rsid w:val="00484D95"/>
    <w:rsid w:val="004854C9"/>
    <w:rsid w:val="004856BC"/>
    <w:rsid w:val="00485CC6"/>
    <w:rsid w:val="00486E66"/>
    <w:rsid w:val="0048735D"/>
    <w:rsid w:val="00487506"/>
    <w:rsid w:val="00491D92"/>
    <w:rsid w:val="00492EB7"/>
    <w:rsid w:val="00494B40"/>
    <w:rsid w:val="00497335"/>
    <w:rsid w:val="004977A3"/>
    <w:rsid w:val="004A10AB"/>
    <w:rsid w:val="004A1AC2"/>
    <w:rsid w:val="004A3F3E"/>
    <w:rsid w:val="004A4AB6"/>
    <w:rsid w:val="004A5DFF"/>
    <w:rsid w:val="004A6F2C"/>
    <w:rsid w:val="004A7BD9"/>
    <w:rsid w:val="004B07CC"/>
    <w:rsid w:val="004B14D4"/>
    <w:rsid w:val="004B1951"/>
    <w:rsid w:val="004B3AC8"/>
    <w:rsid w:val="004B5B69"/>
    <w:rsid w:val="004B6381"/>
    <w:rsid w:val="004B717D"/>
    <w:rsid w:val="004B7286"/>
    <w:rsid w:val="004B7650"/>
    <w:rsid w:val="004C2F60"/>
    <w:rsid w:val="004C556A"/>
    <w:rsid w:val="004C76B0"/>
    <w:rsid w:val="004C7954"/>
    <w:rsid w:val="004D1588"/>
    <w:rsid w:val="004D2D1D"/>
    <w:rsid w:val="004D3D43"/>
    <w:rsid w:val="004D50DC"/>
    <w:rsid w:val="004D59E0"/>
    <w:rsid w:val="004D6076"/>
    <w:rsid w:val="004D6FDD"/>
    <w:rsid w:val="004E0588"/>
    <w:rsid w:val="004E0943"/>
    <w:rsid w:val="004E10AE"/>
    <w:rsid w:val="004E1B05"/>
    <w:rsid w:val="004E1FAC"/>
    <w:rsid w:val="004E20A1"/>
    <w:rsid w:val="004E38C4"/>
    <w:rsid w:val="004E3BD7"/>
    <w:rsid w:val="004E4DAE"/>
    <w:rsid w:val="004E52D3"/>
    <w:rsid w:val="004E5433"/>
    <w:rsid w:val="004E76DF"/>
    <w:rsid w:val="004F0E61"/>
    <w:rsid w:val="004F34E0"/>
    <w:rsid w:val="004F453E"/>
    <w:rsid w:val="004F4557"/>
    <w:rsid w:val="004F5878"/>
    <w:rsid w:val="004F5E07"/>
    <w:rsid w:val="004F6098"/>
    <w:rsid w:val="004F639C"/>
    <w:rsid w:val="004F64CC"/>
    <w:rsid w:val="004F7304"/>
    <w:rsid w:val="004F7468"/>
    <w:rsid w:val="00500EB2"/>
    <w:rsid w:val="00501B6F"/>
    <w:rsid w:val="00501BE8"/>
    <w:rsid w:val="00502D74"/>
    <w:rsid w:val="00502E9E"/>
    <w:rsid w:val="005034F4"/>
    <w:rsid w:val="00504B43"/>
    <w:rsid w:val="00504F6B"/>
    <w:rsid w:val="00506482"/>
    <w:rsid w:val="005074BA"/>
    <w:rsid w:val="005076E9"/>
    <w:rsid w:val="005079AE"/>
    <w:rsid w:val="00510947"/>
    <w:rsid w:val="0051187A"/>
    <w:rsid w:val="0051294E"/>
    <w:rsid w:val="005137A6"/>
    <w:rsid w:val="00513ACD"/>
    <w:rsid w:val="00514E5E"/>
    <w:rsid w:val="00515B6B"/>
    <w:rsid w:val="005171AC"/>
    <w:rsid w:val="0052042A"/>
    <w:rsid w:val="00521272"/>
    <w:rsid w:val="00521F57"/>
    <w:rsid w:val="00522934"/>
    <w:rsid w:val="005231F6"/>
    <w:rsid w:val="00525845"/>
    <w:rsid w:val="00525E20"/>
    <w:rsid w:val="00527747"/>
    <w:rsid w:val="005318AE"/>
    <w:rsid w:val="00531D68"/>
    <w:rsid w:val="005337C2"/>
    <w:rsid w:val="00534372"/>
    <w:rsid w:val="005346F3"/>
    <w:rsid w:val="0053537A"/>
    <w:rsid w:val="005354C1"/>
    <w:rsid w:val="0053637C"/>
    <w:rsid w:val="005422AF"/>
    <w:rsid w:val="0054440B"/>
    <w:rsid w:val="00545367"/>
    <w:rsid w:val="00550A45"/>
    <w:rsid w:val="00552B9F"/>
    <w:rsid w:val="0055560A"/>
    <w:rsid w:val="00555B0E"/>
    <w:rsid w:val="00557E34"/>
    <w:rsid w:val="005601FF"/>
    <w:rsid w:val="0056149A"/>
    <w:rsid w:val="005643C8"/>
    <w:rsid w:val="00564A30"/>
    <w:rsid w:val="005652CE"/>
    <w:rsid w:val="00565F93"/>
    <w:rsid w:val="00565FD5"/>
    <w:rsid w:val="00570815"/>
    <w:rsid w:val="005714C4"/>
    <w:rsid w:val="00572AAF"/>
    <w:rsid w:val="00573301"/>
    <w:rsid w:val="00573B8F"/>
    <w:rsid w:val="00574380"/>
    <w:rsid w:val="00575A35"/>
    <w:rsid w:val="00575DFD"/>
    <w:rsid w:val="00575F92"/>
    <w:rsid w:val="00576C3C"/>
    <w:rsid w:val="005801C1"/>
    <w:rsid w:val="0058035B"/>
    <w:rsid w:val="00582F46"/>
    <w:rsid w:val="00583591"/>
    <w:rsid w:val="005836C6"/>
    <w:rsid w:val="0058410B"/>
    <w:rsid w:val="00585E18"/>
    <w:rsid w:val="00590830"/>
    <w:rsid w:val="005912DA"/>
    <w:rsid w:val="00592917"/>
    <w:rsid w:val="00592B56"/>
    <w:rsid w:val="00593A3C"/>
    <w:rsid w:val="00593DAD"/>
    <w:rsid w:val="00594444"/>
    <w:rsid w:val="005949B0"/>
    <w:rsid w:val="005955C2"/>
    <w:rsid w:val="005966F0"/>
    <w:rsid w:val="00596B82"/>
    <w:rsid w:val="00597463"/>
    <w:rsid w:val="005A0F2A"/>
    <w:rsid w:val="005A1192"/>
    <w:rsid w:val="005A21D0"/>
    <w:rsid w:val="005A402B"/>
    <w:rsid w:val="005A4DE7"/>
    <w:rsid w:val="005A551C"/>
    <w:rsid w:val="005A67B9"/>
    <w:rsid w:val="005A7A66"/>
    <w:rsid w:val="005A7D93"/>
    <w:rsid w:val="005B03D1"/>
    <w:rsid w:val="005B0526"/>
    <w:rsid w:val="005B18E4"/>
    <w:rsid w:val="005B19A1"/>
    <w:rsid w:val="005B49D4"/>
    <w:rsid w:val="005B526E"/>
    <w:rsid w:val="005B69CC"/>
    <w:rsid w:val="005B6EC3"/>
    <w:rsid w:val="005C3055"/>
    <w:rsid w:val="005C35CA"/>
    <w:rsid w:val="005C4654"/>
    <w:rsid w:val="005C4DDE"/>
    <w:rsid w:val="005C768A"/>
    <w:rsid w:val="005D11D9"/>
    <w:rsid w:val="005D2221"/>
    <w:rsid w:val="005D3766"/>
    <w:rsid w:val="005D390E"/>
    <w:rsid w:val="005D4186"/>
    <w:rsid w:val="005D477F"/>
    <w:rsid w:val="005D5B63"/>
    <w:rsid w:val="005D6E19"/>
    <w:rsid w:val="005D7B81"/>
    <w:rsid w:val="005E093E"/>
    <w:rsid w:val="005E2EDD"/>
    <w:rsid w:val="005E4E77"/>
    <w:rsid w:val="005E5264"/>
    <w:rsid w:val="005E5C5A"/>
    <w:rsid w:val="005E7097"/>
    <w:rsid w:val="005F027B"/>
    <w:rsid w:val="005F1D05"/>
    <w:rsid w:val="005F3343"/>
    <w:rsid w:val="005F35DF"/>
    <w:rsid w:val="005F532A"/>
    <w:rsid w:val="005F60FF"/>
    <w:rsid w:val="005F6781"/>
    <w:rsid w:val="005F6D0E"/>
    <w:rsid w:val="005F6E9D"/>
    <w:rsid w:val="0060192A"/>
    <w:rsid w:val="00604734"/>
    <w:rsid w:val="0060599C"/>
    <w:rsid w:val="00607ADB"/>
    <w:rsid w:val="00607E62"/>
    <w:rsid w:val="0061004D"/>
    <w:rsid w:val="00611338"/>
    <w:rsid w:val="00611C72"/>
    <w:rsid w:val="00611CF1"/>
    <w:rsid w:val="00611D56"/>
    <w:rsid w:val="006121AA"/>
    <w:rsid w:val="0061448E"/>
    <w:rsid w:val="006153A5"/>
    <w:rsid w:val="0061746E"/>
    <w:rsid w:val="00617D90"/>
    <w:rsid w:val="00620A57"/>
    <w:rsid w:val="00621408"/>
    <w:rsid w:val="00621B6D"/>
    <w:rsid w:val="0062420B"/>
    <w:rsid w:val="006254E3"/>
    <w:rsid w:val="00626881"/>
    <w:rsid w:val="006315F3"/>
    <w:rsid w:val="0063289E"/>
    <w:rsid w:val="00632F03"/>
    <w:rsid w:val="006331AD"/>
    <w:rsid w:val="00633643"/>
    <w:rsid w:val="00634F96"/>
    <w:rsid w:val="0063528F"/>
    <w:rsid w:val="0063551D"/>
    <w:rsid w:val="006366EA"/>
    <w:rsid w:val="0063701C"/>
    <w:rsid w:val="0063741C"/>
    <w:rsid w:val="00637A97"/>
    <w:rsid w:val="00637BE6"/>
    <w:rsid w:val="00637CA3"/>
    <w:rsid w:val="0064081D"/>
    <w:rsid w:val="006447CD"/>
    <w:rsid w:val="00644A78"/>
    <w:rsid w:val="006458E6"/>
    <w:rsid w:val="00645B5E"/>
    <w:rsid w:val="00645E24"/>
    <w:rsid w:val="00646041"/>
    <w:rsid w:val="00646424"/>
    <w:rsid w:val="0065227F"/>
    <w:rsid w:val="006523CE"/>
    <w:rsid w:val="0065629E"/>
    <w:rsid w:val="00656545"/>
    <w:rsid w:val="0065690C"/>
    <w:rsid w:val="00657135"/>
    <w:rsid w:val="00660364"/>
    <w:rsid w:val="00660CE2"/>
    <w:rsid w:val="0066444C"/>
    <w:rsid w:val="00665E65"/>
    <w:rsid w:val="006661D9"/>
    <w:rsid w:val="00666573"/>
    <w:rsid w:val="00666A66"/>
    <w:rsid w:val="00670BEC"/>
    <w:rsid w:val="00670EEA"/>
    <w:rsid w:val="00671CEE"/>
    <w:rsid w:val="006740B7"/>
    <w:rsid w:val="006745EB"/>
    <w:rsid w:val="00675AFF"/>
    <w:rsid w:val="006773A9"/>
    <w:rsid w:val="00680B63"/>
    <w:rsid w:val="00680D35"/>
    <w:rsid w:val="0068137B"/>
    <w:rsid w:val="006818BF"/>
    <w:rsid w:val="006819E0"/>
    <w:rsid w:val="00684D86"/>
    <w:rsid w:val="0069063B"/>
    <w:rsid w:val="0069121E"/>
    <w:rsid w:val="0069331E"/>
    <w:rsid w:val="0069401C"/>
    <w:rsid w:val="00694B6D"/>
    <w:rsid w:val="00694EA0"/>
    <w:rsid w:val="006A0225"/>
    <w:rsid w:val="006A036D"/>
    <w:rsid w:val="006A3812"/>
    <w:rsid w:val="006A403B"/>
    <w:rsid w:val="006A4BCB"/>
    <w:rsid w:val="006A4E85"/>
    <w:rsid w:val="006A538D"/>
    <w:rsid w:val="006A6E31"/>
    <w:rsid w:val="006A6EE9"/>
    <w:rsid w:val="006A73A3"/>
    <w:rsid w:val="006A7F70"/>
    <w:rsid w:val="006B04BD"/>
    <w:rsid w:val="006B1DF1"/>
    <w:rsid w:val="006B370B"/>
    <w:rsid w:val="006B388D"/>
    <w:rsid w:val="006B5153"/>
    <w:rsid w:val="006B52A3"/>
    <w:rsid w:val="006B6BE5"/>
    <w:rsid w:val="006C1268"/>
    <w:rsid w:val="006C1C14"/>
    <w:rsid w:val="006C1DBF"/>
    <w:rsid w:val="006C1F0B"/>
    <w:rsid w:val="006C7018"/>
    <w:rsid w:val="006D0D2F"/>
    <w:rsid w:val="006D24D8"/>
    <w:rsid w:val="006D65B5"/>
    <w:rsid w:val="006D6C64"/>
    <w:rsid w:val="006D7822"/>
    <w:rsid w:val="006D79B6"/>
    <w:rsid w:val="006E15E7"/>
    <w:rsid w:val="006E273E"/>
    <w:rsid w:val="006E2791"/>
    <w:rsid w:val="006E2FE9"/>
    <w:rsid w:val="006E3538"/>
    <w:rsid w:val="006E3B6C"/>
    <w:rsid w:val="006E58A4"/>
    <w:rsid w:val="006E5DF3"/>
    <w:rsid w:val="006E6391"/>
    <w:rsid w:val="006E6F82"/>
    <w:rsid w:val="006E784C"/>
    <w:rsid w:val="006E7A4D"/>
    <w:rsid w:val="006F1481"/>
    <w:rsid w:val="006F273A"/>
    <w:rsid w:val="006F2B2B"/>
    <w:rsid w:val="006F2D56"/>
    <w:rsid w:val="006F3CF2"/>
    <w:rsid w:val="006F6680"/>
    <w:rsid w:val="007001C7"/>
    <w:rsid w:val="00701739"/>
    <w:rsid w:val="007027E1"/>
    <w:rsid w:val="00702DF9"/>
    <w:rsid w:val="00704C35"/>
    <w:rsid w:val="00705D4A"/>
    <w:rsid w:val="00707FCF"/>
    <w:rsid w:val="00711C10"/>
    <w:rsid w:val="0071339A"/>
    <w:rsid w:val="00714483"/>
    <w:rsid w:val="007162B6"/>
    <w:rsid w:val="007178DB"/>
    <w:rsid w:val="0072047F"/>
    <w:rsid w:val="007214D8"/>
    <w:rsid w:val="00721D5A"/>
    <w:rsid w:val="00721FFE"/>
    <w:rsid w:val="0072257D"/>
    <w:rsid w:val="007248C4"/>
    <w:rsid w:val="00724BDF"/>
    <w:rsid w:val="007252C5"/>
    <w:rsid w:val="00725828"/>
    <w:rsid w:val="00725CF6"/>
    <w:rsid w:val="00725D94"/>
    <w:rsid w:val="00725E17"/>
    <w:rsid w:val="00726A61"/>
    <w:rsid w:val="00731E4C"/>
    <w:rsid w:val="0073388E"/>
    <w:rsid w:val="00734D48"/>
    <w:rsid w:val="00736E6E"/>
    <w:rsid w:val="00740515"/>
    <w:rsid w:val="00740B66"/>
    <w:rsid w:val="007410FB"/>
    <w:rsid w:val="00741439"/>
    <w:rsid w:val="00741DD7"/>
    <w:rsid w:val="00743168"/>
    <w:rsid w:val="0074373D"/>
    <w:rsid w:val="0074455E"/>
    <w:rsid w:val="0074618B"/>
    <w:rsid w:val="00750783"/>
    <w:rsid w:val="00750D34"/>
    <w:rsid w:val="00751844"/>
    <w:rsid w:val="00752C46"/>
    <w:rsid w:val="00755F6A"/>
    <w:rsid w:val="00756BF1"/>
    <w:rsid w:val="0075729B"/>
    <w:rsid w:val="0076007A"/>
    <w:rsid w:val="00760999"/>
    <w:rsid w:val="00764A16"/>
    <w:rsid w:val="007653D2"/>
    <w:rsid w:val="00765892"/>
    <w:rsid w:val="007666FD"/>
    <w:rsid w:val="0076737C"/>
    <w:rsid w:val="00767689"/>
    <w:rsid w:val="00767DC0"/>
    <w:rsid w:val="007715C0"/>
    <w:rsid w:val="00771D69"/>
    <w:rsid w:val="00772002"/>
    <w:rsid w:val="007727DA"/>
    <w:rsid w:val="00772868"/>
    <w:rsid w:val="00774612"/>
    <w:rsid w:val="00774FBE"/>
    <w:rsid w:val="007773F0"/>
    <w:rsid w:val="00777DF5"/>
    <w:rsid w:val="007807D3"/>
    <w:rsid w:val="0078280A"/>
    <w:rsid w:val="00783207"/>
    <w:rsid w:val="007837A4"/>
    <w:rsid w:val="00784A7B"/>
    <w:rsid w:val="007856B7"/>
    <w:rsid w:val="00786C0D"/>
    <w:rsid w:val="007902EF"/>
    <w:rsid w:val="007905E0"/>
    <w:rsid w:val="00790A3B"/>
    <w:rsid w:val="0079498F"/>
    <w:rsid w:val="007956B8"/>
    <w:rsid w:val="00795DA3"/>
    <w:rsid w:val="00796E6F"/>
    <w:rsid w:val="007973C5"/>
    <w:rsid w:val="007979FB"/>
    <w:rsid w:val="00797C47"/>
    <w:rsid w:val="007A0907"/>
    <w:rsid w:val="007A152A"/>
    <w:rsid w:val="007A1B97"/>
    <w:rsid w:val="007A2295"/>
    <w:rsid w:val="007A313A"/>
    <w:rsid w:val="007A3B91"/>
    <w:rsid w:val="007A6A6E"/>
    <w:rsid w:val="007A7270"/>
    <w:rsid w:val="007B0648"/>
    <w:rsid w:val="007B06F8"/>
    <w:rsid w:val="007B0FCD"/>
    <w:rsid w:val="007B1608"/>
    <w:rsid w:val="007B253D"/>
    <w:rsid w:val="007B265B"/>
    <w:rsid w:val="007B3AF9"/>
    <w:rsid w:val="007B4A35"/>
    <w:rsid w:val="007B5EFC"/>
    <w:rsid w:val="007B6B9C"/>
    <w:rsid w:val="007C01EA"/>
    <w:rsid w:val="007C6962"/>
    <w:rsid w:val="007D1126"/>
    <w:rsid w:val="007D12AC"/>
    <w:rsid w:val="007D19AB"/>
    <w:rsid w:val="007D24A1"/>
    <w:rsid w:val="007D26E5"/>
    <w:rsid w:val="007D413F"/>
    <w:rsid w:val="007D5C13"/>
    <w:rsid w:val="007D77ED"/>
    <w:rsid w:val="007D7B44"/>
    <w:rsid w:val="007E1BCB"/>
    <w:rsid w:val="007E3F73"/>
    <w:rsid w:val="007E48C7"/>
    <w:rsid w:val="007E5A42"/>
    <w:rsid w:val="007E66E6"/>
    <w:rsid w:val="007E7726"/>
    <w:rsid w:val="007E7775"/>
    <w:rsid w:val="007E78BA"/>
    <w:rsid w:val="007F09B2"/>
    <w:rsid w:val="007F0CED"/>
    <w:rsid w:val="007F26BB"/>
    <w:rsid w:val="007F6787"/>
    <w:rsid w:val="007F7C44"/>
    <w:rsid w:val="00800E01"/>
    <w:rsid w:val="00803D7C"/>
    <w:rsid w:val="00804E66"/>
    <w:rsid w:val="00806781"/>
    <w:rsid w:val="0080724F"/>
    <w:rsid w:val="008079E4"/>
    <w:rsid w:val="0081205E"/>
    <w:rsid w:val="008122F4"/>
    <w:rsid w:val="008124C7"/>
    <w:rsid w:val="00812D96"/>
    <w:rsid w:val="00812E3E"/>
    <w:rsid w:val="0081437D"/>
    <w:rsid w:val="00814466"/>
    <w:rsid w:val="00814A6F"/>
    <w:rsid w:val="00814AEC"/>
    <w:rsid w:val="008154D9"/>
    <w:rsid w:val="008154EF"/>
    <w:rsid w:val="008155A9"/>
    <w:rsid w:val="0081561F"/>
    <w:rsid w:val="00815E67"/>
    <w:rsid w:val="00816516"/>
    <w:rsid w:val="00816B91"/>
    <w:rsid w:val="00816ED2"/>
    <w:rsid w:val="00817EDA"/>
    <w:rsid w:val="0082009A"/>
    <w:rsid w:val="0082038D"/>
    <w:rsid w:val="00821F1E"/>
    <w:rsid w:val="00822C36"/>
    <w:rsid w:val="008235DA"/>
    <w:rsid w:val="0082445A"/>
    <w:rsid w:val="00825C2F"/>
    <w:rsid w:val="00826D9D"/>
    <w:rsid w:val="00827985"/>
    <w:rsid w:val="00827DCB"/>
    <w:rsid w:val="008305C3"/>
    <w:rsid w:val="00830E5E"/>
    <w:rsid w:val="008312AB"/>
    <w:rsid w:val="008312DB"/>
    <w:rsid w:val="0083201C"/>
    <w:rsid w:val="00833E95"/>
    <w:rsid w:val="0083498C"/>
    <w:rsid w:val="00834C32"/>
    <w:rsid w:val="00834D10"/>
    <w:rsid w:val="00835CE9"/>
    <w:rsid w:val="00836B80"/>
    <w:rsid w:val="00837717"/>
    <w:rsid w:val="008418E2"/>
    <w:rsid w:val="00842762"/>
    <w:rsid w:val="00842791"/>
    <w:rsid w:val="00844958"/>
    <w:rsid w:val="00844BC9"/>
    <w:rsid w:val="00844D07"/>
    <w:rsid w:val="00845C13"/>
    <w:rsid w:val="00846018"/>
    <w:rsid w:val="00846D79"/>
    <w:rsid w:val="0084760D"/>
    <w:rsid w:val="00850B4A"/>
    <w:rsid w:val="00852F33"/>
    <w:rsid w:val="008537E1"/>
    <w:rsid w:val="00854007"/>
    <w:rsid w:val="008546B4"/>
    <w:rsid w:val="0085500B"/>
    <w:rsid w:val="00855DAE"/>
    <w:rsid w:val="00856695"/>
    <w:rsid w:val="00857300"/>
    <w:rsid w:val="008578C3"/>
    <w:rsid w:val="008604EE"/>
    <w:rsid w:val="00860A68"/>
    <w:rsid w:val="00860BAE"/>
    <w:rsid w:val="00862AAE"/>
    <w:rsid w:val="0086327C"/>
    <w:rsid w:val="00863D34"/>
    <w:rsid w:val="008655D5"/>
    <w:rsid w:val="00866E90"/>
    <w:rsid w:val="00867FA5"/>
    <w:rsid w:val="00870E35"/>
    <w:rsid w:val="0087128D"/>
    <w:rsid w:val="008766C3"/>
    <w:rsid w:val="00877509"/>
    <w:rsid w:val="00880CAE"/>
    <w:rsid w:val="00880EEA"/>
    <w:rsid w:val="00880FA3"/>
    <w:rsid w:val="00881E22"/>
    <w:rsid w:val="0088302C"/>
    <w:rsid w:val="008849BA"/>
    <w:rsid w:val="008858A5"/>
    <w:rsid w:val="008866A0"/>
    <w:rsid w:val="00886C26"/>
    <w:rsid w:val="00887381"/>
    <w:rsid w:val="00887971"/>
    <w:rsid w:val="00892AAB"/>
    <w:rsid w:val="008930F1"/>
    <w:rsid w:val="00893332"/>
    <w:rsid w:val="008933BB"/>
    <w:rsid w:val="00893D53"/>
    <w:rsid w:val="00894B45"/>
    <w:rsid w:val="0089557C"/>
    <w:rsid w:val="008970A9"/>
    <w:rsid w:val="00897CEF"/>
    <w:rsid w:val="008A1651"/>
    <w:rsid w:val="008A1D69"/>
    <w:rsid w:val="008A276D"/>
    <w:rsid w:val="008A2E64"/>
    <w:rsid w:val="008A68F4"/>
    <w:rsid w:val="008A71E2"/>
    <w:rsid w:val="008A784B"/>
    <w:rsid w:val="008B02AB"/>
    <w:rsid w:val="008B070E"/>
    <w:rsid w:val="008B08E4"/>
    <w:rsid w:val="008B0C20"/>
    <w:rsid w:val="008B3CF3"/>
    <w:rsid w:val="008B62B3"/>
    <w:rsid w:val="008B645C"/>
    <w:rsid w:val="008B6F33"/>
    <w:rsid w:val="008B6F8C"/>
    <w:rsid w:val="008B73E9"/>
    <w:rsid w:val="008B7A41"/>
    <w:rsid w:val="008C0869"/>
    <w:rsid w:val="008C0BBB"/>
    <w:rsid w:val="008C15A8"/>
    <w:rsid w:val="008C1633"/>
    <w:rsid w:val="008C3298"/>
    <w:rsid w:val="008C357F"/>
    <w:rsid w:val="008C3781"/>
    <w:rsid w:val="008C4A87"/>
    <w:rsid w:val="008C6062"/>
    <w:rsid w:val="008C72DC"/>
    <w:rsid w:val="008C7462"/>
    <w:rsid w:val="008D1286"/>
    <w:rsid w:val="008D12DF"/>
    <w:rsid w:val="008D18F3"/>
    <w:rsid w:val="008D1BD5"/>
    <w:rsid w:val="008D4EED"/>
    <w:rsid w:val="008D5DFF"/>
    <w:rsid w:val="008D7C4E"/>
    <w:rsid w:val="008E08CB"/>
    <w:rsid w:val="008E154E"/>
    <w:rsid w:val="008E3673"/>
    <w:rsid w:val="008E3A3E"/>
    <w:rsid w:val="008E4569"/>
    <w:rsid w:val="008E4AF9"/>
    <w:rsid w:val="008E5A13"/>
    <w:rsid w:val="008E6037"/>
    <w:rsid w:val="008E7291"/>
    <w:rsid w:val="008E7987"/>
    <w:rsid w:val="008F008C"/>
    <w:rsid w:val="008F0F01"/>
    <w:rsid w:val="008F1250"/>
    <w:rsid w:val="008F2425"/>
    <w:rsid w:val="008F29CA"/>
    <w:rsid w:val="008F40AF"/>
    <w:rsid w:val="008F44ED"/>
    <w:rsid w:val="008F4619"/>
    <w:rsid w:val="0090137F"/>
    <w:rsid w:val="00901D7D"/>
    <w:rsid w:val="00902D81"/>
    <w:rsid w:val="00903511"/>
    <w:rsid w:val="0090378A"/>
    <w:rsid w:val="0090435E"/>
    <w:rsid w:val="00907A2B"/>
    <w:rsid w:val="00914546"/>
    <w:rsid w:val="00914E3C"/>
    <w:rsid w:val="0091667C"/>
    <w:rsid w:val="009166B9"/>
    <w:rsid w:val="00917A9E"/>
    <w:rsid w:val="00920434"/>
    <w:rsid w:val="00920DF9"/>
    <w:rsid w:val="00922F44"/>
    <w:rsid w:val="00923078"/>
    <w:rsid w:val="00924820"/>
    <w:rsid w:val="0092533A"/>
    <w:rsid w:val="009261B1"/>
    <w:rsid w:val="00926532"/>
    <w:rsid w:val="00927BF9"/>
    <w:rsid w:val="00932982"/>
    <w:rsid w:val="00933DF1"/>
    <w:rsid w:val="00933F9D"/>
    <w:rsid w:val="00934614"/>
    <w:rsid w:val="00934A83"/>
    <w:rsid w:val="00934F43"/>
    <w:rsid w:val="009355D2"/>
    <w:rsid w:val="0093630B"/>
    <w:rsid w:val="00937058"/>
    <w:rsid w:val="009373C8"/>
    <w:rsid w:val="00937F14"/>
    <w:rsid w:val="00940195"/>
    <w:rsid w:val="00941B13"/>
    <w:rsid w:val="00942302"/>
    <w:rsid w:val="00942B0D"/>
    <w:rsid w:val="009432EB"/>
    <w:rsid w:val="009433E8"/>
    <w:rsid w:val="00944D35"/>
    <w:rsid w:val="00947280"/>
    <w:rsid w:val="00950246"/>
    <w:rsid w:val="0095088A"/>
    <w:rsid w:val="00950B92"/>
    <w:rsid w:val="009524B9"/>
    <w:rsid w:val="00952AE0"/>
    <w:rsid w:val="0095379C"/>
    <w:rsid w:val="0095413B"/>
    <w:rsid w:val="009545A5"/>
    <w:rsid w:val="0095467F"/>
    <w:rsid w:val="0095521B"/>
    <w:rsid w:val="00955E07"/>
    <w:rsid w:val="0095770B"/>
    <w:rsid w:val="00960882"/>
    <w:rsid w:val="00962401"/>
    <w:rsid w:val="00962900"/>
    <w:rsid w:val="00964C91"/>
    <w:rsid w:val="0096511F"/>
    <w:rsid w:val="009668A8"/>
    <w:rsid w:val="00966C35"/>
    <w:rsid w:val="00967402"/>
    <w:rsid w:val="00967958"/>
    <w:rsid w:val="009703C7"/>
    <w:rsid w:val="00971F16"/>
    <w:rsid w:val="00972D08"/>
    <w:rsid w:val="00972DBB"/>
    <w:rsid w:val="009732A6"/>
    <w:rsid w:val="00973365"/>
    <w:rsid w:val="0097597E"/>
    <w:rsid w:val="00975FA4"/>
    <w:rsid w:val="00976763"/>
    <w:rsid w:val="00976E21"/>
    <w:rsid w:val="009800EF"/>
    <w:rsid w:val="00982A31"/>
    <w:rsid w:val="00983EB4"/>
    <w:rsid w:val="00983ECF"/>
    <w:rsid w:val="0098498F"/>
    <w:rsid w:val="0098590D"/>
    <w:rsid w:val="00985C17"/>
    <w:rsid w:val="00992454"/>
    <w:rsid w:val="00994744"/>
    <w:rsid w:val="00995B83"/>
    <w:rsid w:val="00995E88"/>
    <w:rsid w:val="00996721"/>
    <w:rsid w:val="009A0EF8"/>
    <w:rsid w:val="009A1C3A"/>
    <w:rsid w:val="009A5F70"/>
    <w:rsid w:val="009A645D"/>
    <w:rsid w:val="009A699B"/>
    <w:rsid w:val="009A6A39"/>
    <w:rsid w:val="009B16B8"/>
    <w:rsid w:val="009B2D7C"/>
    <w:rsid w:val="009B3621"/>
    <w:rsid w:val="009B4056"/>
    <w:rsid w:val="009B481C"/>
    <w:rsid w:val="009B4AD0"/>
    <w:rsid w:val="009B5EE9"/>
    <w:rsid w:val="009B6A17"/>
    <w:rsid w:val="009B6A2C"/>
    <w:rsid w:val="009B6E1B"/>
    <w:rsid w:val="009C07A0"/>
    <w:rsid w:val="009C0AA0"/>
    <w:rsid w:val="009C1BE9"/>
    <w:rsid w:val="009C2180"/>
    <w:rsid w:val="009C5514"/>
    <w:rsid w:val="009C589C"/>
    <w:rsid w:val="009C58CF"/>
    <w:rsid w:val="009C5DF6"/>
    <w:rsid w:val="009C650A"/>
    <w:rsid w:val="009C7837"/>
    <w:rsid w:val="009C7EA5"/>
    <w:rsid w:val="009D0A35"/>
    <w:rsid w:val="009D22FD"/>
    <w:rsid w:val="009D34AD"/>
    <w:rsid w:val="009D3AFC"/>
    <w:rsid w:val="009D4B3B"/>
    <w:rsid w:val="009D4FE3"/>
    <w:rsid w:val="009D5669"/>
    <w:rsid w:val="009D779A"/>
    <w:rsid w:val="009D7892"/>
    <w:rsid w:val="009D7C1B"/>
    <w:rsid w:val="009D7EEA"/>
    <w:rsid w:val="009E1C07"/>
    <w:rsid w:val="009F24EF"/>
    <w:rsid w:val="009F2C92"/>
    <w:rsid w:val="009F4609"/>
    <w:rsid w:val="009F4FB9"/>
    <w:rsid w:val="009F65F9"/>
    <w:rsid w:val="009F6F38"/>
    <w:rsid w:val="009F75E1"/>
    <w:rsid w:val="009F771A"/>
    <w:rsid w:val="009F7881"/>
    <w:rsid w:val="00A00A21"/>
    <w:rsid w:val="00A00B0D"/>
    <w:rsid w:val="00A0357A"/>
    <w:rsid w:val="00A03AB4"/>
    <w:rsid w:val="00A03D86"/>
    <w:rsid w:val="00A061D4"/>
    <w:rsid w:val="00A07CDF"/>
    <w:rsid w:val="00A10872"/>
    <w:rsid w:val="00A10F3A"/>
    <w:rsid w:val="00A13323"/>
    <w:rsid w:val="00A13C2D"/>
    <w:rsid w:val="00A15097"/>
    <w:rsid w:val="00A15AF9"/>
    <w:rsid w:val="00A163A9"/>
    <w:rsid w:val="00A16432"/>
    <w:rsid w:val="00A16F35"/>
    <w:rsid w:val="00A20A9B"/>
    <w:rsid w:val="00A20C4F"/>
    <w:rsid w:val="00A20E10"/>
    <w:rsid w:val="00A213C1"/>
    <w:rsid w:val="00A21401"/>
    <w:rsid w:val="00A217FF"/>
    <w:rsid w:val="00A21966"/>
    <w:rsid w:val="00A2213E"/>
    <w:rsid w:val="00A24236"/>
    <w:rsid w:val="00A24A03"/>
    <w:rsid w:val="00A25C34"/>
    <w:rsid w:val="00A26877"/>
    <w:rsid w:val="00A26C05"/>
    <w:rsid w:val="00A26D4D"/>
    <w:rsid w:val="00A30AC5"/>
    <w:rsid w:val="00A32295"/>
    <w:rsid w:val="00A3274D"/>
    <w:rsid w:val="00A33CB2"/>
    <w:rsid w:val="00A33DCD"/>
    <w:rsid w:val="00A33EB5"/>
    <w:rsid w:val="00A34E97"/>
    <w:rsid w:val="00A357F5"/>
    <w:rsid w:val="00A3625C"/>
    <w:rsid w:val="00A3662B"/>
    <w:rsid w:val="00A36B2B"/>
    <w:rsid w:val="00A37018"/>
    <w:rsid w:val="00A37B06"/>
    <w:rsid w:val="00A37CF4"/>
    <w:rsid w:val="00A37D38"/>
    <w:rsid w:val="00A407CF"/>
    <w:rsid w:val="00A40892"/>
    <w:rsid w:val="00A40919"/>
    <w:rsid w:val="00A4316E"/>
    <w:rsid w:val="00A43E24"/>
    <w:rsid w:val="00A447D7"/>
    <w:rsid w:val="00A44928"/>
    <w:rsid w:val="00A51DE3"/>
    <w:rsid w:val="00A5206B"/>
    <w:rsid w:val="00A523B9"/>
    <w:rsid w:val="00A52AFF"/>
    <w:rsid w:val="00A555D2"/>
    <w:rsid w:val="00A56B4E"/>
    <w:rsid w:val="00A57357"/>
    <w:rsid w:val="00A6361C"/>
    <w:rsid w:val="00A666FD"/>
    <w:rsid w:val="00A66EDE"/>
    <w:rsid w:val="00A6785B"/>
    <w:rsid w:val="00A70B9D"/>
    <w:rsid w:val="00A70F47"/>
    <w:rsid w:val="00A711B0"/>
    <w:rsid w:val="00A71305"/>
    <w:rsid w:val="00A71647"/>
    <w:rsid w:val="00A719E2"/>
    <w:rsid w:val="00A729B5"/>
    <w:rsid w:val="00A73947"/>
    <w:rsid w:val="00A74909"/>
    <w:rsid w:val="00A7536E"/>
    <w:rsid w:val="00A80491"/>
    <w:rsid w:val="00A81072"/>
    <w:rsid w:val="00A82900"/>
    <w:rsid w:val="00A8540D"/>
    <w:rsid w:val="00A8660D"/>
    <w:rsid w:val="00A8673C"/>
    <w:rsid w:val="00A86C8A"/>
    <w:rsid w:val="00A86E93"/>
    <w:rsid w:val="00A90F83"/>
    <w:rsid w:val="00A915AB"/>
    <w:rsid w:val="00A934EE"/>
    <w:rsid w:val="00A942AD"/>
    <w:rsid w:val="00A948A1"/>
    <w:rsid w:val="00A96EC5"/>
    <w:rsid w:val="00A97A41"/>
    <w:rsid w:val="00AA0847"/>
    <w:rsid w:val="00AA1FA8"/>
    <w:rsid w:val="00AA29D4"/>
    <w:rsid w:val="00AA2AFA"/>
    <w:rsid w:val="00AB03EC"/>
    <w:rsid w:val="00AB07C3"/>
    <w:rsid w:val="00AB32C4"/>
    <w:rsid w:val="00AB3409"/>
    <w:rsid w:val="00AB4347"/>
    <w:rsid w:val="00AB55A0"/>
    <w:rsid w:val="00AB7E55"/>
    <w:rsid w:val="00AC0BAB"/>
    <w:rsid w:val="00AC2257"/>
    <w:rsid w:val="00AC3AE3"/>
    <w:rsid w:val="00AC3BF8"/>
    <w:rsid w:val="00AC4054"/>
    <w:rsid w:val="00AC60FA"/>
    <w:rsid w:val="00AC7BE4"/>
    <w:rsid w:val="00AD0C82"/>
    <w:rsid w:val="00AD2069"/>
    <w:rsid w:val="00AD3636"/>
    <w:rsid w:val="00AD5C06"/>
    <w:rsid w:val="00AE063A"/>
    <w:rsid w:val="00AE196F"/>
    <w:rsid w:val="00AE1D57"/>
    <w:rsid w:val="00AE3EAF"/>
    <w:rsid w:val="00AE6406"/>
    <w:rsid w:val="00AF03DD"/>
    <w:rsid w:val="00AF275D"/>
    <w:rsid w:val="00AF27AE"/>
    <w:rsid w:val="00AF2B40"/>
    <w:rsid w:val="00AF3BF0"/>
    <w:rsid w:val="00AF4019"/>
    <w:rsid w:val="00AF4928"/>
    <w:rsid w:val="00AF5CEB"/>
    <w:rsid w:val="00AF6311"/>
    <w:rsid w:val="00AF7E45"/>
    <w:rsid w:val="00B01426"/>
    <w:rsid w:val="00B03241"/>
    <w:rsid w:val="00B04131"/>
    <w:rsid w:val="00B06774"/>
    <w:rsid w:val="00B069BB"/>
    <w:rsid w:val="00B06B5E"/>
    <w:rsid w:val="00B10166"/>
    <w:rsid w:val="00B11675"/>
    <w:rsid w:val="00B11DE6"/>
    <w:rsid w:val="00B130B8"/>
    <w:rsid w:val="00B143FC"/>
    <w:rsid w:val="00B14F81"/>
    <w:rsid w:val="00B15C8C"/>
    <w:rsid w:val="00B1670C"/>
    <w:rsid w:val="00B16C24"/>
    <w:rsid w:val="00B16EA5"/>
    <w:rsid w:val="00B17759"/>
    <w:rsid w:val="00B17E80"/>
    <w:rsid w:val="00B20CCB"/>
    <w:rsid w:val="00B20D84"/>
    <w:rsid w:val="00B210B4"/>
    <w:rsid w:val="00B211FC"/>
    <w:rsid w:val="00B22737"/>
    <w:rsid w:val="00B22835"/>
    <w:rsid w:val="00B22EC9"/>
    <w:rsid w:val="00B23A9C"/>
    <w:rsid w:val="00B23DCB"/>
    <w:rsid w:val="00B23FBA"/>
    <w:rsid w:val="00B269AE"/>
    <w:rsid w:val="00B27656"/>
    <w:rsid w:val="00B30AA0"/>
    <w:rsid w:val="00B31793"/>
    <w:rsid w:val="00B325F7"/>
    <w:rsid w:val="00B33034"/>
    <w:rsid w:val="00B333D6"/>
    <w:rsid w:val="00B33AE1"/>
    <w:rsid w:val="00B33DE0"/>
    <w:rsid w:val="00B3428C"/>
    <w:rsid w:val="00B3482C"/>
    <w:rsid w:val="00B3569D"/>
    <w:rsid w:val="00B36328"/>
    <w:rsid w:val="00B3684B"/>
    <w:rsid w:val="00B41485"/>
    <w:rsid w:val="00B420F4"/>
    <w:rsid w:val="00B421A7"/>
    <w:rsid w:val="00B453E7"/>
    <w:rsid w:val="00B50AF4"/>
    <w:rsid w:val="00B50C36"/>
    <w:rsid w:val="00B515A3"/>
    <w:rsid w:val="00B515DB"/>
    <w:rsid w:val="00B51959"/>
    <w:rsid w:val="00B52309"/>
    <w:rsid w:val="00B54019"/>
    <w:rsid w:val="00B543F9"/>
    <w:rsid w:val="00B5485C"/>
    <w:rsid w:val="00B550A2"/>
    <w:rsid w:val="00B56380"/>
    <w:rsid w:val="00B56851"/>
    <w:rsid w:val="00B5761D"/>
    <w:rsid w:val="00B626FB"/>
    <w:rsid w:val="00B6550D"/>
    <w:rsid w:val="00B66C9A"/>
    <w:rsid w:val="00B66D8E"/>
    <w:rsid w:val="00B67740"/>
    <w:rsid w:val="00B7001A"/>
    <w:rsid w:val="00B70BD2"/>
    <w:rsid w:val="00B722C0"/>
    <w:rsid w:val="00B73CFC"/>
    <w:rsid w:val="00B741A8"/>
    <w:rsid w:val="00B7496F"/>
    <w:rsid w:val="00B76B41"/>
    <w:rsid w:val="00B77506"/>
    <w:rsid w:val="00B802F1"/>
    <w:rsid w:val="00B8031C"/>
    <w:rsid w:val="00B81AD1"/>
    <w:rsid w:val="00B81BD7"/>
    <w:rsid w:val="00B81D61"/>
    <w:rsid w:val="00B8242E"/>
    <w:rsid w:val="00B839C0"/>
    <w:rsid w:val="00B83B6B"/>
    <w:rsid w:val="00B84D84"/>
    <w:rsid w:val="00B8511C"/>
    <w:rsid w:val="00B8519A"/>
    <w:rsid w:val="00B86D4E"/>
    <w:rsid w:val="00B86F7E"/>
    <w:rsid w:val="00B9093E"/>
    <w:rsid w:val="00B92090"/>
    <w:rsid w:val="00B92126"/>
    <w:rsid w:val="00B92B06"/>
    <w:rsid w:val="00B9301B"/>
    <w:rsid w:val="00B968B9"/>
    <w:rsid w:val="00B96F37"/>
    <w:rsid w:val="00B97EAE"/>
    <w:rsid w:val="00BA09AD"/>
    <w:rsid w:val="00BA25B2"/>
    <w:rsid w:val="00BA354C"/>
    <w:rsid w:val="00BA3A10"/>
    <w:rsid w:val="00BA3B0B"/>
    <w:rsid w:val="00BA5795"/>
    <w:rsid w:val="00BA5D6C"/>
    <w:rsid w:val="00BA6036"/>
    <w:rsid w:val="00BB1445"/>
    <w:rsid w:val="00BB1CFF"/>
    <w:rsid w:val="00BB281D"/>
    <w:rsid w:val="00BB39E4"/>
    <w:rsid w:val="00BB4369"/>
    <w:rsid w:val="00BB69FE"/>
    <w:rsid w:val="00BB7431"/>
    <w:rsid w:val="00BB7C92"/>
    <w:rsid w:val="00BC070D"/>
    <w:rsid w:val="00BC2C5E"/>
    <w:rsid w:val="00BC2EFC"/>
    <w:rsid w:val="00BC418E"/>
    <w:rsid w:val="00BC4972"/>
    <w:rsid w:val="00BC6837"/>
    <w:rsid w:val="00BC6A9E"/>
    <w:rsid w:val="00BC77FD"/>
    <w:rsid w:val="00BD0CA3"/>
    <w:rsid w:val="00BD0CCD"/>
    <w:rsid w:val="00BD141C"/>
    <w:rsid w:val="00BD2429"/>
    <w:rsid w:val="00BD26DE"/>
    <w:rsid w:val="00BD2F06"/>
    <w:rsid w:val="00BD6A38"/>
    <w:rsid w:val="00BD6B7D"/>
    <w:rsid w:val="00BE0341"/>
    <w:rsid w:val="00BE06FB"/>
    <w:rsid w:val="00BE2AD5"/>
    <w:rsid w:val="00BE412F"/>
    <w:rsid w:val="00BE5F46"/>
    <w:rsid w:val="00BE612C"/>
    <w:rsid w:val="00BE71E2"/>
    <w:rsid w:val="00BE7F62"/>
    <w:rsid w:val="00BF0046"/>
    <w:rsid w:val="00BF0781"/>
    <w:rsid w:val="00BF11B6"/>
    <w:rsid w:val="00BF300D"/>
    <w:rsid w:val="00BF463E"/>
    <w:rsid w:val="00BF64C5"/>
    <w:rsid w:val="00BF6FDB"/>
    <w:rsid w:val="00BF770A"/>
    <w:rsid w:val="00C01FAD"/>
    <w:rsid w:val="00C0210A"/>
    <w:rsid w:val="00C0235B"/>
    <w:rsid w:val="00C045C2"/>
    <w:rsid w:val="00C055A8"/>
    <w:rsid w:val="00C056AB"/>
    <w:rsid w:val="00C07EE4"/>
    <w:rsid w:val="00C1070F"/>
    <w:rsid w:val="00C114D1"/>
    <w:rsid w:val="00C12124"/>
    <w:rsid w:val="00C12165"/>
    <w:rsid w:val="00C12DF2"/>
    <w:rsid w:val="00C12F5A"/>
    <w:rsid w:val="00C131FE"/>
    <w:rsid w:val="00C13D18"/>
    <w:rsid w:val="00C14A90"/>
    <w:rsid w:val="00C14FA8"/>
    <w:rsid w:val="00C15D62"/>
    <w:rsid w:val="00C16057"/>
    <w:rsid w:val="00C16092"/>
    <w:rsid w:val="00C1610C"/>
    <w:rsid w:val="00C179D4"/>
    <w:rsid w:val="00C22427"/>
    <w:rsid w:val="00C227A4"/>
    <w:rsid w:val="00C2300E"/>
    <w:rsid w:val="00C23F0E"/>
    <w:rsid w:val="00C25F50"/>
    <w:rsid w:val="00C26B1D"/>
    <w:rsid w:val="00C26CEA"/>
    <w:rsid w:val="00C272A2"/>
    <w:rsid w:val="00C32BD9"/>
    <w:rsid w:val="00C32E17"/>
    <w:rsid w:val="00C33E68"/>
    <w:rsid w:val="00C3421E"/>
    <w:rsid w:val="00C34829"/>
    <w:rsid w:val="00C34BD9"/>
    <w:rsid w:val="00C35719"/>
    <w:rsid w:val="00C35762"/>
    <w:rsid w:val="00C359BE"/>
    <w:rsid w:val="00C3691A"/>
    <w:rsid w:val="00C36BDD"/>
    <w:rsid w:val="00C36E9C"/>
    <w:rsid w:val="00C379F1"/>
    <w:rsid w:val="00C41133"/>
    <w:rsid w:val="00C41C03"/>
    <w:rsid w:val="00C41EA7"/>
    <w:rsid w:val="00C42AF4"/>
    <w:rsid w:val="00C4365A"/>
    <w:rsid w:val="00C44432"/>
    <w:rsid w:val="00C44B63"/>
    <w:rsid w:val="00C4586D"/>
    <w:rsid w:val="00C45DD1"/>
    <w:rsid w:val="00C47C93"/>
    <w:rsid w:val="00C5007F"/>
    <w:rsid w:val="00C513A3"/>
    <w:rsid w:val="00C53CCC"/>
    <w:rsid w:val="00C53CD2"/>
    <w:rsid w:val="00C60A13"/>
    <w:rsid w:val="00C60BF0"/>
    <w:rsid w:val="00C60C13"/>
    <w:rsid w:val="00C61D27"/>
    <w:rsid w:val="00C633FF"/>
    <w:rsid w:val="00C647E6"/>
    <w:rsid w:val="00C659D2"/>
    <w:rsid w:val="00C6641D"/>
    <w:rsid w:val="00C66E4C"/>
    <w:rsid w:val="00C677D1"/>
    <w:rsid w:val="00C67AE6"/>
    <w:rsid w:val="00C70D10"/>
    <w:rsid w:val="00C71CF9"/>
    <w:rsid w:val="00C7472F"/>
    <w:rsid w:val="00C74F78"/>
    <w:rsid w:val="00C76E1F"/>
    <w:rsid w:val="00C7787A"/>
    <w:rsid w:val="00C82595"/>
    <w:rsid w:val="00C828A4"/>
    <w:rsid w:val="00C84722"/>
    <w:rsid w:val="00C85BFC"/>
    <w:rsid w:val="00C901E8"/>
    <w:rsid w:val="00C904CD"/>
    <w:rsid w:val="00C908C0"/>
    <w:rsid w:val="00C90CB9"/>
    <w:rsid w:val="00C917BE"/>
    <w:rsid w:val="00C91DAA"/>
    <w:rsid w:val="00C91F68"/>
    <w:rsid w:val="00C92CA3"/>
    <w:rsid w:val="00C930BC"/>
    <w:rsid w:val="00C93E5D"/>
    <w:rsid w:val="00C95B9F"/>
    <w:rsid w:val="00C965AA"/>
    <w:rsid w:val="00C9680D"/>
    <w:rsid w:val="00C96D42"/>
    <w:rsid w:val="00C97075"/>
    <w:rsid w:val="00C97D5C"/>
    <w:rsid w:val="00CA09EF"/>
    <w:rsid w:val="00CA1013"/>
    <w:rsid w:val="00CA143B"/>
    <w:rsid w:val="00CA1517"/>
    <w:rsid w:val="00CA17CF"/>
    <w:rsid w:val="00CA1EE9"/>
    <w:rsid w:val="00CA5A6A"/>
    <w:rsid w:val="00CA6F7E"/>
    <w:rsid w:val="00CB02F6"/>
    <w:rsid w:val="00CB0DAA"/>
    <w:rsid w:val="00CB2299"/>
    <w:rsid w:val="00CB4E2D"/>
    <w:rsid w:val="00CB5142"/>
    <w:rsid w:val="00CB668B"/>
    <w:rsid w:val="00CB680A"/>
    <w:rsid w:val="00CB6E7A"/>
    <w:rsid w:val="00CC0696"/>
    <w:rsid w:val="00CC25C0"/>
    <w:rsid w:val="00CC3C88"/>
    <w:rsid w:val="00CC4074"/>
    <w:rsid w:val="00CC4B96"/>
    <w:rsid w:val="00CD019A"/>
    <w:rsid w:val="00CD2747"/>
    <w:rsid w:val="00CD2805"/>
    <w:rsid w:val="00CD2BB7"/>
    <w:rsid w:val="00CD392D"/>
    <w:rsid w:val="00CD5006"/>
    <w:rsid w:val="00CD5706"/>
    <w:rsid w:val="00CD57A1"/>
    <w:rsid w:val="00CD5C30"/>
    <w:rsid w:val="00CD7155"/>
    <w:rsid w:val="00CD7EE2"/>
    <w:rsid w:val="00CE0256"/>
    <w:rsid w:val="00CE16D7"/>
    <w:rsid w:val="00CE18B7"/>
    <w:rsid w:val="00CE29FE"/>
    <w:rsid w:val="00CE3906"/>
    <w:rsid w:val="00CE5C5F"/>
    <w:rsid w:val="00CE6AB9"/>
    <w:rsid w:val="00CF04BD"/>
    <w:rsid w:val="00CF0A26"/>
    <w:rsid w:val="00CF0C25"/>
    <w:rsid w:val="00CF0FF7"/>
    <w:rsid w:val="00CF11E7"/>
    <w:rsid w:val="00CF1371"/>
    <w:rsid w:val="00CF173E"/>
    <w:rsid w:val="00CF1C07"/>
    <w:rsid w:val="00CF2AD1"/>
    <w:rsid w:val="00CF3D30"/>
    <w:rsid w:val="00CF4B92"/>
    <w:rsid w:val="00CF4F4A"/>
    <w:rsid w:val="00CF663C"/>
    <w:rsid w:val="00D00EA2"/>
    <w:rsid w:val="00D010AE"/>
    <w:rsid w:val="00D01201"/>
    <w:rsid w:val="00D02EAE"/>
    <w:rsid w:val="00D02EE1"/>
    <w:rsid w:val="00D03374"/>
    <w:rsid w:val="00D03797"/>
    <w:rsid w:val="00D03AC4"/>
    <w:rsid w:val="00D05D60"/>
    <w:rsid w:val="00D07E51"/>
    <w:rsid w:val="00D07E64"/>
    <w:rsid w:val="00D07ECC"/>
    <w:rsid w:val="00D1064E"/>
    <w:rsid w:val="00D11E32"/>
    <w:rsid w:val="00D12B47"/>
    <w:rsid w:val="00D12FC5"/>
    <w:rsid w:val="00D14A6D"/>
    <w:rsid w:val="00D14B63"/>
    <w:rsid w:val="00D1533A"/>
    <w:rsid w:val="00D16676"/>
    <w:rsid w:val="00D16BE2"/>
    <w:rsid w:val="00D17833"/>
    <w:rsid w:val="00D17856"/>
    <w:rsid w:val="00D22623"/>
    <w:rsid w:val="00D22A12"/>
    <w:rsid w:val="00D237DC"/>
    <w:rsid w:val="00D25407"/>
    <w:rsid w:val="00D25E6A"/>
    <w:rsid w:val="00D2625E"/>
    <w:rsid w:val="00D2799E"/>
    <w:rsid w:val="00D33982"/>
    <w:rsid w:val="00D33BEF"/>
    <w:rsid w:val="00D36715"/>
    <w:rsid w:val="00D37127"/>
    <w:rsid w:val="00D42BCD"/>
    <w:rsid w:val="00D43842"/>
    <w:rsid w:val="00D44A38"/>
    <w:rsid w:val="00D45BDF"/>
    <w:rsid w:val="00D4678B"/>
    <w:rsid w:val="00D50662"/>
    <w:rsid w:val="00D51CEA"/>
    <w:rsid w:val="00D52743"/>
    <w:rsid w:val="00D528F6"/>
    <w:rsid w:val="00D54048"/>
    <w:rsid w:val="00D56A06"/>
    <w:rsid w:val="00D57EF2"/>
    <w:rsid w:val="00D62369"/>
    <w:rsid w:val="00D66FB6"/>
    <w:rsid w:val="00D67699"/>
    <w:rsid w:val="00D70E2F"/>
    <w:rsid w:val="00D71353"/>
    <w:rsid w:val="00D723D9"/>
    <w:rsid w:val="00D72785"/>
    <w:rsid w:val="00D75162"/>
    <w:rsid w:val="00D75B12"/>
    <w:rsid w:val="00D76BD5"/>
    <w:rsid w:val="00D80010"/>
    <w:rsid w:val="00D807A6"/>
    <w:rsid w:val="00D80AA7"/>
    <w:rsid w:val="00D81EA7"/>
    <w:rsid w:val="00D8214C"/>
    <w:rsid w:val="00D826D7"/>
    <w:rsid w:val="00D82B63"/>
    <w:rsid w:val="00D83BA0"/>
    <w:rsid w:val="00D84C10"/>
    <w:rsid w:val="00D870EC"/>
    <w:rsid w:val="00D91FAE"/>
    <w:rsid w:val="00D94388"/>
    <w:rsid w:val="00D943DC"/>
    <w:rsid w:val="00D94B32"/>
    <w:rsid w:val="00D96189"/>
    <w:rsid w:val="00D96653"/>
    <w:rsid w:val="00D969AF"/>
    <w:rsid w:val="00D96D29"/>
    <w:rsid w:val="00DA3B82"/>
    <w:rsid w:val="00DA3C1F"/>
    <w:rsid w:val="00DA5AAD"/>
    <w:rsid w:val="00DA6782"/>
    <w:rsid w:val="00DB2317"/>
    <w:rsid w:val="00DB3E23"/>
    <w:rsid w:val="00DB56DD"/>
    <w:rsid w:val="00DB77E7"/>
    <w:rsid w:val="00DB7F9A"/>
    <w:rsid w:val="00DC0861"/>
    <w:rsid w:val="00DC1C64"/>
    <w:rsid w:val="00DC2540"/>
    <w:rsid w:val="00DC476D"/>
    <w:rsid w:val="00DC60E4"/>
    <w:rsid w:val="00DC6B6C"/>
    <w:rsid w:val="00DC6BA1"/>
    <w:rsid w:val="00DC70C2"/>
    <w:rsid w:val="00DC7215"/>
    <w:rsid w:val="00DD0C68"/>
    <w:rsid w:val="00DD1349"/>
    <w:rsid w:val="00DD1CE8"/>
    <w:rsid w:val="00DD40B7"/>
    <w:rsid w:val="00DD5AAF"/>
    <w:rsid w:val="00DD7BB1"/>
    <w:rsid w:val="00DE0378"/>
    <w:rsid w:val="00DE16F0"/>
    <w:rsid w:val="00DE280F"/>
    <w:rsid w:val="00DE28A5"/>
    <w:rsid w:val="00DE30FD"/>
    <w:rsid w:val="00DE49E3"/>
    <w:rsid w:val="00DE4B5A"/>
    <w:rsid w:val="00DE5A36"/>
    <w:rsid w:val="00DE69D7"/>
    <w:rsid w:val="00DF092A"/>
    <w:rsid w:val="00DF2426"/>
    <w:rsid w:val="00DF2F6F"/>
    <w:rsid w:val="00DF3E6A"/>
    <w:rsid w:val="00DF466C"/>
    <w:rsid w:val="00DF4E49"/>
    <w:rsid w:val="00DF5660"/>
    <w:rsid w:val="00E00DD4"/>
    <w:rsid w:val="00E01472"/>
    <w:rsid w:val="00E018A4"/>
    <w:rsid w:val="00E05E9C"/>
    <w:rsid w:val="00E078CF"/>
    <w:rsid w:val="00E100B7"/>
    <w:rsid w:val="00E107F8"/>
    <w:rsid w:val="00E1155C"/>
    <w:rsid w:val="00E13FBF"/>
    <w:rsid w:val="00E144EE"/>
    <w:rsid w:val="00E15229"/>
    <w:rsid w:val="00E15752"/>
    <w:rsid w:val="00E15818"/>
    <w:rsid w:val="00E17E4E"/>
    <w:rsid w:val="00E17F90"/>
    <w:rsid w:val="00E22628"/>
    <w:rsid w:val="00E22A84"/>
    <w:rsid w:val="00E24E64"/>
    <w:rsid w:val="00E25264"/>
    <w:rsid w:val="00E26400"/>
    <w:rsid w:val="00E264F5"/>
    <w:rsid w:val="00E329D8"/>
    <w:rsid w:val="00E337D8"/>
    <w:rsid w:val="00E351A0"/>
    <w:rsid w:val="00E351B9"/>
    <w:rsid w:val="00E365B3"/>
    <w:rsid w:val="00E36DD4"/>
    <w:rsid w:val="00E36E32"/>
    <w:rsid w:val="00E373B8"/>
    <w:rsid w:val="00E37856"/>
    <w:rsid w:val="00E4096F"/>
    <w:rsid w:val="00E41232"/>
    <w:rsid w:val="00E43B41"/>
    <w:rsid w:val="00E4434E"/>
    <w:rsid w:val="00E44D99"/>
    <w:rsid w:val="00E474AA"/>
    <w:rsid w:val="00E47DA7"/>
    <w:rsid w:val="00E51B80"/>
    <w:rsid w:val="00E51FDE"/>
    <w:rsid w:val="00E527AE"/>
    <w:rsid w:val="00E528FF"/>
    <w:rsid w:val="00E538AA"/>
    <w:rsid w:val="00E54474"/>
    <w:rsid w:val="00E55EA7"/>
    <w:rsid w:val="00E57E62"/>
    <w:rsid w:val="00E61BFF"/>
    <w:rsid w:val="00E654EB"/>
    <w:rsid w:val="00E65C27"/>
    <w:rsid w:val="00E66E2D"/>
    <w:rsid w:val="00E67518"/>
    <w:rsid w:val="00E711CA"/>
    <w:rsid w:val="00E729B4"/>
    <w:rsid w:val="00E73A8F"/>
    <w:rsid w:val="00E74802"/>
    <w:rsid w:val="00E75DB7"/>
    <w:rsid w:val="00E77D32"/>
    <w:rsid w:val="00E80633"/>
    <w:rsid w:val="00E81970"/>
    <w:rsid w:val="00E82584"/>
    <w:rsid w:val="00E8342F"/>
    <w:rsid w:val="00E83E3C"/>
    <w:rsid w:val="00E850B1"/>
    <w:rsid w:val="00E853AA"/>
    <w:rsid w:val="00E85A20"/>
    <w:rsid w:val="00E8658F"/>
    <w:rsid w:val="00E87E4D"/>
    <w:rsid w:val="00E90674"/>
    <w:rsid w:val="00E93136"/>
    <w:rsid w:val="00E93422"/>
    <w:rsid w:val="00E940BE"/>
    <w:rsid w:val="00E944CB"/>
    <w:rsid w:val="00E94582"/>
    <w:rsid w:val="00E94E15"/>
    <w:rsid w:val="00E96A5F"/>
    <w:rsid w:val="00EA0213"/>
    <w:rsid w:val="00EA0E66"/>
    <w:rsid w:val="00EA0FC4"/>
    <w:rsid w:val="00EA25E4"/>
    <w:rsid w:val="00EA25FB"/>
    <w:rsid w:val="00EA3248"/>
    <w:rsid w:val="00EA42D8"/>
    <w:rsid w:val="00EA497D"/>
    <w:rsid w:val="00EA5BB7"/>
    <w:rsid w:val="00EB0C6D"/>
    <w:rsid w:val="00EB208B"/>
    <w:rsid w:val="00EB2A92"/>
    <w:rsid w:val="00EB4B11"/>
    <w:rsid w:val="00EB4CD1"/>
    <w:rsid w:val="00EB65C9"/>
    <w:rsid w:val="00EC09EA"/>
    <w:rsid w:val="00EC19B0"/>
    <w:rsid w:val="00EC345B"/>
    <w:rsid w:val="00EC3AE1"/>
    <w:rsid w:val="00EC7AE7"/>
    <w:rsid w:val="00ED08A7"/>
    <w:rsid w:val="00ED091E"/>
    <w:rsid w:val="00ED0CC2"/>
    <w:rsid w:val="00ED0DAE"/>
    <w:rsid w:val="00ED1B00"/>
    <w:rsid w:val="00ED2481"/>
    <w:rsid w:val="00ED259B"/>
    <w:rsid w:val="00ED2B41"/>
    <w:rsid w:val="00ED2E13"/>
    <w:rsid w:val="00ED2ED3"/>
    <w:rsid w:val="00ED3394"/>
    <w:rsid w:val="00ED5AAF"/>
    <w:rsid w:val="00ED5CFC"/>
    <w:rsid w:val="00ED65EE"/>
    <w:rsid w:val="00ED79CD"/>
    <w:rsid w:val="00ED7F82"/>
    <w:rsid w:val="00EE1F53"/>
    <w:rsid w:val="00EE2368"/>
    <w:rsid w:val="00EE2FF6"/>
    <w:rsid w:val="00EE4683"/>
    <w:rsid w:val="00EE4A12"/>
    <w:rsid w:val="00EE4A3B"/>
    <w:rsid w:val="00EE4AD6"/>
    <w:rsid w:val="00EE4BF7"/>
    <w:rsid w:val="00EE66D1"/>
    <w:rsid w:val="00EE6903"/>
    <w:rsid w:val="00EE6EA5"/>
    <w:rsid w:val="00EF0850"/>
    <w:rsid w:val="00EF1102"/>
    <w:rsid w:val="00EF152B"/>
    <w:rsid w:val="00EF1B46"/>
    <w:rsid w:val="00EF25EA"/>
    <w:rsid w:val="00EF2C14"/>
    <w:rsid w:val="00EF342C"/>
    <w:rsid w:val="00EF41D6"/>
    <w:rsid w:val="00EF6179"/>
    <w:rsid w:val="00EF6CCA"/>
    <w:rsid w:val="00EF7C5D"/>
    <w:rsid w:val="00F07272"/>
    <w:rsid w:val="00F12586"/>
    <w:rsid w:val="00F12D65"/>
    <w:rsid w:val="00F13ED0"/>
    <w:rsid w:val="00F14657"/>
    <w:rsid w:val="00F1556F"/>
    <w:rsid w:val="00F213AD"/>
    <w:rsid w:val="00F231DD"/>
    <w:rsid w:val="00F24FB0"/>
    <w:rsid w:val="00F25BB8"/>
    <w:rsid w:val="00F27A43"/>
    <w:rsid w:val="00F304A7"/>
    <w:rsid w:val="00F30A88"/>
    <w:rsid w:val="00F315FD"/>
    <w:rsid w:val="00F32320"/>
    <w:rsid w:val="00F344D2"/>
    <w:rsid w:val="00F36282"/>
    <w:rsid w:val="00F37428"/>
    <w:rsid w:val="00F37B00"/>
    <w:rsid w:val="00F4165B"/>
    <w:rsid w:val="00F41F7F"/>
    <w:rsid w:val="00F432DA"/>
    <w:rsid w:val="00F45CFE"/>
    <w:rsid w:val="00F45FEE"/>
    <w:rsid w:val="00F4780D"/>
    <w:rsid w:val="00F53150"/>
    <w:rsid w:val="00F53EB0"/>
    <w:rsid w:val="00F56E0F"/>
    <w:rsid w:val="00F577D3"/>
    <w:rsid w:val="00F606B4"/>
    <w:rsid w:val="00F64DAD"/>
    <w:rsid w:val="00F66430"/>
    <w:rsid w:val="00F6651F"/>
    <w:rsid w:val="00F66B79"/>
    <w:rsid w:val="00F67E91"/>
    <w:rsid w:val="00F700DF"/>
    <w:rsid w:val="00F71782"/>
    <w:rsid w:val="00F721DA"/>
    <w:rsid w:val="00F73489"/>
    <w:rsid w:val="00F7422A"/>
    <w:rsid w:val="00F74CCB"/>
    <w:rsid w:val="00F76F87"/>
    <w:rsid w:val="00F80956"/>
    <w:rsid w:val="00F8146C"/>
    <w:rsid w:val="00F81EE2"/>
    <w:rsid w:val="00F82B73"/>
    <w:rsid w:val="00F82E1A"/>
    <w:rsid w:val="00F83A83"/>
    <w:rsid w:val="00F8526F"/>
    <w:rsid w:val="00F854E7"/>
    <w:rsid w:val="00F85A8F"/>
    <w:rsid w:val="00F86071"/>
    <w:rsid w:val="00F87A41"/>
    <w:rsid w:val="00F9012D"/>
    <w:rsid w:val="00F92214"/>
    <w:rsid w:val="00F93798"/>
    <w:rsid w:val="00F959AC"/>
    <w:rsid w:val="00FA0665"/>
    <w:rsid w:val="00FA097B"/>
    <w:rsid w:val="00FA15B2"/>
    <w:rsid w:val="00FA2967"/>
    <w:rsid w:val="00FA49DD"/>
    <w:rsid w:val="00FA5C5B"/>
    <w:rsid w:val="00FB00E7"/>
    <w:rsid w:val="00FB0323"/>
    <w:rsid w:val="00FB0992"/>
    <w:rsid w:val="00FB1C2E"/>
    <w:rsid w:val="00FB2589"/>
    <w:rsid w:val="00FB6315"/>
    <w:rsid w:val="00FB6DEF"/>
    <w:rsid w:val="00FB70B7"/>
    <w:rsid w:val="00FB726A"/>
    <w:rsid w:val="00FC05DC"/>
    <w:rsid w:val="00FC08F7"/>
    <w:rsid w:val="00FC1786"/>
    <w:rsid w:val="00FC296A"/>
    <w:rsid w:val="00FC4F5E"/>
    <w:rsid w:val="00FD0782"/>
    <w:rsid w:val="00FD11BB"/>
    <w:rsid w:val="00FD157B"/>
    <w:rsid w:val="00FD181F"/>
    <w:rsid w:val="00FD2457"/>
    <w:rsid w:val="00FD2D0D"/>
    <w:rsid w:val="00FD3626"/>
    <w:rsid w:val="00FE0113"/>
    <w:rsid w:val="00FE048F"/>
    <w:rsid w:val="00FE0A47"/>
    <w:rsid w:val="00FE2941"/>
    <w:rsid w:val="00FE3201"/>
    <w:rsid w:val="00FE37DE"/>
    <w:rsid w:val="00FE42DF"/>
    <w:rsid w:val="00FE491C"/>
    <w:rsid w:val="00FF05BE"/>
    <w:rsid w:val="00FF1314"/>
    <w:rsid w:val="00FF1E10"/>
    <w:rsid w:val="00FF37BF"/>
    <w:rsid w:val="00FF48AC"/>
    <w:rsid w:val="00FF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EB888F"/>
  <w15:chartTrackingRefBased/>
  <w15:docId w15:val="{F30A99A1-28C1-44A3-BDF3-BA9AAE77D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F2C"/>
    <w:pPr>
      <w:ind w:firstLine="567"/>
    </w:pPr>
    <w:rPr>
      <w:rFonts w:ascii="Arial" w:eastAsiaTheme="minorEastAsia" w:hAnsi="Arial" w:cs="Arial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846018"/>
    <w:pPr>
      <w:spacing w:after="480" w:line="240" w:lineRule="auto"/>
      <w:ind w:firstLine="0"/>
      <w:jc w:val="center"/>
      <w:outlineLvl w:val="0"/>
    </w:pPr>
    <w:rPr>
      <w:rFonts w:eastAsia="Calibri"/>
      <w:b/>
      <w:caps/>
      <w:color w:val="113162"/>
      <w:sz w:val="44"/>
      <w:szCs w:val="24"/>
      <w14:textOutline w14:w="9525" w14:cap="rnd" w14:cmpd="sng" w14:algn="ctr">
        <w14:noFill/>
        <w14:prstDash w14:val="solid"/>
        <w14:bevel/>
      </w14:textOutline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045C2"/>
    <w:pPr>
      <w:keepNext/>
      <w:keepLines/>
      <w:spacing w:before="240" w:after="240" w:line="240" w:lineRule="auto"/>
      <w:ind w:firstLine="0"/>
      <w:jc w:val="left"/>
      <w:outlineLvl w:val="1"/>
    </w:pPr>
    <w:rPr>
      <w:rFonts w:eastAsiaTheme="majorEastAsia"/>
      <w:b/>
      <w:bCs/>
      <w:caps/>
      <w:color w:val="F5A607"/>
      <w:sz w:val="36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86C0D"/>
    <w:pPr>
      <w:keepNext/>
      <w:keepLines/>
      <w:spacing w:before="240" w:after="240" w:line="240" w:lineRule="auto"/>
      <w:ind w:firstLine="0"/>
      <w:outlineLvl w:val="2"/>
    </w:pPr>
    <w:rPr>
      <w:rFonts w:eastAsiaTheme="majorEastAsia"/>
      <w:b/>
      <w:bCs/>
      <w:color w:val="113162"/>
      <w:sz w:val="32"/>
    </w:rPr>
  </w:style>
  <w:style w:type="paragraph" w:styleId="Ttulo4">
    <w:name w:val="heading 4"/>
    <w:aliases w:val="1.4 - Tipo de Documento parte 2"/>
    <w:basedOn w:val="Normal"/>
    <w:next w:val="Normal"/>
    <w:link w:val="Ttulo4Char"/>
    <w:uiPriority w:val="9"/>
    <w:unhideWhenUsed/>
    <w:qFormat/>
    <w:rsid w:val="00B3428C"/>
    <w:pPr>
      <w:keepNext/>
      <w:keepLines/>
      <w:ind w:firstLine="0"/>
      <w:outlineLvl w:val="3"/>
    </w:pPr>
    <w:rPr>
      <w:rFonts w:eastAsiaTheme="majorEastAsia"/>
      <w:b/>
      <w:iCs/>
      <w:color w:val="113162"/>
      <w:sz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E61A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E61AE"/>
  </w:style>
  <w:style w:type="paragraph" w:styleId="Rodap">
    <w:name w:val="footer"/>
    <w:basedOn w:val="Normal"/>
    <w:link w:val="RodapChar"/>
    <w:uiPriority w:val="99"/>
    <w:unhideWhenUsed/>
    <w:rsid w:val="000E61A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E61AE"/>
  </w:style>
  <w:style w:type="table" w:styleId="Tabelacomgrade">
    <w:name w:val="Table Grid"/>
    <w:basedOn w:val="Tabelanormal"/>
    <w:uiPriority w:val="39"/>
    <w:rsid w:val="000E61AE"/>
    <w:pPr>
      <w:spacing w:line="240" w:lineRule="auto"/>
    </w:pPr>
    <w:rPr>
      <w:rFonts w:eastAsiaTheme="minorEastAsia" w:cs="Times New Roman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814A6F"/>
    <w:rPr>
      <w:color w:val="808080"/>
    </w:rPr>
  </w:style>
  <w:style w:type="paragraph" w:styleId="PargrafodaLista">
    <w:name w:val="List Paragraph"/>
    <w:basedOn w:val="Normal"/>
    <w:uiPriority w:val="34"/>
    <w:qFormat/>
    <w:rsid w:val="00073CE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46018"/>
    <w:rPr>
      <w:rFonts w:ascii="Arial" w:eastAsia="Calibri" w:hAnsi="Arial" w:cs="Arial"/>
      <w:b/>
      <w:caps/>
      <w:color w:val="113162"/>
      <w:sz w:val="44"/>
      <w:szCs w:val="24"/>
      <w14:textOutline w14:w="9525" w14:cap="rnd" w14:cmpd="sng" w14:algn="ctr">
        <w14:noFill/>
        <w14:prstDash w14:val="solid"/>
        <w14:bevel/>
      </w14:textOutline>
    </w:rPr>
  </w:style>
  <w:style w:type="character" w:customStyle="1" w:styleId="Ttulo2Char">
    <w:name w:val="Título 2 Char"/>
    <w:basedOn w:val="Fontepargpadro"/>
    <w:link w:val="Ttulo2"/>
    <w:uiPriority w:val="9"/>
    <w:rsid w:val="00C045C2"/>
    <w:rPr>
      <w:rFonts w:ascii="Arial" w:eastAsiaTheme="majorEastAsia" w:hAnsi="Arial" w:cs="Arial"/>
      <w:b/>
      <w:bCs/>
      <w:caps/>
      <w:color w:val="F5A607"/>
      <w:sz w:val="36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786C0D"/>
    <w:rPr>
      <w:rFonts w:ascii="Arial" w:eastAsiaTheme="majorEastAsia" w:hAnsi="Arial" w:cs="Arial"/>
      <w:b/>
      <w:bCs/>
      <w:color w:val="113162"/>
      <w:sz w:val="32"/>
    </w:rPr>
  </w:style>
  <w:style w:type="character" w:customStyle="1" w:styleId="Ttulo4Char">
    <w:name w:val="Título 4 Char"/>
    <w:aliases w:val="1.4 - Tipo de Documento parte 2 Char"/>
    <w:basedOn w:val="Fontepargpadro"/>
    <w:link w:val="Ttulo4"/>
    <w:uiPriority w:val="9"/>
    <w:rsid w:val="00B3428C"/>
    <w:rPr>
      <w:rFonts w:ascii="Arial" w:eastAsiaTheme="majorEastAsia" w:hAnsi="Arial" w:cs="Arial"/>
      <w:b/>
      <w:iCs/>
      <w:color w:val="113162"/>
      <w:sz w:val="36"/>
    </w:rPr>
  </w:style>
  <w:style w:type="paragraph" w:styleId="SemEspaamento">
    <w:name w:val="No Spacing"/>
    <w:basedOn w:val="Normal"/>
    <w:link w:val="SemEspaamentoChar"/>
    <w:uiPriority w:val="1"/>
    <w:qFormat/>
    <w:rsid w:val="00B5761D"/>
    <w:pPr>
      <w:ind w:firstLine="0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B5761D"/>
    <w:rPr>
      <w:rFonts w:ascii="Arial" w:eastAsiaTheme="minorEastAsia" w:hAnsi="Arial" w:cs="Arial"/>
    </w:rPr>
  </w:style>
  <w:style w:type="paragraph" w:styleId="CabealhodoSumrio">
    <w:name w:val="TOC Heading"/>
    <w:basedOn w:val="Ttulo1"/>
    <w:next w:val="Normal"/>
    <w:uiPriority w:val="39"/>
    <w:unhideWhenUsed/>
    <w:qFormat/>
    <w:rsid w:val="007B06F8"/>
    <w:pPr>
      <w:keepNext/>
      <w:keepLines/>
      <w:spacing w:after="0"/>
      <w:jc w:val="left"/>
      <w:outlineLvl w:val="9"/>
    </w:pPr>
    <w:rPr>
      <w:rFonts w:eastAsiaTheme="majorEastAsia" w:cstheme="majorBidi"/>
      <w:b w:val="0"/>
      <w:caps w:val="0"/>
      <w:sz w:val="2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973C5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7973C5"/>
    <w:pPr>
      <w:spacing w:before="120"/>
      <w:ind w:left="220"/>
      <w:jc w:val="left"/>
    </w:pPr>
    <w:rPr>
      <w:rFonts w:asciiTheme="minorHAnsi" w:hAnsiTheme="minorHAnsi" w:cstheme="minorHAnsi"/>
      <w:b/>
      <w:bCs/>
    </w:rPr>
  </w:style>
  <w:style w:type="paragraph" w:styleId="Sumrio3">
    <w:name w:val="toc 3"/>
    <w:basedOn w:val="Normal"/>
    <w:next w:val="Normal"/>
    <w:autoRedefine/>
    <w:uiPriority w:val="39"/>
    <w:unhideWhenUsed/>
    <w:rsid w:val="007973C5"/>
    <w:pPr>
      <w:ind w:left="440"/>
      <w:jc w:val="left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845C13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5685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6851"/>
    <w:rPr>
      <w:rFonts w:ascii="Segoe UI" w:eastAsiaTheme="minorEastAsia" w:hAnsi="Segoe UI" w:cs="Segoe UI"/>
      <w:sz w:val="18"/>
      <w:szCs w:val="18"/>
      <w:lang w:eastAsia="pt-BR"/>
    </w:rPr>
  </w:style>
  <w:style w:type="paragraph" w:customStyle="1" w:styleId="Resultados">
    <w:name w:val="Resultados"/>
    <w:basedOn w:val="Normal"/>
    <w:link w:val="ResultadosChar"/>
    <w:qFormat/>
    <w:rsid w:val="00CF663C"/>
    <w:pPr>
      <w:ind w:left="-11"/>
    </w:pPr>
    <w:rPr>
      <w:b/>
      <w:color w:val="2E74B5" w:themeColor="accent1" w:themeShade="BF"/>
    </w:rPr>
  </w:style>
  <w:style w:type="character" w:customStyle="1" w:styleId="ResultadosChar">
    <w:name w:val="Resultados Char"/>
    <w:basedOn w:val="Fontepargpadro"/>
    <w:link w:val="Resultados"/>
    <w:rsid w:val="00CF663C"/>
    <w:rPr>
      <w:rFonts w:ascii="Arial" w:eastAsiaTheme="minorEastAsia" w:hAnsi="Arial" w:cs="Arial"/>
      <w:b/>
      <w:color w:val="2E74B5" w:themeColor="accent1" w:themeShade="BF"/>
      <w:lang w:eastAsia="pt-BR"/>
    </w:rPr>
  </w:style>
  <w:style w:type="paragraph" w:styleId="Bibliografia">
    <w:name w:val="Bibliography"/>
    <w:basedOn w:val="Normal"/>
    <w:next w:val="Normal"/>
    <w:uiPriority w:val="37"/>
    <w:unhideWhenUsed/>
    <w:rsid w:val="00621408"/>
  </w:style>
  <w:style w:type="paragraph" w:styleId="Legenda">
    <w:name w:val="caption"/>
    <w:basedOn w:val="Normal"/>
    <w:next w:val="Normal"/>
    <w:autoRedefine/>
    <w:uiPriority w:val="35"/>
    <w:unhideWhenUsed/>
    <w:qFormat/>
    <w:rsid w:val="00BB69FE"/>
    <w:pPr>
      <w:keepNext/>
      <w:widowControl w:val="0"/>
      <w:spacing w:before="240" w:after="240" w:line="240" w:lineRule="auto"/>
      <w:ind w:firstLine="0"/>
      <w:jc w:val="center"/>
    </w:pPr>
    <w:rPr>
      <w:b/>
      <w:iCs/>
      <w:color w:val="113162"/>
      <w:sz w:val="16"/>
      <w:szCs w:val="14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085A92"/>
    <w:pPr>
      <w:ind w:firstLine="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E196F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E196F"/>
    <w:rPr>
      <w:rFonts w:ascii="Arial" w:eastAsiaTheme="minorEastAsia" w:hAnsi="Arial" w:cs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E196F"/>
    <w:rPr>
      <w:vertAlign w:val="superscript"/>
    </w:rPr>
  </w:style>
  <w:style w:type="table" w:styleId="TabeladeGrade4-nfase1">
    <w:name w:val="Grid Table 4 Accent 1"/>
    <w:basedOn w:val="Tabelanormal"/>
    <w:uiPriority w:val="49"/>
    <w:rsid w:val="00725D94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Reviso">
    <w:name w:val="Revision"/>
    <w:hidden/>
    <w:uiPriority w:val="99"/>
    <w:semiHidden/>
    <w:rsid w:val="00C45DD1"/>
    <w:pPr>
      <w:spacing w:line="240" w:lineRule="auto"/>
      <w:ind w:firstLine="0"/>
      <w:jc w:val="left"/>
    </w:pPr>
    <w:rPr>
      <w:rFonts w:ascii="Arial" w:eastAsiaTheme="minorEastAsia" w:hAnsi="Arial" w:cs="Arial"/>
    </w:rPr>
  </w:style>
  <w:style w:type="table" w:styleId="TabelaSimples4">
    <w:name w:val="Plain Table 4"/>
    <w:basedOn w:val="Tabelanormal"/>
    <w:uiPriority w:val="44"/>
    <w:rsid w:val="005A21D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MenoPendente">
    <w:name w:val="Unresolved Mention"/>
    <w:basedOn w:val="Fontepargpadro"/>
    <w:uiPriority w:val="99"/>
    <w:semiHidden/>
    <w:unhideWhenUsed/>
    <w:rsid w:val="00C908C0"/>
    <w:rPr>
      <w:color w:val="605E5C"/>
      <w:shd w:val="clear" w:color="auto" w:fill="E1DFDD"/>
    </w:rPr>
  </w:style>
  <w:style w:type="table" w:customStyle="1" w:styleId="Tabelacomgrade1">
    <w:name w:val="Tabela com grade1"/>
    <w:basedOn w:val="Tabelanormal"/>
    <w:next w:val="Tabelacomgrade"/>
    <w:uiPriority w:val="39"/>
    <w:rsid w:val="00564A30"/>
    <w:pPr>
      <w:widowControl w:val="0"/>
      <w:spacing w:line="240" w:lineRule="auto"/>
      <w:ind w:firstLine="357"/>
    </w:pPr>
    <w:rPr>
      <w:rFonts w:ascii="Arial" w:eastAsia="Arial" w:hAnsi="Arial" w:cs="Arial"/>
      <w:sz w:val="24"/>
      <w:szCs w:val="24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-TIPODETRABALHO">
    <w:name w:val="1.1. - TIPO DE TRABALHO"/>
    <w:basedOn w:val="Ttulo1"/>
    <w:link w:val="11-TIPODETRABALHOChar"/>
    <w:qFormat/>
    <w:rsid w:val="00B73CFC"/>
    <w:pPr>
      <w:spacing w:after="240"/>
    </w:pPr>
    <w:rPr>
      <w:sz w:val="80"/>
    </w:rPr>
  </w:style>
  <w:style w:type="paragraph" w:customStyle="1" w:styleId="12-NOMEDADISCIPLINA">
    <w:name w:val="1.2 - NOME DA DISCIPLINA"/>
    <w:basedOn w:val="Ttulo2"/>
    <w:link w:val="12-NOMEDADISCIPLINAChar"/>
    <w:qFormat/>
    <w:rsid w:val="005318AE"/>
    <w:rPr>
      <w:color w:val="FFC000"/>
      <w:sz w:val="72"/>
    </w:rPr>
  </w:style>
  <w:style w:type="character" w:customStyle="1" w:styleId="11-TIPODETRABALHOChar">
    <w:name w:val="1.1. - TIPO DE TRABALHO Char"/>
    <w:basedOn w:val="Ttulo1Char"/>
    <w:link w:val="11-TIPODETRABALHO"/>
    <w:rsid w:val="00B73CFC"/>
    <w:rPr>
      <w:rFonts w:ascii="Arial" w:eastAsia="Calibri" w:hAnsi="Arial" w:cs="Arial"/>
      <w:b/>
      <w:caps/>
      <w:color w:val="113162"/>
      <w:sz w:val="80"/>
      <w:szCs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13-AUTORIADOMATERIAL">
    <w:name w:val="1.3 - AUTORIA DO MATERIAL"/>
    <w:basedOn w:val="Ttulo4"/>
    <w:link w:val="13-AUTORIADOMATERIALChar"/>
    <w:qFormat/>
    <w:rsid w:val="00D80AA7"/>
    <w:pPr>
      <w:jc w:val="right"/>
    </w:pPr>
  </w:style>
  <w:style w:type="character" w:customStyle="1" w:styleId="12-NOMEDADISCIPLINAChar">
    <w:name w:val="1.2 - NOME DA DISCIPLINA Char"/>
    <w:basedOn w:val="Ttulo2Char"/>
    <w:link w:val="12-NOMEDADISCIPLINA"/>
    <w:rsid w:val="005318AE"/>
    <w:rPr>
      <w:rFonts w:ascii="Arial" w:eastAsiaTheme="majorEastAsia" w:hAnsi="Arial" w:cs="Arial"/>
      <w:b/>
      <w:bCs/>
      <w:caps/>
      <w:color w:val="FFC000"/>
      <w:sz w:val="72"/>
      <w:szCs w:val="24"/>
    </w:rPr>
  </w:style>
  <w:style w:type="paragraph" w:styleId="Sumrio4">
    <w:name w:val="toc 4"/>
    <w:basedOn w:val="Normal"/>
    <w:next w:val="Normal"/>
    <w:autoRedefine/>
    <w:uiPriority w:val="39"/>
    <w:unhideWhenUsed/>
    <w:rsid w:val="003146F2"/>
    <w:pPr>
      <w:ind w:left="66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13-AUTORIADOMATERIALChar">
    <w:name w:val="1.3 - AUTORIA DO MATERIAL Char"/>
    <w:basedOn w:val="Ttulo4Char"/>
    <w:link w:val="13-AUTORIADOMATERIAL"/>
    <w:rsid w:val="00D80AA7"/>
    <w:rPr>
      <w:rFonts w:ascii="Arial" w:eastAsiaTheme="majorEastAsia" w:hAnsi="Arial" w:cs="Arial"/>
      <w:b/>
      <w:iCs/>
      <w:color w:val="113162"/>
      <w:sz w:val="36"/>
    </w:rPr>
  </w:style>
  <w:style w:type="paragraph" w:styleId="Sumrio5">
    <w:name w:val="toc 5"/>
    <w:basedOn w:val="Normal"/>
    <w:next w:val="Normal"/>
    <w:autoRedefine/>
    <w:uiPriority w:val="39"/>
    <w:unhideWhenUsed/>
    <w:rsid w:val="003146F2"/>
    <w:pPr>
      <w:ind w:left="880"/>
      <w:jc w:val="left"/>
    </w:pPr>
    <w:rPr>
      <w:rFonts w:asciiTheme="minorHAnsi" w:hAnsiTheme="minorHAnsi"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3146F2"/>
    <w:pPr>
      <w:ind w:left="1100"/>
      <w:jc w:val="left"/>
    </w:pPr>
    <w:rPr>
      <w:rFonts w:asciiTheme="minorHAnsi" w:hAnsiTheme="minorHAnsi"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3146F2"/>
    <w:pPr>
      <w:ind w:left="1320"/>
      <w:jc w:val="left"/>
    </w:pPr>
    <w:rPr>
      <w:rFonts w:asciiTheme="minorHAnsi" w:hAnsiTheme="minorHAnsi"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3146F2"/>
    <w:pPr>
      <w:ind w:left="1540"/>
      <w:jc w:val="left"/>
    </w:pPr>
    <w:rPr>
      <w:rFonts w:asciiTheme="minorHAnsi" w:hAnsiTheme="minorHAnsi"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3146F2"/>
    <w:pPr>
      <w:ind w:left="1760"/>
      <w:jc w:val="left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4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rles\Downloads\Modelo%20cadern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2020-02-18T00:00:00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>
  <b:Source>
    <b:Tag>Ale06</b:Tag>
    <b:SourceType>Book</b:SourceType>
    <b:Guid>{5454DA5A-28DF-4B8F-8835-AAE595FF0487}</b:Guid>
    <b:Author>
      <b:Author>
        <b:NameList>
          <b:Person>
            <b:Last>Alexander</b:Last>
            <b:First>Charles</b:First>
            <b:Middle>K.</b:Middle>
          </b:Person>
          <b:Person>
            <b:Last>Sadiku</b:Last>
            <b:Middle>N.O.</b:Middle>
            <b:First>Matthew</b:First>
          </b:Person>
        </b:NameList>
      </b:Author>
      <b:Translator>
        <b:NameList>
          <b:Person>
            <b:Last>Guimarães Parma</b:Last>
            <b:First>Gustavo</b:First>
          </b:Person>
        </b:NameList>
      </b:Translator>
    </b:Author>
    <b:Title>Fundamentos de Circuitos Elétricos</b:Title>
    <b:Year>2006</b:Year>
    <b:City>Porto Alegre</b:City>
    <b:Publisher>Bookman</b:Publisher>
    <b:StateProvince>RS</b:StateProvince>
    <b:CountryRegion>Brasil</b:CountryRegion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62F7F9-0C51-426C-8B9B-3A3135B55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caderno.dotx</Template>
  <TotalTime>20</TotalTime>
  <Pages>3</Pages>
  <Words>330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Processamento de Imagens</vt:lpstr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Processamento de Imagens</dc:title>
  <dc:subject>CADERNO DE RESOLUÇÃO DA ATIVIDADE PRÁTICA</dc:subject>
  <dc:creator>ESCREVA SEU NOME AQUI</dc:creator>
  <cp:keywords/>
  <dc:description/>
  <cp:lastModifiedBy>Guilherme Patriota</cp:lastModifiedBy>
  <cp:revision>30</cp:revision>
  <cp:lastPrinted>2020-11-24T00:22:00Z</cp:lastPrinted>
  <dcterms:created xsi:type="dcterms:W3CDTF">2021-06-20T16:18:00Z</dcterms:created>
  <dcterms:modified xsi:type="dcterms:W3CDTF">2022-04-01T02:07:00Z</dcterms:modified>
</cp:coreProperties>
</file>