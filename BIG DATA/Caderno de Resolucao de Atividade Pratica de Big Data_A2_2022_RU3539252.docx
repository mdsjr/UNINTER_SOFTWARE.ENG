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0E67FD5A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5014D468" w:rsidR="00FB0992" w:rsidRPr="0053537A" w:rsidRDefault="00FB0992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53537A">
                                  <w:rPr>
                                    <w:sz w:val="56"/>
                                    <w:szCs w:val="56"/>
                                  </w:rPr>
                                  <w:t xml:space="preserve">Projetos </w:t>
                                </w:r>
                                <w:r w:rsidR="0072047F">
                                  <w:rPr>
                                    <w:sz w:val="56"/>
                                    <w:szCs w:val="56"/>
                                  </w:rPr>
                                  <w:t>BIG DATA</w:t>
                                </w:r>
                              </w:p>
                              <w:p w14:paraId="0532A29A" w14:textId="5B572099" w:rsidR="005B49D4" w:rsidRPr="00474851" w:rsidRDefault="0053537A" w:rsidP="00474851">
                                <w:pPr>
                                  <w:pStyle w:val="11-TIPODETRABALHO"/>
                                  <w:jc w:val="both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474851">
                                  <w:rPr>
                                    <w:sz w:val="44"/>
                                    <w:szCs w:val="44"/>
                                  </w:rPr>
                                  <w:t>ALUNO:</w:t>
                                </w:r>
                                <w:r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437304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437304" w:rsidRPr="00437304">
                                  <w:rPr>
                                    <w:color w:val="auto"/>
                                    <w:sz w:val="44"/>
                                    <w:szCs w:val="44"/>
                                  </w:rPr>
                                  <w:t xml:space="preserve">MOACIR DOMINGOS DA sILVA jUNIOR </w:t>
                                </w:r>
                                <w:r w:rsidR="00437304">
                                  <w:rPr>
                                    <w:color w:val="auto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437304" w:rsidRPr="00437304">
                                  <w:rPr>
                                    <w:color w:val="auto"/>
                                    <w:sz w:val="44"/>
                                    <w:szCs w:val="44"/>
                                  </w:rPr>
                                  <w:t>ru 3539252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5014D468" w:rsidR="00FB0992" w:rsidRPr="0053537A" w:rsidRDefault="00FB0992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53537A">
                            <w:rPr>
                              <w:sz w:val="56"/>
                              <w:szCs w:val="56"/>
                            </w:rPr>
                            <w:t xml:space="preserve">Projetos </w:t>
                          </w:r>
                          <w:r w:rsidR="0072047F">
                            <w:rPr>
                              <w:sz w:val="56"/>
                              <w:szCs w:val="56"/>
                            </w:rPr>
                            <w:t>BIG DATA</w:t>
                          </w:r>
                        </w:p>
                        <w:p w14:paraId="0532A29A" w14:textId="5B572099" w:rsidR="005B49D4" w:rsidRPr="00474851" w:rsidRDefault="0053537A" w:rsidP="00474851">
                          <w:pPr>
                            <w:pStyle w:val="11-TIPODETRABALHO"/>
                            <w:jc w:val="both"/>
                            <w:rPr>
                              <w:color w:val="FF0000"/>
                              <w:sz w:val="44"/>
                              <w:szCs w:val="44"/>
                            </w:rPr>
                          </w:pPr>
                          <w:r w:rsidRPr="00474851">
                            <w:rPr>
                              <w:sz w:val="44"/>
                              <w:szCs w:val="44"/>
                            </w:rPr>
                            <w:t>ALUNO:</w:t>
                          </w:r>
                          <w:r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 xml:space="preserve"> </w:t>
                          </w:r>
                          <w:r w:rsidR="00437304">
                            <w:rPr>
                              <w:color w:val="FF0000"/>
                              <w:sz w:val="44"/>
                              <w:szCs w:val="44"/>
                            </w:rPr>
                            <w:br/>
                          </w:r>
                          <w:r w:rsidR="00437304" w:rsidRPr="00437304">
                            <w:rPr>
                              <w:color w:val="auto"/>
                              <w:sz w:val="44"/>
                              <w:szCs w:val="44"/>
                            </w:rPr>
                            <w:t xml:space="preserve">MOACIR DOMINGOS DA sILVA jUNIOR </w:t>
                          </w:r>
                          <w:r w:rsidR="00437304">
                            <w:rPr>
                              <w:color w:val="auto"/>
                              <w:sz w:val="44"/>
                              <w:szCs w:val="44"/>
                            </w:rPr>
                            <w:br/>
                          </w:r>
                          <w:r w:rsidR="00437304" w:rsidRPr="00437304">
                            <w:rPr>
                              <w:color w:val="auto"/>
                              <w:sz w:val="44"/>
                              <w:szCs w:val="44"/>
                            </w:rPr>
                            <w:t>ru 3539252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216532B3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442E2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216532B3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442E2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41034AEA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DC1266E" w:rsidR="00D010AE" w:rsidRPr="00096AAF" w:rsidRDefault="00FB0992" w:rsidP="00572AAF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</w:t>
                            </w:r>
                            <w:proofErr w:type="spellStart"/>
                            <w:r w:rsidRPr="00096AAF">
                              <w:rPr>
                                <w:color w:val="FFFFFF" w:themeColor="background1"/>
                              </w:rPr>
                              <w:t>MSc</w:t>
                            </w:r>
                            <w:proofErr w:type="spellEnd"/>
                            <w:r w:rsidRPr="00096AAF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 w:rsidR="00572AAF">
                              <w:rPr>
                                <w:color w:val="FFFFFF" w:themeColor="background1"/>
                              </w:rPr>
                              <w:t>Guilherme Ditzel Patriota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DC1266E" w:rsidR="00D010AE" w:rsidRPr="00096AAF" w:rsidRDefault="00FB0992" w:rsidP="00572AAF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proofErr w:type="spellStart"/>
                      <w:r w:rsidRPr="00096AAF">
                        <w:rPr>
                          <w:color w:val="FFFFFF" w:themeColor="background1"/>
                        </w:rPr>
                        <w:t>MSc</w:t>
                      </w:r>
                      <w:proofErr w:type="spellEnd"/>
                      <w:r w:rsidRPr="00096AAF">
                        <w:rPr>
                          <w:color w:val="FFFFFF" w:themeColor="background1"/>
                        </w:rPr>
                        <w:t xml:space="preserve">. </w:t>
                      </w:r>
                      <w:r w:rsidR="00572AAF">
                        <w:rPr>
                          <w:color w:val="FFFFFF" w:themeColor="background1"/>
                        </w:rPr>
                        <w:t>Guilherme Ditzel Patriota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594CCC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6A3BF74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DBEC6E0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4805"/>
        <w:gridCol w:w="4911"/>
      </w:tblGrid>
      <w:tr w:rsidR="00CE3906" w14:paraId="281A8ED6" w14:textId="77777777" w:rsidTr="003B6607">
        <w:tc>
          <w:tcPr>
            <w:tcW w:w="9716" w:type="dxa"/>
            <w:gridSpan w:val="2"/>
            <w:shd w:val="clear" w:color="auto" w:fill="113162"/>
          </w:tcPr>
          <w:p w14:paraId="161E6BCF" w14:textId="780FF97B" w:rsidR="00CE3906" w:rsidRPr="00D91FAE" w:rsidRDefault="00CE3906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 w:rsidR="00227CD3">
              <w:rPr>
                <w:b/>
                <w:bCs/>
                <w:color w:val="F5A607"/>
                <w:sz w:val="40"/>
                <w:szCs w:val="40"/>
              </w:rPr>
              <w:t>01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A20C4F">
              <w:rPr>
                <w:b/>
                <w:bCs/>
                <w:color w:val="F5A607"/>
                <w:sz w:val="40"/>
                <w:szCs w:val="40"/>
              </w:rPr>
              <w:t xml:space="preserve">Somatório de </w:t>
            </w:r>
            <w:proofErr w:type="spellStart"/>
            <w:r w:rsidR="00A20C4F">
              <w:rPr>
                <w:b/>
                <w:bCs/>
                <w:color w:val="F5A607"/>
                <w:sz w:val="40"/>
                <w:szCs w:val="40"/>
              </w:rPr>
              <w:t>IDs</w:t>
            </w:r>
            <w:proofErr w:type="spellEnd"/>
          </w:p>
        </w:tc>
      </w:tr>
      <w:tr w:rsidR="00CE3906" w14:paraId="070D7866" w14:textId="77777777" w:rsidTr="003B6607">
        <w:tc>
          <w:tcPr>
            <w:tcW w:w="9716" w:type="dxa"/>
            <w:gridSpan w:val="2"/>
          </w:tcPr>
          <w:p w14:paraId="7F9B620D" w14:textId="316CF9AF" w:rsidR="00CE3906" w:rsidRPr="00FB0323" w:rsidRDefault="00CE3906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– </w:t>
            </w:r>
            <w:r w:rsidR="00CC3C88">
              <w:rPr>
                <w:b/>
                <w:bCs/>
                <w:color w:val="113162"/>
                <w:sz w:val="32"/>
                <w:szCs w:val="32"/>
              </w:rPr>
              <w:t>Q</w:t>
            </w:r>
            <w:r w:rsidR="00CC3C88" w:rsidRPr="00CC3C88">
              <w:rPr>
                <w:b/>
                <w:bCs/>
                <w:color w:val="113162"/>
                <w:sz w:val="32"/>
                <w:szCs w:val="32"/>
              </w:rPr>
              <w:t xml:space="preserve">ual o valor da </w:t>
            </w:r>
            <w:r w:rsidR="00CC3C88" w:rsidRPr="00D16BE2">
              <w:rPr>
                <w:b/>
                <w:bCs/>
                <w:color w:val="113162"/>
                <w:sz w:val="32"/>
                <w:szCs w:val="32"/>
                <w:u w:val="single" w:color="ED7D31" w:themeColor="accent2"/>
              </w:rPr>
              <w:t>soma</w:t>
            </w:r>
            <w:r w:rsidR="00CC3C88" w:rsidRPr="00CC3C88">
              <w:rPr>
                <w:b/>
                <w:bCs/>
                <w:color w:val="113162"/>
                <w:sz w:val="32"/>
                <w:szCs w:val="32"/>
              </w:rPr>
              <w:t xml:space="preserve"> de todos os campos “id” dos filmes classificados como </w:t>
            </w:r>
            <w:r w:rsidR="00A20C4F" w:rsidRPr="00D16BE2">
              <w:rPr>
                <w:b/>
                <w:bCs/>
                <w:color w:val="113162"/>
                <w:sz w:val="32"/>
                <w:szCs w:val="32"/>
                <w:u w:val="single" w:color="ED7D31" w:themeColor="accent2"/>
              </w:rPr>
              <w:t>negativos</w:t>
            </w:r>
            <w:r w:rsidR="00CC3C88" w:rsidRPr="00CC3C88">
              <w:rPr>
                <w:b/>
                <w:bCs/>
                <w:color w:val="113162"/>
                <w:sz w:val="32"/>
                <w:szCs w:val="32"/>
              </w:rPr>
              <w:t xml:space="preserve"> para o banco de dados “imdb-reviews-pt-br.csv”</w:t>
            </w:r>
          </w:p>
        </w:tc>
      </w:tr>
      <w:tr w:rsidR="00CE3906" w14:paraId="0D5D844A" w14:textId="77777777" w:rsidTr="003B6607">
        <w:tc>
          <w:tcPr>
            <w:tcW w:w="9716" w:type="dxa"/>
            <w:gridSpan w:val="2"/>
            <w:shd w:val="clear" w:color="auto" w:fill="113162"/>
          </w:tcPr>
          <w:p w14:paraId="10D18519" w14:textId="4D2E8B5E" w:rsidR="00CE3906" w:rsidRDefault="00227CD3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256B19" w:rsidRPr="00256B19">
              <w:rPr>
                <w:b/>
                <w:bCs/>
                <w:color w:val="FFFFFF" w:themeColor="background1"/>
                <w:sz w:val="24"/>
                <w:szCs w:val="24"/>
              </w:rPr>
              <w:t>Nessa prática você deverá descobrir, utilizando sua máquina virtual com o Hadoop</w:t>
            </w:r>
            <w:r w:rsidR="00D16BE2">
              <w:rPr>
                <w:b/>
                <w:bCs/>
                <w:color w:val="FFFFFF" w:themeColor="background1"/>
                <w:sz w:val="24"/>
                <w:szCs w:val="24"/>
              </w:rPr>
              <w:t xml:space="preserve"> ou </w:t>
            </w:r>
            <w:r w:rsidR="004E0588">
              <w:rPr>
                <w:b/>
                <w:bCs/>
                <w:color w:val="FFFFFF" w:themeColor="background1"/>
                <w:sz w:val="24"/>
                <w:szCs w:val="24"/>
              </w:rPr>
              <w:t>Spark ou PySpark</w:t>
            </w:r>
            <w:r w:rsidR="00256B19" w:rsidRPr="00256B19">
              <w:rPr>
                <w:b/>
                <w:bCs/>
                <w:color w:val="FFFFFF" w:themeColor="background1"/>
                <w:sz w:val="24"/>
                <w:szCs w:val="24"/>
              </w:rPr>
              <w:t xml:space="preserve">, qual o valor da soma de todos os campos “id” dos filmes classificados como </w:t>
            </w:r>
            <w:r w:rsidR="004E0588">
              <w:rPr>
                <w:b/>
                <w:bCs/>
                <w:color w:val="FFFFFF" w:themeColor="background1"/>
                <w:sz w:val="24"/>
                <w:szCs w:val="24"/>
              </w:rPr>
              <w:t>negativos</w:t>
            </w:r>
            <w:r w:rsidR="00256B19" w:rsidRPr="00256B19">
              <w:rPr>
                <w:b/>
                <w:bCs/>
                <w:color w:val="FFFFFF" w:themeColor="background1"/>
                <w:sz w:val="24"/>
                <w:szCs w:val="24"/>
              </w:rPr>
              <w:t xml:space="preserve"> para o banco de dados “imdb-reviews-pt-br.csv”.</w:t>
            </w:r>
          </w:p>
          <w:p w14:paraId="3979B690" w14:textId="7AC91FAF" w:rsidR="00233421" w:rsidRPr="00FB0323" w:rsidRDefault="00233421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3B6607" w14:paraId="416B7C47" w14:textId="77777777" w:rsidTr="003B6607">
        <w:tc>
          <w:tcPr>
            <w:tcW w:w="4805" w:type="dxa"/>
          </w:tcPr>
          <w:p w14:paraId="0B126A56" w14:textId="09A2EC8F" w:rsidR="00FE0A47" w:rsidRDefault="00B41485" w:rsidP="003B6607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 Código (não esquecer do identificador pessoal):</w:t>
            </w:r>
          </w:p>
          <w:p w14:paraId="43AE332C" w14:textId="77777777" w:rsidR="00967CCF" w:rsidRDefault="00967CCF" w:rsidP="00967CCF">
            <w:pPr>
              <w:pStyle w:val="PargrafodaLista"/>
              <w:ind w:left="316" w:firstLine="0"/>
              <w:rPr>
                <w:b/>
                <w:bCs/>
                <w:color w:val="113162"/>
              </w:rPr>
            </w:pPr>
          </w:p>
          <w:p w14:paraId="68227F13" w14:textId="77777777" w:rsidR="00967CCF" w:rsidRPr="003B6607" w:rsidRDefault="00967CCF" w:rsidP="00967CCF">
            <w:pPr>
              <w:pStyle w:val="PargrafodaLista"/>
              <w:ind w:left="316" w:firstLine="0"/>
              <w:rPr>
                <w:b/>
                <w:bCs/>
                <w:color w:val="113162"/>
              </w:rPr>
            </w:pPr>
          </w:p>
          <w:p w14:paraId="1E7227E6" w14:textId="77777777" w:rsidR="00FE0A47" w:rsidRDefault="00FE0A47" w:rsidP="00724BDF">
            <w:pPr>
              <w:ind w:firstLine="0"/>
              <w:jc w:val="center"/>
            </w:pPr>
          </w:p>
          <w:p w14:paraId="4587E55A" w14:textId="1F18903D" w:rsidR="00FE0A47" w:rsidRDefault="00675640" w:rsidP="00724BD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6240E4" wp14:editId="716C8CBD">
                  <wp:extent cx="2819400" cy="4152900"/>
                  <wp:effectExtent l="0" t="0" r="0" b="0"/>
                  <wp:docPr id="9355407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5407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6EF10" w14:textId="77777777" w:rsidR="0000533D" w:rsidRDefault="0000533D" w:rsidP="00724BDF">
            <w:pPr>
              <w:ind w:firstLine="0"/>
              <w:jc w:val="center"/>
              <w:rPr>
                <w:color w:val="FF0000"/>
              </w:rPr>
            </w:pPr>
          </w:p>
          <w:p w14:paraId="1398471A" w14:textId="686F1947" w:rsidR="0000533D" w:rsidRDefault="0025515D" w:rsidP="00724BDF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 w:rsidR="002325BF">
              <w:rPr>
                <w:b/>
                <w:bCs/>
                <w:noProof/>
                <w:color w:val="002060"/>
                <w:sz w:val="16"/>
                <w:szCs w:val="16"/>
              </w:rPr>
              <w:t>1</w:t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Pr="003F24EE">
              <w:rPr>
                <w:b/>
                <w:bCs/>
                <w:sz w:val="16"/>
                <w:szCs w:val="16"/>
              </w:rPr>
              <w:t>:</w:t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3F24EE" w:rsidRPr="003F24EE">
              <w:rPr>
                <w:b/>
                <w:bCs/>
                <w:sz w:val="16"/>
                <w:szCs w:val="16"/>
              </w:rPr>
              <w:t>Apresentação do Código</w:t>
            </w:r>
          </w:p>
          <w:p w14:paraId="3DBE2955" w14:textId="763969AF" w:rsidR="0025515D" w:rsidRPr="0025515D" w:rsidRDefault="0025515D" w:rsidP="00724BDF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911" w:type="dxa"/>
          </w:tcPr>
          <w:p w14:paraId="11761DD5" w14:textId="5E6B46F7" w:rsidR="00B41485" w:rsidRDefault="00B41485" w:rsidP="0053537A">
            <w:pPr>
              <w:pStyle w:val="PargrafodaLista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t>Apresentação das Imagens/</w:t>
            </w:r>
            <w:r w:rsidR="00256B19">
              <w:rPr>
                <w:b/>
                <w:bCs/>
                <w:color w:val="113162"/>
              </w:rPr>
              <w:t>Print d</w:t>
            </w:r>
            <w:r w:rsidR="0000533D">
              <w:rPr>
                <w:b/>
                <w:bCs/>
                <w:color w:val="113162"/>
              </w:rPr>
              <w:t>o resultado</w:t>
            </w:r>
            <w:r w:rsidRPr="00FB0323">
              <w:rPr>
                <w:b/>
                <w:bCs/>
                <w:color w:val="113162"/>
              </w:rPr>
              <w:t xml:space="preserve"> (não esquecer do identificador):</w:t>
            </w:r>
          </w:p>
          <w:p w14:paraId="548E6532" w14:textId="77777777" w:rsidR="0000533D" w:rsidRPr="00FB0323" w:rsidRDefault="0000533D" w:rsidP="0000533D">
            <w:pPr>
              <w:pStyle w:val="PargrafodaLista"/>
              <w:ind w:left="407" w:firstLine="0"/>
              <w:rPr>
                <w:b/>
                <w:bCs/>
                <w:color w:val="113162"/>
              </w:rPr>
            </w:pPr>
          </w:p>
          <w:p w14:paraId="1B888A2B" w14:textId="0E482566" w:rsidR="008D1BB2" w:rsidRDefault="00E85917" w:rsidP="00545367">
            <w:pPr>
              <w:pStyle w:val="Legenda"/>
            </w:pPr>
            <w:r>
              <w:rPr>
                <w:noProof/>
              </w:rPr>
              <w:drawing>
                <wp:inline distT="0" distB="0" distL="0" distR="0" wp14:anchorId="00CF6A2A" wp14:editId="12284904">
                  <wp:extent cx="3009900" cy="4175760"/>
                  <wp:effectExtent l="0" t="0" r="0" b="0"/>
                  <wp:docPr id="6095594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5594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417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Toc57038271"/>
            <w:r w:rsidR="003B6607" w:rsidRPr="00BB69FE">
              <w:t xml:space="preserve"> </w:t>
            </w:r>
          </w:p>
          <w:p w14:paraId="3E3CE6B5" w14:textId="799447A8" w:rsidR="00877509" w:rsidRPr="00545367" w:rsidRDefault="00BB69FE" w:rsidP="00545367">
            <w:pPr>
              <w:pStyle w:val="Legenda"/>
              <w:rPr>
                <w:bCs/>
                <w:color w:val="FF0000"/>
              </w:rPr>
            </w:pPr>
            <w:r w:rsidRPr="00BB69FE">
              <w:t xml:space="preserve">Figura </w:t>
            </w:r>
            <w:fldSimple w:instr=" SEQ Figura \* ARABIC ">
              <w:r w:rsidR="002325BF">
                <w:rPr>
                  <w:noProof/>
                </w:rPr>
                <w:t>2</w:t>
              </w:r>
            </w:fldSimple>
            <w:bookmarkEnd w:id="1"/>
            <w:r w:rsidR="00DB56DD" w:rsidRPr="007367B8">
              <w:rPr>
                <w:color w:val="auto"/>
              </w:rPr>
              <w:t xml:space="preserve">: </w:t>
            </w:r>
            <w:r w:rsidR="007367B8" w:rsidRPr="007367B8">
              <w:rPr>
                <w:color w:val="auto"/>
              </w:rPr>
              <w:t>Print</w:t>
            </w:r>
            <w:r w:rsidR="007367B8">
              <w:rPr>
                <w:color w:val="auto"/>
              </w:rPr>
              <w:t xml:space="preserve"> do</w:t>
            </w:r>
            <w:r w:rsidR="007367B8" w:rsidRPr="007367B8">
              <w:rPr>
                <w:color w:val="auto"/>
              </w:rPr>
              <w:t xml:space="preserve"> Resultado do </w:t>
            </w:r>
            <w:r w:rsidR="007367B8">
              <w:rPr>
                <w:color w:val="auto"/>
              </w:rPr>
              <w:t>código executado no</w:t>
            </w:r>
            <w:r w:rsidR="007367B8">
              <w:rPr>
                <w:color w:val="auto"/>
              </w:rPr>
              <w:br/>
            </w:r>
            <w:r w:rsidR="007367B8" w:rsidRPr="007367B8">
              <w:rPr>
                <w:color w:val="auto"/>
              </w:rPr>
              <w:t xml:space="preserve"> Google Colab</w:t>
            </w:r>
          </w:p>
        </w:tc>
      </w:tr>
      <w:tr w:rsidR="003C20E6" w14:paraId="1A4DE4C5" w14:textId="77777777" w:rsidTr="003B6607">
        <w:tc>
          <w:tcPr>
            <w:tcW w:w="9716" w:type="dxa"/>
            <w:gridSpan w:val="2"/>
          </w:tcPr>
          <w:p w14:paraId="00E31940" w14:textId="17DD1AF8" w:rsidR="00093299" w:rsidRPr="00E83E3C" w:rsidRDefault="003C20E6" w:rsidP="0053537A">
            <w:pPr>
              <w:pStyle w:val="PargrafodaLista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</w:t>
            </w:r>
            <w:r w:rsidR="00BD0CA3" w:rsidRPr="00527747">
              <w:rPr>
                <w:b/>
                <w:bCs/>
                <w:color w:val="113162"/>
              </w:rPr>
              <w:t xml:space="preserve">a </w:t>
            </w:r>
            <w:r w:rsidR="00A00B0D" w:rsidRPr="00527747">
              <w:rPr>
                <w:b/>
                <w:bCs/>
                <w:color w:val="113162"/>
              </w:rPr>
              <w:t>à pergunta:</w:t>
            </w:r>
            <w:r w:rsidR="006C1268">
              <w:rPr>
                <w:b/>
                <w:bCs/>
                <w:color w:val="113162"/>
              </w:rPr>
              <w:t xml:space="preserve"> </w:t>
            </w:r>
            <w:r w:rsidR="0025515D" w:rsidRPr="0025515D">
              <w:rPr>
                <w:b/>
                <w:bCs/>
                <w:color w:val="113162"/>
              </w:rPr>
              <w:t xml:space="preserve">Qual o valor da soma de todos os campos “id” dos filmes classificados como </w:t>
            </w:r>
            <w:r w:rsidR="004E0588">
              <w:rPr>
                <w:b/>
                <w:bCs/>
                <w:color w:val="113162"/>
              </w:rPr>
              <w:t>negativos</w:t>
            </w:r>
            <w:r w:rsidR="00AB3409" w:rsidRPr="00E83E3C">
              <w:rPr>
                <w:b/>
                <w:bCs/>
                <w:color w:val="002060"/>
              </w:rPr>
              <w:t>?</w:t>
            </w:r>
          </w:p>
          <w:p w14:paraId="2F59924A" w14:textId="02E6F976" w:rsidR="00AB3409" w:rsidRDefault="00AB3409" w:rsidP="003D1310">
            <w:pPr>
              <w:pStyle w:val="PargrafodaLista"/>
              <w:ind w:left="457" w:firstLine="0"/>
              <w:jc w:val="left"/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="003D1310" w:rsidRPr="003D1310">
              <w:rPr>
                <w:b/>
                <w:bCs/>
                <w:color w:val="000000" w:themeColor="text1"/>
              </w:rPr>
              <w:t>A soma de todos os campos ‘Id” dos filmes classificados como negativo é</w:t>
            </w:r>
            <w:r w:rsidR="003D1310" w:rsidRPr="003D1310">
              <w:rPr>
                <w:color w:val="000000" w:themeColor="text1"/>
              </w:rPr>
              <w:t xml:space="preserve">                       </w:t>
            </w:r>
            <w:r w:rsidR="007367B8" w:rsidRPr="00315091">
              <w:rPr>
                <w:b/>
                <w:bCs/>
                <w:u w:val="single"/>
              </w:rPr>
              <w:t>247015948</w:t>
            </w:r>
            <w:r w:rsidR="003D1310">
              <w:rPr>
                <w:b/>
                <w:bCs/>
                <w:sz w:val="24"/>
                <w:szCs w:val="24"/>
              </w:rPr>
              <w:t>.</w:t>
            </w:r>
            <w:r w:rsidR="007367B8" w:rsidRPr="007367B8">
              <w:rPr>
                <w:sz w:val="28"/>
                <w:szCs w:val="28"/>
              </w:rPr>
              <w:t xml:space="preserve"> </w:t>
            </w:r>
          </w:p>
        </w:tc>
      </w:tr>
    </w:tbl>
    <w:p w14:paraId="59B916F8" w14:textId="77BA9D86" w:rsidR="00E85A20" w:rsidRDefault="00E85A20" w:rsidP="00734D48">
      <w:pPr>
        <w:tabs>
          <w:tab w:val="left" w:pos="3640"/>
        </w:tabs>
        <w:ind w:firstLine="0"/>
      </w:pPr>
    </w:p>
    <w:p w14:paraId="553DF709" w14:textId="4AB5A87F" w:rsidR="00E85A20" w:rsidRPr="00846018" w:rsidRDefault="00E85A20" w:rsidP="00834C32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E85A20" w14:paraId="02DB822E" w14:textId="77777777" w:rsidTr="00120401">
        <w:tc>
          <w:tcPr>
            <w:tcW w:w="9716" w:type="dxa"/>
            <w:gridSpan w:val="2"/>
            <w:shd w:val="clear" w:color="auto" w:fill="113162"/>
          </w:tcPr>
          <w:p w14:paraId="453AFBD2" w14:textId="20A39E87" w:rsidR="00E85A20" w:rsidRPr="00D91FAE" w:rsidRDefault="00E85A20" w:rsidP="00120401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>
              <w:rPr>
                <w:b/>
                <w:bCs/>
                <w:color w:val="F5A607"/>
                <w:sz w:val="40"/>
                <w:szCs w:val="40"/>
              </w:rPr>
              <w:t>0</w:t>
            </w:r>
            <w:r w:rsidR="004A1AC2"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4E0588">
              <w:rPr>
                <w:b/>
                <w:bCs/>
                <w:color w:val="F5A607"/>
                <w:sz w:val="40"/>
                <w:szCs w:val="40"/>
              </w:rPr>
              <w:t xml:space="preserve">Diferença do número de palavras totais de português para inglês </w:t>
            </w:r>
            <w:r w:rsidR="003B795D">
              <w:rPr>
                <w:b/>
                <w:bCs/>
                <w:color w:val="F5A607"/>
                <w:sz w:val="40"/>
                <w:szCs w:val="40"/>
              </w:rPr>
              <w:t>dos textos negativos</w:t>
            </w:r>
          </w:p>
        </w:tc>
      </w:tr>
      <w:tr w:rsidR="00E85A20" w14:paraId="26FB1742" w14:textId="77777777" w:rsidTr="00120401">
        <w:tc>
          <w:tcPr>
            <w:tcW w:w="9716" w:type="dxa"/>
            <w:gridSpan w:val="2"/>
          </w:tcPr>
          <w:p w14:paraId="3A1DDEDA" w14:textId="14DCDA7E" w:rsidR="00E85A20" w:rsidRPr="00FB0323" w:rsidRDefault="00E85A20" w:rsidP="00120401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– </w:t>
            </w:r>
            <w:r w:rsidR="00B30AA0">
              <w:rPr>
                <w:b/>
                <w:bCs/>
                <w:color w:val="113162"/>
                <w:sz w:val="32"/>
                <w:szCs w:val="32"/>
              </w:rPr>
              <w:t>Contar palavras</w:t>
            </w:r>
            <w:r w:rsidR="00844BC9">
              <w:rPr>
                <w:b/>
                <w:bCs/>
                <w:color w:val="113162"/>
                <w:sz w:val="32"/>
                <w:szCs w:val="32"/>
              </w:rPr>
              <w:t xml:space="preserve"> dos textos negativos</w:t>
            </w:r>
            <w:r w:rsidR="003B795D">
              <w:rPr>
                <w:b/>
                <w:bCs/>
                <w:color w:val="113162"/>
                <w:sz w:val="32"/>
                <w:szCs w:val="32"/>
              </w:rPr>
              <w:t xml:space="preserve"> e achar diferença de quantidade.</w:t>
            </w:r>
          </w:p>
        </w:tc>
      </w:tr>
      <w:tr w:rsidR="00E85A20" w14:paraId="735B4119" w14:textId="77777777" w:rsidTr="00120401">
        <w:tc>
          <w:tcPr>
            <w:tcW w:w="9716" w:type="dxa"/>
            <w:gridSpan w:val="2"/>
            <w:shd w:val="clear" w:color="auto" w:fill="113162"/>
          </w:tcPr>
          <w:p w14:paraId="309B5D4C" w14:textId="21057E6E" w:rsidR="003D6633" w:rsidRDefault="00E85A20" w:rsidP="003D6633">
            <w:pPr>
              <w:ind w:firstLine="0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1C0E19">
              <w:t>Nessa prática você deverá contar todas as palavras existentes nos textos negativos</w:t>
            </w:r>
            <w:r w:rsidR="00844BC9">
              <w:t xml:space="preserve"> (Português</w:t>
            </w:r>
            <w:r w:rsidR="003B795D">
              <w:t xml:space="preserve"> e</w:t>
            </w:r>
            <w:r w:rsidR="00844BC9">
              <w:t xml:space="preserve"> Inglês)</w:t>
            </w:r>
            <w:r w:rsidR="003B795D">
              <w:t xml:space="preserve"> e então deverá encontrar quantas palavras a mais</w:t>
            </w:r>
            <w:r w:rsidR="00976763">
              <w:t>, no total, os textos em português possuem</w:t>
            </w:r>
            <w:r w:rsidR="001C0E19">
              <w:t>.</w:t>
            </w:r>
          </w:p>
          <w:p w14:paraId="7F7519B9" w14:textId="51F8261B" w:rsidR="00834C32" w:rsidRDefault="001C0E19" w:rsidP="003D6633">
            <w:pPr>
              <w:ind w:firstLine="0"/>
            </w:pPr>
            <w:r>
              <w:t>Para tal, crie um script em Python ou Scala e rode-o com sua máquina virtual Hadoop</w:t>
            </w:r>
            <w:r w:rsidR="00976763">
              <w:t xml:space="preserve"> ou Spark ou PySpark</w:t>
            </w:r>
            <w:r>
              <w:t>, como feito na prática 1.</w:t>
            </w:r>
          </w:p>
          <w:p w14:paraId="7E8E7D3F" w14:textId="0F0BEEBF" w:rsidR="003D6633" w:rsidRDefault="003D6633" w:rsidP="003D6633">
            <w:pPr>
              <w:ind w:firstLine="0"/>
            </w:pPr>
            <w:r>
              <w:t>É necessário se preocupar em filtrar corretamente as avaliações de filmes para que apenas os textos marcados como negativos sejam contabilizados</w:t>
            </w:r>
            <w:r w:rsidR="00D71353">
              <w:t>.</w:t>
            </w:r>
          </w:p>
          <w:p w14:paraId="09B80317" w14:textId="50EBC1C2" w:rsidR="00233421" w:rsidRPr="00834C32" w:rsidRDefault="00233421" w:rsidP="00233421">
            <w:pPr>
              <w:pStyle w:val="PargrafodaLista"/>
              <w:ind w:left="731" w:firstLine="0"/>
            </w:pPr>
          </w:p>
        </w:tc>
      </w:tr>
      <w:tr w:rsidR="00F65B9E" w14:paraId="6539DA53" w14:textId="77777777" w:rsidTr="00120401">
        <w:tc>
          <w:tcPr>
            <w:tcW w:w="4858" w:type="dxa"/>
          </w:tcPr>
          <w:p w14:paraId="0EDD61AF" w14:textId="77777777" w:rsidR="00E85A20" w:rsidRPr="00184447" w:rsidRDefault="00E85A20" w:rsidP="0053537A">
            <w:pPr>
              <w:pStyle w:val="PargrafodaLista"/>
              <w:numPr>
                <w:ilvl w:val="0"/>
                <w:numId w:val="11"/>
              </w:numPr>
              <w:ind w:left="447" w:hanging="131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 Código (não esquecer do identificador pessoal):</w:t>
            </w:r>
          </w:p>
          <w:p w14:paraId="5DF924F4" w14:textId="77777777" w:rsidR="00E85A20" w:rsidRDefault="00E85A20" w:rsidP="00120401">
            <w:pPr>
              <w:ind w:firstLine="0"/>
              <w:jc w:val="center"/>
            </w:pPr>
          </w:p>
          <w:p w14:paraId="3956E811" w14:textId="77777777" w:rsidR="00E85A20" w:rsidRDefault="00E85A20" w:rsidP="00120401">
            <w:pPr>
              <w:ind w:firstLine="0"/>
              <w:jc w:val="center"/>
            </w:pPr>
          </w:p>
          <w:p w14:paraId="23153C59" w14:textId="77777777" w:rsidR="00F65B9E" w:rsidRDefault="00F65B9E" w:rsidP="00120401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DCA43F5" wp14:editId="300484D5">
                  <wp:extent cx="2666784" cy="3790950"/>
                  <wp:effectExtent l="0" t="0" r="635" b="0"/>
                  <wp:docPr id="17507809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7809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967" cy="3811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 </w:t>
            </w:r>
          </w:p>
          <w:p w14:paraId="50229E86" w14:textId="77777777" w:rsidR="00F65B9E" w:rsidRDefault="00F65B9E" w:rsidP="00120401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</w:p>
          <w:p w14:paraId="5611A938" w14:textId="4363C3A3" w:rsidR="00E83E3C" w:rsidRDefault="00E83E3C" w:rsidP="00120401">
            <w:pPr>
              <w:ind w:firstLine="0"/>
              <w:jc w:val="center"/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 w:rsidR="002325BF">
              <w:rPr>
                <w:b/>
                <w:bCs/>
                <w:noProof/>
                <w:color w:val="002060"/>
                <w:sz w:val="16"/>
                <w:szCs w:val="16"/>
              </w:rPr>
              <w:t>3</w:t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Pr="00F65B9E">
              <w:rPr>
                <w:b/>
                <w:bCs/>
                <w:color w:val="000000" w:themeColor="text1"/>
                <w:sz w:val="16"/>
                <w:szCs w:val="16"/>
              </w:rPr>
              <w:t>:</w:t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F65B9E" w:rsidRPr="003F24EE">
              <w:rPr>
                <w:b/>
                <w:bCs/>
                <w:sz w:val="16"/>
                <w:szCs w:val="16"/>
              </w:rPr>
              <w:t>Apresentação do Código</w:t>
            </w:r>
            <w:r w:rsidR="00F65B9E">
              <w:t xml:space="preserve"> </w:t>
            </w:r>
          </w:p>
        </w:tc>
        <w:tc>
          <w:tcPr>
            <w:tcW w:w="4858" w:type="dxa"/>
          </w:tcPr>
          <w:p w14:paraId="250F58BC" w14:textId="52F4D457" w:rsidR="002336CA" w:rsidRPr="00F65B9E" w:rsidRDefault="002336CA" w:rsidP="00F65B9E">
            <w:pPr>
              <w:pStyle w:val="PargrafodaLista"/>
              <w:numPr>
                <w:ilvl w:val="0"/>
                <w:numId w:val="11"/>
              </w:numPr>
              <w:rPr>
                <w:b/>
                <w:bCs/>
                <w:color w:val="113162"/>
              </w:rPr>
            </w:pPr>
            <w:r w:rsidRPr="002336CA">
              <w:rPr>
                <w:b/>
                <w:bCs/>
                <w:color w:val="113162"/>
              </w:rPr>
              <w:t>Apresentação das Imagens/Print do resultado (não esquecer do identificador):</w:t>
            </w:r>
          </w:p>
          <w:p w14:paraId="228B75B1" w14:textId="77777777" w:rsidR="00F65B9E" w:rsidRDefault="00F65B9E" w:rsidP="00120401">
            <w:pPr>
              <w:pStyle w:val="Legenda"/>
            </w:pPr>
            <w:r>
              <w:rPr>
                <w:noProof/>
              </w:rPr>
              <w:drawing>
                <wp:inline distT="0" distB="0" distL="0" distR="0" wp14:anchorId="4A03CCD1" wp14:editId="1C6864E7">
                  <wp:extent cx="2842260" cy="3806817"/>
                  <wp:effectExtent l="0" t="0" r="0" b="3810"/>
                  <wp:docPr id="8598736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8736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380" cy="382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69FE">
              <w:t xml:space="preserve"> </w:t>
            </w:r>
          </w:p>
          <w:p w14:paraId="254BBA61" w14:textId="2A86DFE7" w:rsidR="00E85A20" w:rsidRPr="00734D48" w:rsidRDefault="00E85A20" w:rsidP="00120401">
            <w:pPr>
              <w:pStyle w:val="Legenda"/>
              <w:rPr>
                <w:bCs/>
              </w:rPr>
            </w:pPr>
            <w:r w:rsidRPr="00BB69FE">
              <w:t xml:space="preserve">Figura </w:t>
            </w:r>
            <w:fldSimple w:instr=" SEQ Figura \* ARABIC ">
              <w:r w:rsidR="002325BF">
                <w:rPr>
                  <w:noProof/>
                </w:rPr>
                <w:t>4</w:t>
              </w:r>
            </w:fldSimple>
            <w:r w:rsidRPr="00BB69FE">
              <w:t xml:space="preserve">: </w:t>
            </w:r>
            <w:r w:rsidR="00F65B9E" w:rsidRPr="007367B8">
              <w:rPr>
                <w:color w:val="auto"/>
              </w:rPr>
              <w:t>Print</w:t>
            </w:r>
            <w:r w:rsidR="00F65B9E">
              <w:rPr>
                <w:color w:val="auto"/>
              </w:rPr>
              <w:t xml:space="preserve"> do</w:t>
            </w:r>
            <w:r w:rsidR="00F65B9E" w:rsidRPr="007367B8">
              <w:rPr>
                <w:color w:val="auto"/>
              </w:rPr>
              <w:t xml:space="preserve"> Resultado do </w:t>
            </w:r>
            <w:r w:rsidR="00F65B9E">
              <w:rPr>
                <w:color w:val="auto"/>
              </w:rPr>
              <w:t>código executado no</w:t>
            </w:r>
            <w:r w:rsidR="00F65B9E">
              <w:rPr>
                <w:color w:val="auto"/>
              </w:rPr>
              <w:br/>
            </w:r>
            <w:r w:rsidR="00F65B9E" w:rsidRPr="007367B8">
              <w:rPr>
                <w:color w:val="auto"/>
              </w:rPr>
              <w:t xml:space="preserve"> Google Colab</w:t>
            </w:r>
          </w:p>
        </w:tc>
      </w:tr>
      <w:tr w:rsidR="00E85A20" w14:paraId="6474194B" w14:textId="77777777" w:rsidTr="00120401">
        <w:tc>
          <w:tcPr>
            <w:tcW w:w="9716" w:type="dxa"/>
            <w:gridSpan w:val="2"/>
          </w:tcPr>
          <w:p w14:paraId="7779A01B" w14:textId="1FE037F4" w:rsidR="00E85A20" w:rsidRPr="00E83E3C" w:rsidRDefault="00E85A20" w:rsidP="002336CA">
            <w:pPr>
              <w:pStyle w:val="PargrafodaLista"/>
              <w:numPr>
                <w:ilvl w:val="0"/>
                <w:numId w:val="11"/>
              </w:numPr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Responda à pergunta:</w:t>
            </w:r>
            <w:r>
              <w:rPr>
                <w:b/>
                <w:bCs/>
                <w:color w:val="113162"/>
              </w:rPr>
              <w:t xml:space="preserve"> </w:t>
            </w:r>
            <w:r w:rsidR="003F4C68">
              <w:rPr>
                <w:b/>
                <w:bCs/>
                <w:color w:val="113162"/>
              </w:rPr>
              <w:t xml:space="preserve">Qual o número total de palavras </w:t>
            </w:r>
            <w:r w:rsidR="00D71353">
              <w:rPr>
                <w:b/>
                <w:bCs/>
                <w:color w:val="113162"/>
              </w:rPr>
              <w:t xml:space="preserve">a mais que </w:t>
            </w:r>
            <w:r w:rsidR="00585E18">
              <w:rPr>
                <w:b/>
                <w:bCs/>
                <w:color w:val="113162"/>
              </w:rPr>
              <w:t>os textos</w:t>
            </w:r>
            <w:r w:rsidR="0080724F">
              <w:rPr>
                <w:b/>
                <w:bCs/>
                <w:color w:val="113162"/>
              </w:rPr>
              <w:t xml:space="preserve"> negativos</w:t>
            </w:r>
            <w:r w:rsidR="00585E18">
              <w:rPr>
                <w:b/>
                <w:bCs/>
                <w:color w:val="113162"/>
              </w:rPr>
              <w:t xml:space="preserve"> em português possuem em comparação com a soma total das palavras dos textos </w:t>
            </w:r>
            <w:r w:rsidR="0080724F">
              <w:rPr>
                <w:b/>
                <w:bCs/>
                <w:color w:val="113162"/>
              </w:rPr>
              <w:t xml:space="preserve">negativos </w:t>
            </w:r>
            <w:r w:rsidR="00585E18">
              <w:rPr>
                <w:b/>
                <w:bCs/>
                <w:color w:val="113162"/>
              </w:rPr>
              <w:t>em inglês</w:t>
            </w:r>
            <w:r w:rsidR="004377FF">
              <w:rPr>
                <w:b/>
                <w:bCs/>
                <w:color w:val="113162"/>
              </w:rPr>
              <w:t>, independentemente de serem repetidas</w:t>
            </w:r>
            <w:r w:rsidRPr="00E83E3C">
              <w:rPr>
                <w:b/>
                <w:bCs/>
                <w:color w:val="002060"/>
              </w:rPr>
              <w:t>?</w:t>
            </w:r>
          </w:p>
          <w:p w14:paraId="6DD6CC9A" w14:textId="58E9F647" w:rsidR="00E85A20" w:rsidRPr="003D1310" w:rsidRDefault="00E85A20" w:rsidP="003D1310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="003D1310" w:rsidRPr="003D1310">
              <w:rPr>
                <w:b/>
                <w:bCs/>
                <w:color w:val="000000" w:themeColor="text1"/>
              </w:rPr>
              <w:t xml:space="preserve">Os textos negativos em português possuem </w:t>
            </w:r>
            <w:r w:rsidR="00F65B9E" w:rsidRPr="00315091">
              <w:rPr>
                <w:b/>
                <w:bCs/>
                <w:color w:val="000000" w:themeColor="text1"/>
                <w:u w:val="single"/>
              </w:rPr>
              <w:t>160085</w:t>
            </w:r>
            <w:r w:rsidR="003D1310" w:rsidRPr="003D1310">
              <w:rPr>
                <w:b/>
                <w:bCs/>
                <w:color w:val="000000" w:themeColor="text1"/>
              </w:rPr>
              <w:t xml:space="preserve"> palavras a mais do que os textos negativos em inglês.</w:t>
            </w:r>
          </w:p>
        </w:tc>
      </w:tr>
    </w:tbl>
    <w:p w14:paraId="629EDA36" w14:textId="3F7ED77B" w:rsidR="00ED0CC2" w:rsidRPr="00233421" w:rsidRDefault="00ED0CC2" w:rsidP="004A1AC2">
      <w:pPr>
        <w:ind w:firstLine="0"/>
      </w:pPr>
    </w:p>
    <w:sectPr w:rsidR="00ED0CC2" w:rsidRPr="00233421" w:rsidSect="001117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6DF3" w14:textId="77777777" w:rsidR="00574A8D" w:rsidRDefault="00574A8D" w:rsidP="00B5761D">
      <w:r>
        <w:separator/>
      </w:r>
    </w:p>
    <w:p w14:paraId="1A46D028" w14:textId="77777777" w:rsidR="00574A8D" w:rsidRDefault="00574A8D" w:rsidP="00B5761D"/>
    <w:p w14:paraId="29AC4FF2" w14:textId="77777777" w:rsidR="00574A8D" w:rsidRDefault="00574A8D" w:rsidP="00B5761D"/>
  </w:endnote>
  <w:endnote w:type="continuationSeparator" w:id="0">
    <w:p w14:paraId="2376CA1C" w14:textId="77777777" w:rsidR="00574A8D" w:rsidRDefault="00574A8D" w:rsidP="00B5761D">
      <w:r>
        <w:continuationSeparator/>
      </w:r>
    </w:p>
    <w:p w14:paraId="1F345B5B" w14:textId="77777777" w:rsidR="00574A8D" w:rsidRDefault="00574A8D" w:rsidP="00B5761D"/>
    <w:p w14:paraId="36A17AF7" w14:textId="77777777" w:rsidR="00574A8D" w:rsidRDefault="00574A8D" w:rsidP="00B5761D"/>
  </w:endnote>
  <w:endnote w:type="continuationNotice" w:id="1">
    <w:p w14:paraId="0364B72D" w14:textId="77777777" w:rsidR="00574A8D" w:rsidRDefault="00574A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125B" w14:textId="77777777" w:rsidR="00572AAF" w:rsidRDefault="00572A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shapetype w14:anchorId="43E34CF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869F" w14:textId="77777777" w:rsidR="00572AAF" w:rsidRDefault="00572A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A655" w14:textId="77777777" w:rsidR="00574A8D" w:rsidRDefault="00574A8D" w:rsidP="00B5761D">
      <w:r>
        <w:separator/>
      </w:r>
    </w:p>
    <w:p w14:paraId="7902F606" w14:textId="77777777" w:rsidR="00574A8D" w:rsidRDefault="00574A8D" w:rsidP="00B5761D"/>
    <w:p w14:paraId="01A53AA5" w14:textId="77777777" w:rsidR="00574A8D" w:rsidRDefault="00574A8D" w:rsidP="00B5761D"/>
  </w:footnote>
  <w:footnote w:type="continuationSeparator" w:id="0">
    <w:p w14:paraId="1372B1E8" w14:textId="77777777" w:rsidR="00574A8D" w:rsidRDefault="00574A8D" w:rsidP="00B5761D">
      <w:r>
        <w:continuationSeparator/>
      </w:r>
    </w:p>
    <w:p w14:paraId="321FDC83" w14:textId="77777777" w:rsidR="00574A8D" w:rsidRDefault="00574A8D" w:rsidP="00B5761D"/>
    <w:p w14:paraId="0B5B4F28" w14:textId="77777777" w:rsidR="00574A8D" w:rsidRDefault="00574A8D" w:rsidP="00B5761D"/>
  </w:footnote>
  <w:footnote w:type="continuationNotice" w:id="1">
    <w:p w14:paraId="7BE8F3AA" w14:textId="77777777" w:rsidR="00574A8D" w:rsidRDefault="00574A8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39F4" w14:textId="77777777" w:rsidR="00572AAF" w:rsidRDefault="00572A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7B33AD08" w:rsidR="00FB0992" w:rsidRDefault="00572AAF" w:rsidP="007B06F8">
    <w:pPr>
      <w:pStyle w:val="CabealhodoSumrio"/>
    </w:pPr>
    <w:r>
      <w:t>Big Data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24E98D3F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998F" w14:textId="77777777" w:rsidR="00572AAF" w:rsidRDefault="00572A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C6496"/>
    <w:multiLevelType w:val="hybridMultilevel"/>
    <w:tmpl w:val="17E61DEC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C6D41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5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14550">
    <w:abstractNumId w:val="16"/>
  </w:num>
  <w:num w:numId="2" w16cid:durableId="85345452">
    <w:abstractNumId w:val="14"/>
  </w:num>
  <w:num w:numId="3" w16cid:durableId="704017176">
    <w:abstractNumId w:val="10"/>
  </w:num>
  <w:num w:numId="4" w16cid:durableId="1977833196">
    <w:abstractNumId w:val="22"/>
  </w:num>
  <w:num w:numId="5" w16cid:durableId="272323336">
    <w:abstractNumId w:val="20"/>
  </w:num>
  <w:num w:numId="6" w16cid:durableId="236940608">
    <w:abstractNumId w:val="6"/>
  </w:num>
  <w:num w:numId="7" w16cid:durableId="1005596043">
    <w:abstractNumId w:val="19"/>
  </w:num>
  <w:num w:numId="8" w16cid:durableId="227805239">
    <w:abstractNumId w:val="3"/>
  </w:num>
  <w:num w:numId="9" w16cid:durableId="1323394689">
    <w:abstractNumId w:val="9"/>
  </w:num>
  <w:num w:numId="10" w16cid:durableId="1989626577">
    <w:abstractNumId w:val="15"/>
  </w:num>
  <w:num w:numId="11" w16cid:durableId="710112877">
    <w:abstractNumId w:val="5"/>
  </w:num>
  <w:num w:numId="12" w16cid:durableId="1642492544">
    <w:abstractNumId w:val="18"/>
  </w:num>
  <w:num w:numId="13" w16cid:durableId="1633823815">
    <w:abstractNumId w:val="21"/>
  </w:num>
  <w:num w:numId="14" w16cid:durableId="1421877200">
    <w:abstractNumId w:val="2"/>
  </w:num>
  <w:num w:numId="15" w16cid:durableId="1667128869">
    <w:abstractNumId w:val="4"/>
  </w:num>
  <w:num w:numId="16" w16cid:durableId="718826677">
    <w:abstractNumId w:val="12"/>
  </w:num>
  <w:num w:numId="17" w16cid:durableId="1439789107">
    <w:abstractNumId w:val="7"/>
  </w:num>
  <w:num w:numId="18" w16cid:durableId="289438646">
    <w:abstractNumId w:val="0"/>
  </w:num>
  <w:num w:numId="19" w16cid:durableId="248583696">
    <w:abstractNumId w:val="8"/>
  </w:num>
  <w:num w:numId="20" w16cid:durableId="8529747">
    <w:abstractNumId w:val="13"/>
  </w:num>
  <w:num w:numId="21" w16cid:durableId="1290435895">
    <w:abstractNumId w:val="17"/>
  </w:num>
  <w:num w:numId="22" w16cid:durableId="186405931">
    <w:abstractNumId w:val="1"/>
  </w:num>
  <w:num w:numId="23" w16cid:durableId="853344276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533D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3C5D"/>
    <w:rsid w:val="00114202"/>
    <w:rsid w:val="00114E6F"/>
    <w:rsid w:val="001159DF"/>
    <w:rsid w:val="00117FDE"/>
    <w:rsid w:val="0012034E"/>
    <w:rsid w:val="00120401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0E19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887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25BF"/>
    <w:rsid w:val="00233085"/>
    <w:rsid w:val="00233421"/>
    <w:rsid w:val="002336CA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15D"/>
    <w:rsid w:val="00255330"/>
    <w:rsid w:val="002553C2"/>
    <w:rsid w:val="0025546F"/>
    <w:rsid w:val="00255498"/>
    <w:rsid w:val="00256B19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091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6512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1742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B6607"/>
    <w:rsid w:val="003B795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310"/>
    <w:rsid w:val="003D1B3A"/>
    <w:rsid w:val="003D299F"/>
    <w:rsid w:val="003D2FD6"/>
    <w:rsid w:val="003D4987"/>
    <w:rsid w:val="003D54C8"/>
    <w:rsid w:val="003D557C"/>
    <w:rsid w:val="003D5A50"/>
    <w:rsid w:val="003D6633"/>
    <w:rsid w:val="003D70BA"/>
    <w:rsid w:val="003E010A"/>
    <w:rsid w:val="003E02CE"/>
    <w:rsid w:val="003E0893"/>
    <w:rsid w:val="003E22DF"/>
    <w:rsid w:val="003E36ED"/>
    <w:rsid w:val="003E596B"/>
    <w:rsid w:val="003F0A74"/>
    <w:rsid w:val="003F1065"/>
    <w:rsid w:val="003F24EE"/>
    <w:rsid w:val="003F28AE"/>
    <w:rsid w:val="003F3234"/>
    <w:rsid w:val="003F38EE"/>
    <w:rsid w:val="003F4C68"/>
    <w:rsid w:val="003F4D2E"/>
    <w:rsid w:val="003F4FA5"/>
    <w:rsid w:val="003F5865"/>
    <w:rsid w:val="003F74BB"/>
    <w:rsid w:val="00401679"/>
    <w:rsid w:val="00403171"/>
    <w:rsid w:val="00403821"/>
    <w:rsid w:val="0040388E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304"/>
    <w:rsid w:val="004377FF"/>
    <w:rsid w:val="0044026E"/>
    <w:rsid w:val="00440D2C"/>
    <w:rsid w:val="00441557"/>
    <w:rsid w:val="00441B94"/>
    <w:rsid w:val="004426F5"/>
    <w:rsid w:val="00442C95"/>
    <w:rsid w:val="00442E2B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7335"/>
    <w:rsid w:val="004977A3"/>
    <w:rsid w:val="004A10AB"/>
    <w:rsid w:val="004A1AC2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588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76DF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2AAF"/>
    <w:rsid w:val="00573301"/>
    <w:rsid w:val="00573B8F"/>
    <w:rsid w:val="00574380"/>
    <w:rsid w:val="00574A8D"/>
    <w:rsid w:val="00575A35"/>
    <w:rsid w:val="00575DFD"/>
    <w:rsid w:val="00575F92"/>
    <w:rsid w:val="00576C3C"/>
    <w:rsid w:val="005801C1"/>
    <w:rsid w:val="0058035B"/>
    <w:rsid w:val="00582F46"/>
    <w:rsid w:val="00583591"/>
    <w:rsid w:val="005836C6"/>
    <w:rsid w:val="0058410B"/>
    <w:rsid w:val="00585E18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02B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640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7FCF"/>
    <w:rsid w:val="00711C10"/>
    <w:rsid w:val="0071339A"/>
    <w:rsid w:val="00714483"/>
    <w:rsid w:val="007162B6"/>
    <w:rsid w:val="007178DB"/>
    <w:rsid w:val="0072047F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7B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236"/>
    <w:rsid w:val="007F6787"/>
    <w:rsid w:val="007F7C44"/>
    <w:rsid w:val="00800E01"/>
    <w:rsid w:val="00803D7C"/>
    <w:rsid w:val="00804E66"/>
    <w:rsid w:val="00806781"/>
    <w:rsid w:val="0080724F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BC9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B2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67CCF"/>
    <w:rsid w:val="009703C7"/>
    <w:rsid w:val="00971F16"/>
    <w:rsid w:val="00972D08"/>
    <w:rsid w:val="00972DBB"/>
    <w:rsid w:val="009732A6"/>
    <w:rsid w:val="00973365"/>
    <w:rsid w:val="0097597E"/>
    <w:rsid w:val="00975FA4"/>
    <w:rsid w:val="00976763"/>
    <w:rsid w:val="00976E21"/>
    <w:rsid w:val="009800EF"/>
    <w:rsid w:val="00982A31"/>
    <w:rsid w:val="00983EB4"/>
    <w:rsid w:val="00983ECF"/>
    <w:rsid w:val="0098498F"/>
    <w:rsid w:val="0098590D"/>
    <w:rsid w:val="00985C17"/>
    <w:rsid w:val="00992454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C4F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6B4E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0AA0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F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3C88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6BE2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1353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3E3C"/>
    <w:rsid w:val="00E850B1"/>
    <w:rsid w:val="00E853AA"/>
    <w:rsid w:val="00E85917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07272"/>
    <w:rsid w:val="00F12586"/>
    <w:rsid w:val="00F12D65"/>
    <w:rsid w:val="00F13ED0"/>
    <w:rsid w:val="00F14657"/>
    <w:rsid w:val="00F1556F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5B9E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8F7"/>
    <w:rsid w:val="00FC1786"/>
    <w:rsid w:val="00FC296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F30A99A1-28C1-44A3-BDF3-BA9AAE7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178</TotalTime>
  <Pages>1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Moacir Domingos da Silva Junior</cp:lastModifiedBy>
  <cp:revision>12</cp:revision>
  <cp:lastPrinted>2023-06-02T22:24:00Z</cp:lastPrinted>
  <dcterms:created xsi:type="dcterms:W3CDTF">2023-06-02T00:24:00Z</dcterms:created>
  <dcterms:modified xsi:type="dcterms:W3CDTF">2023-06-02T23:00:00Z</dcterms:modified>
</cp:coreProperties>
</file>