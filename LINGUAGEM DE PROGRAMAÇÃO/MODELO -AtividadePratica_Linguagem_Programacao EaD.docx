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2904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2CA8F97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1F61222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6F1FF4B5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6"/>
          <w:szCs w:val="36"/>
        </w:rPr>
      </w:pPr>
    </w:p>
    <w:p w14:paraId="7318C39B" w14:textId="1D75BF6C" w:rsidR="008D2B18" w:rsidRPr="008D2B18" w:rsidRDefault="00C23852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8D2B18">
        <w:rPr>
          <w:b/>
          <w:sz w:val="32"/>
          <w:szCs w:val="32"/>
        </w:rPr>
        <w:t xml:space="preserve">ATIVIDADE PRÁTICA </w:t>
      </w:r>
      <w:r w:rsidR="008D2B18" w:rsidRPr="008D2B18">
        <w:rPr>
          <w:b/>
          <w:sz w:val="32"/>
          <w:szCs w:val="32"/>
        </w:rPr>
        <w:br/>
      </w:r>
      <w:r w:rsidR="008D2B18" w:rsidRPr="008D2B18">
        <w:rPr>
          <w:b/>
          <w:bCs/>
          <w:sz w:val="32"/>
          <w:szCs w:val="32"/>
        </w:rPr>
        <w:t>LINGUAGEM DE PROGRAMAÇÃO</w:t>
      </w:r>
    </w:p>
    <w:p w14:paraId="3544647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BE1B6B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4E6267B1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649F506" w14:textId="6B7F2186" w:rsidR="008D2B18" w:rsidRPr="008D2B18" w:rsidRDefault="008D2B18" w:rsidP="008D2B18">
      <w:pPr>
        <w:spacing w:after="330" w:line="259" w:lineRule="auto"/>
        <w:ind w:right="63"/>
        <w:jc w:val="right"/>
        <w:rPr>
          <w:b/>
          <w:szCs w:val="24"/>
        </w:rPr>
      </w:pPr>
      <w:r w:rsidRPr="008D2B18">
        <w:rPr>
          <w:b/>
          <w:szCs w:val="24"/>
          <w:highlight w:val="yellow"/>
        </w:rPr>
        <w:t>NOME DO ALUNO – RU</w:t>
      </w:r>
      <w:r w:rsidRPr="008D2B18">
        <w:rPr>
          <w:b/>
          <w:szCs w:val="24"/>
          <w:highlight w:val="yellow"/>
        </w:rPr>
        <w:br/>
        <w:t>NOME DO PROFESSOR(A)</w:t>
      </w:r>
    </w:p>
    <w:p w14:paraId="48EA30C4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64D228F8" w14:textId="77777777" w:rsidR="00D0467C" w:rsidRDefault="00D0467C" w:rsidP="00D0467C">
      <w:pPr>
        <w:ind w:right="68"/>
        <w:rPr>
          <w:sz w:val="22"/>
        </w:rPr>
      </w:pPr>
    </w:p>
    <w:p w14:paraId="4E4667E7" w14:textId="77777777" w:rsidR="008D2B18" w:rsidRDefault="008D2B18" w:rsidP="00D0467C">
      <w:pPr>
        <w:ind w:right="68"/>
        <w:rPr>
          <w:sz w:val="22"/>
        </w:rPr>
      </w:pPr>
    </w:p>
    <w:p w14:paraId="4F6E8A6E" w14:textId="77777777" w:rsidR="008D2B18" w:rsidRDefault="008D2B18" w:rsidP="00D0467C">
      <w:pPr>
        <w:ind w:right="68"/>
        <w:rPr>
          <w:sz w:val="22"/>
        </w:rPr>
      </w:pPr>
    </w:p>
    <w:p w14:paraId="419348D3" w14:textId="77777777" w:rsidR="008D2B18" w:rsidRDefault="008D2B18" w:rsidP="00D0467C">
      <w:pPr>
        <w:ind w:right="68"/>
        <w:rPr>
          <w:sz w:val="22"/>
        </w:rPr>
      </w:pPr>
    </w:p>
    <w:p w14:paraId="01CC5704" w14:textId="77777777" w:rsidR="008D2B18" w:rsidRDefault="008D2B18" w:rsidP="00D0467C">
      <w:pPr>
        <w:ind w:right="68"/>
        <w:rPr>
          <w:sz w:val="22"/>
        </w:rPr>
      </w:pPr>
    </w:p>
    <w:p w14:paraId="1443A64E" w14:textId="77777777" w:rsidR="008D2B18" w:rsidRDefault="008D2B18" w:rsidP="00D0467C">
      <w:pPr>
        <w:ind w:right="68"/>
        <w:rPr>
          <w:sz w:val="22"/>
        </w:rPr>
      </w:pPr>
    </w:p>
    <w:p w14:paraId="4922AAAE" w14:textId="77777777" w:rsidR="008D2B18" w:rsidRDefault="008D2B18" w:rsidP="00D0467C">
      <w:pPr>
        <w:ind w:right="68"/>
        <w:rPr>
          <w:sz w:val="22"/>
        </w:rPr>
      </w:pPr>
    </w:p>
    <w:p w14:paraId="17D2BD25" w14:textId="77777777" w:rsidR="008D2B18" w:rsidRDefault="008D2B18" w:rsidP="00D0467C">
      <w:pPr>
        <w:ind w:right="68"/>
        <w:rPr>
          <w:sz w:val="22"/>
        </w:rPr>
      </w:pPr>
    </w:p>
    <w:p w14:paraId="7301142B" w14:textId="77777777" w:rsidR="008D2B18" w:rsidRDefault="008D2B18" w:rsidP="00D0467C">
      <w:pPr>
        <w:ind w:right="68"/>
        <w:rPr>
          <w:sz w:val="22"/>
        </w:rPr>
      </w:pPr>
    </w:p>
    <w:p w14:paraId="582C0AFC" w14:textId="77777777" w:rsidR="008D2B18" w:rsidRDefault="008D2B18" w:rsidP="00D0467C">
      <w:pPr>
        <w:ind w:right="68"/>
        <w:rPr>
          <w:sz w:val="22"/>
        </w:rPr>
      </w:pPr>
    </w:p>
    <w:p w14:paraId="37ECFAA8" w14:textId="77777777" w:rsidR="008D2B18" w:rsidRDefault="008D2B18" w:rsidP="00D0467C">
      <w:pPr>
        <w:ind w:right="68"/>
        <w:rPr>
          <w:sz w:val="22"/>
        </w:rPr>
      </w:pPr>
    </w:p>
    <w:p w14:paraId="014B0BC4" w14:textId="77777777" w:rsidR="008D2B18" w:rsidRDefault="008D2B18" w:rsidP="00D0467C">
      <w:pPr>
        <w:ind w:right="68"/>
        <w:rPr>
          <w:sz w:val="22"/>
        </w:rPr>
      </w:pPr>
    </w:p>
    <w:p w14:paraId="337C536B" w14:textId="77777777" w:rsidR="008D2B18" w:rsidRDefault="008D2B18" w:rsidP="00D0467C">
      <w:pPr>
        <w:ind w:right="68"/>
        <w:rPr>
          <w:sz w:val="22"/>
        </w:rPr>
      </w:pPr>
    </w:p>
    <w:p w14:paraId="13AF3493" w14:textId="77777777" w:rsidR="008D2B18" w:rsidRDefault="008D2B18" w:rsidP="00D0467C">
      <w:pPr>
        <w:ind w:right="68"/>
        <w:rPr>
          <w:sz w:val="22"/>
        </w:rPr>
      </w:pPr>
    </w:p>
    <w:p w14:paraId="5E75BB0D" w14:textId="77777777" w:rsidR="008D2B18" w:rsidRDefault="008D2B18" w:rsidP="00D0467C">
      <w:pPr>
        <w:ind w:right="68"/>
        <w:rPr>
          <w:sz w:val="22"/>
        </w:rPr>
      </w:pPr>
    </w:p>
    <w:p w14:paraId="3D014CB5" w14:textId="77777777" w:rsidR="008D2B18" w:rsidRDefault="008D2B18" w:rsidP="00D0467C">
      <w:pPr>
        <w:ind w:right="68"/>
        <w:rPr>
          <w:sz w:val="22"/>
        </w:rPr>
      </w:pPr>
    </w:p>
    <w:p w14:paraId="77667263" w14:textId="77777777" w:rsidR="008D2B18" w:rsidRDefault="008D2B18" w:rsidP="00D0467C">
      <w:pPr>
        <w:ind w:right="68"/>
        <w:rPr>
          <w:sz w:val="22"/>
        </w:rPr>
      </w:pPr>
    </w:p>
    <w:p w14:paraId="04291369" w14:textId="77777777" w:rsidR="008D2B18" w:rsidRDefault="008D2B18" w:rsidP="00D0467C">
      <w:pPr>
        <w:ind w:right="68"/>
        <w:rPr>
          <w:sz w:val="22"/>
        </w:rPr>
      </w:pPr>
    </w:p>
    <w:p w14:paraId="6E4BA52F" w14:textId="77777777" w:rsidR="008D2B18" w:rsidRDefault="008D2B18" w:rsidP="00D0467C">
      <w:pPr>
        <w:ind w:right="68"/>
        <w:rPr>
          <w:sz w:val="22"/>
        </w:rPr>
      </w:pPr>
    </w:p>
    <w:p w14:paraId="46727546" w14:textId="1E374F56" w:rsidR="008D2B18" w:rsidRDefault="008D2B18" w:rsidP="008D2B18">
      <w:pPr>
        <w:ind w:right="68"/>
        <w:jc w:val="center"/>
        <w:rPr>
          <w:sz w:val="22"/>
        </w:rPr>
      </w:pPr>
      <w:r w:rsidRPr="008D2B18">
        <w:rPr>
          <w:sz w:val="22"/>
          <w:highlight w:val="yellow"/>
        </w:rPr>
        <w:t>CIDADE</w:t>
      </w:r>
      <w:r w:rsidRPr="008D2B18">
        <w:rPr>
          <w:sz w:val="22"/>
          <w:highlight w:val="yellow"/>
        </w:rPr>
        <w:br/>
        <w:t>ANO</w:t>
      </w:r>
    </w:p>
    <w:p w14:paraId="4E5F9688" w14:textId="5AA5DD8C" w:rsidR="00D0467C" w:rsidRDefault="00D0467C" w:rsidP="00D0467C">
      <w:pPr>
        <w:pStyle w:val="Ttulo1"/>
      </w:pPr>
      <w:r>
        <w:lastRenderedPageBreak/>
        <w:t>EXEMPLO DE RESOLUÇÃO</w:t>
      </w:r>
    </w:p>
    <w:p w14:paraId="7F433BDE" w14:textId="7A9B4C71" w:rsidR="00D05F54" w:rsidRPr="00D05F54" w:rsidRDefault="00D05F54" w:rsidP="000E6F90">
      <w:pPr>
        <w:autoSpaceDE w:val="0"/>
        <w:autoSpaceDN w:val="0"/>
        <w:adjustRightInd w:val="0"/>
        <w:jc w:val="left"/>
        <w:rPr>
          <w:color w:val="000000"/>
          <w:sz w:val="23"/>
          <w:szCs w:val="23"/>
        </w:rPr>
      </w:pPr>
      <w:r w:rsidRPr="00D05F54">
        <w:rPr>
          <w:i/>
          <w:iCs/>
          <w:color w:val="000000"/>
          <w:sz w:val="23"/>
          <w:szCs w:val="23"/>
        </w:rPr>
        <w:t xml:space="preserve">(coloque o enunciado aqui) </w:t>
      </w:r>
      <w:r w:rsidR="000E6F90">
        <w:rPr>
          <w:color w:val="000000"/>
          <w:sz w:val="23"/>
          <w:szCs w:val="23"/>
        </w:rPr>
        <w:t>Realizar</w:t>
      </w:r>
      <w:r w:rsidR="00CF19E9">
        <w:rPr>
          <w:color w:val="000000"/>
          <w:sz w:val="23"/>
          <w:szCs w:val="23"/>
        </w:rPr>
        <w:t xml:space="preserve"> uma classe veículo que apresente o tipo do carro, modelo, fabricante e quantidade de passageiros. Além disso, utilizar os met</w:t>
      </w:r>
      <w:r w:rsidR="00B02062">
        <w:rPr>
          <w:color w:val="000000"/>
          <w:sz w:val="23"/>
          <w:szCs w:val="23"/>
        </w:rPr>
        <w:t xml:space="preserve">ódos GETTER e SETTER para incluir as classses Modelo </w:t>
      </w:r>
      <w:r w:rsidR="0091075F">
        <w:rPr>
          <w:color w:val="000000"/>
          <w:sz w:val="23"/>
          <w:szCs w:val="23"/>
        </w:rPr>
        <w:t>retornando</w:t>
      </w:r>
      <w:r w:rsidR="00B02062">
        <w:rPr>
          <w:color w:val="000000"/>
          <w:sz w:val="23"/>
          <w:szCs w:val="23"/>
        </w:rPr>
        <w:t xml:space="preserve"> </w:t>
      </w:r>
      <w:r w:rsidR="0091075F">
        <w:rPr>
          <w:color w:val="000000"/>
          <w:sz w:val="23"/>
          <w:szCs w:val="23"/>
        </w:rPr>
        <w:t xml:space="preserve">o modelo e o fabricante do carro e outra classe Quantidade de Passageiro </w:t>
      </w:r>
      <w:r w:rsidR="005022CF">
        <w:rPr>
          <w:color w:val="000000"/>
          <w:sz w:val="23"/>
          <w:szCs w:val="23"/>
        </w:rPr>
        <w:t>no carro.</w:t>
      </w:r>
    </w:p>
    <w:p w14:paraId="515CC1F0" w14:textId="77777777" w:rsidR="00D05F54" w:rsidRPr="00D05F54" w:rsidRDefault="00D05F54" w:rsidP="00D05F54">
      <w:pPr>
        <w:autoSpaceDE w:val="0"/>
        <w:autoSpaceDN w:val="0"/>
        <w:adjustRightInd w:val="0"/>
        <w:jc w:val="left"/>
        <w:rPr>
          <w:color w:val="000000"/>
          <w:sz w:val="23"/>
          <w:szCs w:val="23"/>
        </w:rPr>
      </w:pPr>
      <w:r w:rsidRPr="00D05F54">
        <w:rPr>
          <w:color w:val="000000"/>
          <w:sz w:val="23"/>
          <w:szCs w:val="23"/>
        </w:rPr>
        <w:t xml:space="preserve">Solução do aluno: </w:t>
      </w:r>
    </w:p>
    <w:p w14:paraId="73A064D9" w14:textId="224E3C98" w:rsidR="00D05F54" w:rsidRDefault="00D05F54" w:rsidP="00D05F54">
      <w:pPr>
        <w:autoSpaceDE w:val="0"/>
        <w:autoSpaceDN w:val="0"/>
        <w:adjustRightInd w:val="0"/>
        <w:jc w:val="left"/>
        <w:rPr>
          <w:b/>
          <w:bCs/>
          <w:color w:val="000000"/>
          <w:sz w:val="18"/>
          <w:szCs w:val="18"/>
        </w:rPr>
      </w:pPr>
    </w:p>
    <w:p w14:paraId="6E88EBA0" w14:textId="00178D2A" w:rsidR="00D05F54" w:rsidRPr="00D05F54" w:rsidRDefault="00D05F54" w:rsidP="00D05F5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D05F54">
        <w:rPr>
          <w:b/>
          <w:bCs/>
          <w:color w:val="000000"/>
          <w:sz w:val="18"/>
          <w:szCs w:val="18"/>
        </w:rPr>
        <w:t xml:space="preserve">Não esqueça de explicar o código com comentários!! </w:t>
      </w:r>
    </w:p>
    <w:p w14:paraId="15C4585B" w14:textId="117DC390" w:rsidR="00D05F54" w:rsidRPr="00D05F54" w:rsidRDefault="00D05F54" w:rsidP="00D05F5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D05F54">
        <w:rPr>
          <w:b/>
          <w:bCs/>
          <w:color w:val="000000"/>
          <w:sz w:val="18"/>
          <w:szCs w:val="18"/>
        </w:rPr>
        <w:t xml:space="preserve">CTRL+C/CTRL+V da ferramenta!! </w:t>
      </w:r>
    </w:p>
    <w:p w14:paraId="0C98BD61" w14:textId="7A4A0665" w:rsidR="00D0467C" w:rsidRDefault="00D05F54" w:rsidP="00D05F54">
      <w:pPr>
        <w:ind w:right="68"/>
        <w:rPr>
          <w:b/>
          <w:bCs/>
          <w:color w:val="000000"/>
          <w:sz w:val="18"/>
          <w:szCs w:val="18"/>
        </w:rPr>
      </w:pPr>
      <w:r w:rsidRPr="00D05F54">
        <w:rPr>
          <w:b/>
          <w:bCs/>
          <w:color w:val="000000"/>
          <w:sz w:val="18"/>
          <w:szCs w:val="18"/>
        </w:rPr>
        <w:t>Se desejar, defina as páginas do documento para PAISAGEM para melhor inserir os códigos.</w:t>
      </w:r>
    </w:p>
    <w:p w14:paraId="77854B30" w14:textId="7B7BF02E" w:rsidR="00D05F54" w:rsidRDefault="008D2B18" w:rsidP="00D05F54">
      <w:pPr>
        <w:ind w:right="68"/>
        <w:rPr>
          <w:b/>
          <w:bCs/>
          <w:color w:val="000000"/>
          <w:sz w:val="18"/>
          <w:szCs w:val="18"/>
        </w:rPr>
      </w:pPr>
      <w:r>
        <w:rPr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1EDEA" wp14:editId="1472D500">
                <wp:simplePos x="0" y="0"/>
                <wp:positionH relativeFrom="column">
                  <wp:posOffset>-121285</wp:posOffset>
                </wp:positionH>
                <wp:positionV relativeFrom="paragraph">
                  <wp:posOffset>106045</wp:posOffset>
                </wp:positionV>
                <wp:extent cx="6038850" cy="3864610"/>
                <wp:effectExtent l="0" t="0" r="19050" b="2159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864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A95DB" id="Retângulo 10" o:spid="_x0000_s1026" style="position:absolute;margin-left:-9.55pt;margin-top:8.35pt;width:475.5pt;height:30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" filled="f" strokecolor="#243f60 [1604]" strokeweight="2pt"/>
            </w:pict>
          </mc:Fallback>
        </mc:AlternateContent>
      </w:r>
    </w:p>
    <w:p w14:paraId="2D3CFC01" w14:textId="4F4A967C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FF"/>
          <w:sz w:val="21"/>
          <w:szCs w:val="21"/>
        </w:rPr>
        <w:t>class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Veiculo:</w:t>
      </w:r>
    </w:p>
    <w:p w14:paraId="179C81DD" w14:textId="01FEA19C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def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795E26"/>
          <w:sz w:val="21"/>
          <w:szCs w:val="21"/>
        </w:rPr>
        <w:t>__init__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(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tipo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modelo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fabricante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qtd_passageiro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A2ECA68" w14:textId="542071F3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.tipo = tipo</w:t>
      </w:r>
    </w:p>
    <w:p w14:paraId="2017F0CB" w14:textId="7D496421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.modelo = modelo</w:t>
      </w:r>
    </w:p>
    <w:p w14:paraId="517D5CA2" w14:textId="77777777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.fabricante = fabricante</w:t>
      </w:r>
    </w:p>
    <w:p w14:paraId="5157983B" w14:textId="7D94C6EF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.qtd_passageiro = qtd_passageiro</w:t>
      </w:r>
    </w:p>
    <w:p w14:paraId="2877E00F" w14:textId="296198F9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19DB6403" w14:textId="77777777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8000"/>
          <w:sz w:val="21"/>
          <w:szCs w:val="21"/>
        </w:rPr>
        <w:t># getter: adicionando</w:t>
      </w:r>
    </w:p>
    <w:p w14:paraId="10988249" w14:textId="64C8B823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def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795E26"/>
          <w:sz w:val="21"/>
          <w:szCs w:val="21"/>
        </w:rPr>
        <w:t>getModelo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(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5CAF107" w14:textId="77777777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f</w:t>
      </w:r>
      <w:r w:rsidRPr="000E6F90">
        <w:rPr>
          <w:rFonts w:ascii="Courier New" w:hAnsi="Courier New" w:cs="Courier New"/>
          <w:color w:val="A31515"/>
          <w:sz w:val="21"/>
          <w:szCs w:val="21"/>
        </w:rPr>
        <w:t>"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{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.fabricante}</w:t>
      </w:r>
      <w:r w:rsidRPr="000E6F90">
        <w:rPr>
          <w:rFonts w:ascii="Courier New" w:hAnsi="Courier New" w:cs="Courier New"/>
          <w:color w:val="A31515"/>
          <w:sz w:val="21"/>
          <w:szCs w:val="21"/>
        </w:rPr>
        <w:t> 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{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.modelo}</w:t>
      </w:r>
      <w:r w:rsidRPr="000E6F90">
        <w:rPr>
          <w:rFonts w:ascii="Courier New" w:hAnsi="Courier New" w:cs="Courier New"/>
          <w:color w:val="A31515"/>
          <w:sz w:val="21"/>
          <w:szCs w:val="21"/>
        </w:rPr>
        <w:t>"</w:t>
      </w:r>
    </w:p>
    <w:p w14:paraId="158D7076" w14:textId="7495C39E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6E202D51" w14:textId="3079EEEB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def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795E26"/>
          <w:sz w:val="21"/>
          <w:szCs w:val="21"/>
        </w:rPr>
        <w:t>getQtdPassageiro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(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3775D15" w14:textId="77777777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f</w:t>
      </w:r>
      <w:r w:rsidRPr="000E6F90">
        <w:rPr>
          <w:rFonts w:ascii="Courier New" w:hAnsi="Courier New" w:cs="Courier New"/>
          <w:color w:val="A31515"/>
          <w:sz w:val="21"/>
          <w:szCs w:val="21"/>
        </w:rPr>
        <w:t>"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{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.qtd_passageiro}</w:t>
      </w:r>
      <w:r w:rsidRPr="000E6F90">
        <w:rPr>
          <w:rFonts w:ascii="Courier New" w:hAnsi="Courier New" w:cs="Courier New"/>
          <w:color w:val="A31515"/>
          <w:sz w:val="21"/>
          <w:szCs w:val="21"/>
        </w:rPr>
        <w:t>"</w:t>
      </w:r>
    </w:p>
    <w:p w14:paraId="105261CF" w14:textId="333219A7" w:rsidR="000E6F90" w:rsidRDefault="00AA5FF9" w:rsidP="00AA5FF9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AA5FF9">
        <w:rPr>
          <w:rFonts w:ascii="Courier New" w:hAnsi="Courier New" w:cs="Courier New"/>
          <w:color w:val="000000"/>
          <w:sz w:val="21"/>
          <w:szCs w:val="21"/>
        </w:rPr>
        <w:t>MyCar = Veiculo(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'carro'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,modelo = 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'Argos'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fabricante=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'Fiat'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,qtd_passageiro=</w:t>
      </w:r>
      <w:r w:rsidRPr="00AA5FF9">
        <w:rPr>
          <w:rFonts w:ascii="Courier New" w:hAnsi="Courier New" w:cs="Courier New"/>
          <w:color w:val="09885A"/>
          <w:sz w:val="21"/>
          <w:szCs w:val="21"/>
        </w:rPr>
        <w:t>5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EA843F" w14:textId="1642E5CA" w:rsidR="00AA5FF9" w:rsidRPr="00AA5FF9" w:rsidRDefault="00AA5FF9" w:rsidP="00AA5FF9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AA5FF9">
        <w:rPr>
          <w:rFonts w:ascii="Courier New" w:hAnsi="Courier New" w:cs="Courier New"/>
          <w:color w:val="000000"/>
          <w:sz w:val="21"/>
          <w:szCs w:val="21"/>
        </w:rPr>
        <w:t>MyBus = Veiculo(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'Ônibus'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modelo = 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'Bus202'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fabricante=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'Mercedes'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qtd_passageiro=</w:t>
      </w:r>
      <w:r w:rsidRPr="00AA5FF9">
        <w:rPr>
          <w:rFonts w:ascii="Courier New" w:hAnsi="Courier New" w:cs="Courier New"/>
          <w:color w:val="09885A"/>
          <w:sz w:val="21"/>
          <w:szCs w:val="21"/>
        </w:rPr>
        <w:t>40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09D948D" w14:textId="21C5155A" w:rsidR="00AA5FF9" w:rsidRDefault="001B0B4D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1B0B4D"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3037E01" w14:textId="77B03284" w:rsidR="00874577" w:rsidRPr="00874577" w:rsidRDefault="00874577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874577">
        <w:rPr>
          <w:rFonts w:ascii="Courier New" w:hAnsi="Courier New" w:cs="Courier New"/>
          <w:color w:val="795E26"/>
          <w:sz w:val="21"/>
          <w:szCs w:val="21"/>
        </w:rPr>
        <w:t>print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(MyCar.getModelo())</w:t>
      </w:r>
    </w:p>
    <w:p w14:paraId="5805BABD" w14:textId="4F1B1487" w:rsidR="00874577" w:rsidRPr="00874577" w:rsidRDefault="00874577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874577">
        <w:rPr>
          <w:rFonts w:ascii="Courier New" w:hAnsi="Courier New" w:cs="Courier New"/>
          <w:color w:val="795E26"/>
          <w:sz w:val="21"/>
          <w:szCs w:val="21"/>
        </w:rPr>
        <w:t>print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(</w:t>
      </w:r>
      <w:r w:rsidRPr="00874577">
        <w:rPr>
          <w:rFonts w:ascii="Courier New" w:hAnsi="Courier New" w:cs="Courier New"/>
          <w:color w:val="0000FF"/>
          <w:sz w:val="21"/>
          <w:szCs w:val="21"/>
        </w:rPr>
        <w:t>f</w:t>
      </w:r>
      <w:r w:rsidRPr="00874577">
        <w:rPr>
          <w:rFonts w:ascii="Courier New" w:hAnsi="Courier New" w:cs="Courier New"/>
          <w:color w:val="A31515"/>
          <w:sz w:val="21"/>
          <w:szCs w:val="21"/>
        </w:rPr>
        <w:t>"Cabem 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{MyCar.getQtdPassageiro()}</w:t>
      </w:r>
      <w:r w:rsidRPr="00874577">
        <w:rPr>
          <w:rFonts w:ascii="Courier New" w:hAnsi="Courier New" w:cs="Courier New"/>
          <w:color w:val="A31515"/>
          <w:sz w:val="21"/>
          <w:szCs w:val="21"/>
        </w:rPr>
        <w:t> pessoas no 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{MyCar.getModelo()}</w:t>
      </w:r>
      <w:r w:rsidRPr="00874577">
        <w:rPr>
          <w:rFonts w:ascii="Courier New" w:hAnsi="Courier New" w:cs="Courier New"/>
          <w:color w:val="A31515"/>
          <w:sz w:val="21"/>
          <w:szCs w:val="21"/>
        </w:rPr>
        <w:t>"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36A724" w14:textId="01A7DE69" w:rsidR="001B0B4D" w:rsidRPr="001B0B4D" w:rsidRDefault="001B0B4D" w:rsidP="001B0B4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4F54D33E" w14:textId="5222DBF0" w:rsidR="001B0B4D" w:rsidRDefault="001B0B4D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1B0B4D">
        <w:rPr>
          <w:rFonts w:ascii="Courier New" w:hAnsi="Courier New" w:cs="Courier New"/>
          <w:color w:val="000000"/>
          <w:sz w:val="21"/>
          <w:szCs w:val="21"/>
        </w:rPr>
        <w:t>  </w:t>
      </w:r>
    </w:p>
    <w:p w14:paraId="7AF77992" w14:textId="58028F6C" w:rsidR="000E6F90" w:rsidRPr="000E6F90" w:rsidRDefault="000E6F90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AF00DB"/>
          <w:sz w:val="21"/>
          <w:szCs w:val="21"/>
          <w:u w:val="single"/>
        </w:rPr>
      </w:pPr>
      <w:r w:rsidRPr="000E6F90">
        <w:rPr>
          <w:rFonts w:ascii="Courier New" w:hAnsi="Courier New" w:cs="Courier New"/>
          <w:b/>
          <w:bCs/>
          <w:color w:val="000000"/>
          <w:sz w:val="21"/>
          <w:szCs w:val="21"/>
          <w:u w:val="single"/>
        </w:rPr>
        <w:t>IMAGEM DO EXERCÍCIO:</w:t>
      </w:r>
    </w:p>
    <w:p w14:paraId="34415B66" w14:textId="4AE7EB4F" w:rsidR="007F32DD" w:rsidRDefault="007F32DD" w:rsidP="00D05F54">
      <w:pPr>
        <w:ind w:right="68"/>
        <w:rPr>
          <w:sz w:val="22"/>
        </w:rPr>
      </w:pPr>
      <w:r w:rsidRPr="007F32DD">
        <w:rPr>
          <w:noProof/>
          <w:sz w:val="22"/>
        </w:rPr>
        <w:drawing>
          <wp:inline distT="0" distB="0" distL="0" distR="0" wp14:anchorId="3E3B00ED" wp14:editId="468FA819">
            <wp:extent cx="5951220" cy="935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666" w14:textId="77777777" w:rsidR="007F32DD" w:rsidRDefault="007F32DD" w:rsidP="00D05F54">
      <w:pPr>
        <w:ind w:right="68"/>
        <w:rPr>
          <w:sz w:val="22"/>
        </w:rPr>
      </w:pPr>
    </w:p>
    <w:p w14:paraId="175DFA58" w14:textId="77777777" w:rsidR="00C01029" w:rsidRDefault="00C01029" w:rsidP="00C01029">
      <w:pPr>
        <w:ind w:right="68" w:firstLine="567"/>
        <w:rPr>
          <w:sz w:val="22"/>
        </w:rPr>
      </w:pPr>
    </w:p>
    <w:p w14:paraId="658CC5C0" w14:textId="201B7467" w:rsidR="00F063CC" w:rsidRDefault="009C7FE9" w:rsidP="009C7FE9">
      <w:pPr>
        <w:pStyle w:val="Ttulo1"/>
        <w:numPr>
          <w:ilvl w:val="0"/>
          <w:numId w:val="0"/>
        </w:numPr>
      </w:pPr>
      <w:r>
        <w:lastRenderedPageBreak/>
        <w:t xml:space="preserve">6 </w:t>
      </w:r>
      <w:r w:rsidR="00C01029">
        <w:t>EXERCÍCIO</w:t>
      </w:r>
      <w:r w:rsidR="0077420B">
        <w:t>S A SEREM SOLUCIONADOS</w:t>
      </w:r>
      <w:r w:rsidR="00C01029">
        <w:t xml:space="preserve"> </w:t>
      </w:r>
    </w:p>
    <w:p w14:paraId="18D77F94" w14:textId="60D1EE99" w:rsidR="00EF6E18" w:rsidRPr="00681E20" w:rsidRDefault="009C7FE9" w:rsidP="009C7FE9">
      <w:pPr>
        <w:pStyle w:val="01-Texto"/>
        <w:ind w:firstLine="0"/>
      </w:pPr>
      <w:r>
        <w:t xml:space="preserve">I. </w:t>
      </w:r>
      <w:r w:rsidR="0039309C">
        <w:t xml:space="preserve">Desenvolver a </w:t>
      </w:r>
      <w:r w:rsidR="00F7105F">
        <w:t xml:space="preserve">classe </w:t>
      </w:r>
      <w:r w:rsidR="0039309C">
        <w:t>calculadora</w:t>
      </w:r>
      <w:r w:rsidR="00991CD5">
        <w:t xml:space="preserve"> que</w:t>
      </w:r>
      <w:r w:rsidR="0058555D">
        <w:t xml:space="preserve"> faça qualquer operação matemática utilizando dois números inteiros</w:t>
      </w:r>
      <w:r w:rsidR="005022CF">
        <w:t xml:space="preserve">, sendo os dois últimos número de seu </w:t>
      </w:r>
      <w:r w:rsidR="005022CF" w:rsidRPr="005022CF">
        <w:rPr>
          <w:b/>
          <w:bCs/>
        </w:rPr>
        <w:t>RU</w:t>
      </w:r>
      <w:r w:rsidR="0058555D">
        <w:t>.</w:t>
      </w:r>
      <w:r w:rsidR="005022CF">
        <w:t xml:space="preserve"> Caso </w:t>
      </w:r>
      <w:r w:rsidR="00AF10E6">
        <w:t>o RU t</w:t>
      </w:r>
      <w:r w:rsidR="00262F08">
        <w:t>ermine</w:t>
      </w:r>
      <w:r w:rsidR="00AF10E6">
        <w:t xml:space="preserve"> com zero, s</w:t>
      </w:r>
      <w:r w:rsidR="00262F08">
        <w:t>ubstituí-lo pelo número 1</w:t>
      </w:r>
      <w:r w:rsidR="00AF10E6">
        <w:t>.</w:t>
      </w:r>
      <w:r w:rsidR="0058555D">
        <w:t xml:space="preserve"> Sendo as possíveis operações matemáticas: </w:t>
      </w:r>
      <w:r w:rsidR="0058555D" w:rsidRPr="00262F08">
        <w:rPr>
          <w:b/>
          <w:bCs/>
        </w:rPr>
        <w:t>soma, subtração, multiplicação, divisão, exponenciação</w:t>
      </w:r>
      <w:r w:rsidR="00AB5CB3" w:rsidRPr="00262F08">
        <w:rPr>
          <w:b/>
          <w:bCs/>
        </w:rPr>
        <w:t xml:space="preserve"> e módulo</w:t>
      </w:r>
      <w:r w:rsidR="00AB5CB3">
        <w:t xml:space="preserve">. Para isto, o algoritmo deverá ter um </w:t>
      </w:r>
      <w:r w:rsidR="00AB5CB3" w:rsidRPr="00F7105F">
        <w:rPr>
          <w:b/>
          <w:bCs/>
        </w:rPr>
        <w:t>MENU</w:t>
      </w:r>
      <w:r w:rsidR="00AB5CB3">
        <w:t xml:space="preserve"> que </w:t>
      </w:r>
      <w:r w:rsidR="00A108CF">
        <w:t>possíbilite ao usuário escolher qual o tipo de operação que se deseja realizar.</w:t>
      </w:r>
      <w:r w:rsidR="00262F08">
        <w:t xml:space="preserve"> </w:t>
      </w:r>
      <w:r w:rsidR="00262F08" w:rsidRPr="005C71A2">
        <w:rPr>
          <w:i/>
          <w:iCs/>
          <w:u w:val="single"/>
        </w:rPr>
        <w:t>Apresentar todas</w:t>
      </w:r>
      <w:r w:rsidR="005C71A2" w:rsidRPr="005C71A2">
        <w:rPr>
          <w:i/>
          <w:iCs/>
          <w:u w:val="single"/>
        </w:rPr>
        <w:t xml:space="preserve"> as operações</w:t>
      </w:r>
      <w:r w:rsidR="005C71A2">
        <w:rPr>
          <w:i/>
          <w:iCs/>
          <w:u w:val="single"/>
        </w:rPr>
        <w:t xml:space="preserve"> matemáticas da calcula</w:t>
      </w:r>
      <w:r w:rsidR="003F2FE6">
        <w:rPr>
          <w:i/>
          <w:iCs/>
          <w:u w:val="single"/>
        </w:rPr>
        <w:t>dora</w:t>
      </w:r>
      <w:r w:rsidR="005C71A2" w:rsidRPr="005C71A2">
        <w:rPr>
          <w:i/>
          <w:iCs/>
          <w:u w:val="single"/>
        </w:rPr>
        <w:t xml:space="preserve"> funcionando!</w:t>
      </w:r>
    </w:p>
    <w:p w14:paraId="6495C609" w14:textId="77777777" w:rsidR="00681E20" w:rsidRPr="008908F8" w:rsidRDefault="00681E20" w:rsidP="009C7FE9">
      <w:pPr>
        <w:pStyle w:val="01-Texto"/>
        <w:ind w:left="1854" w:firstLine="431"/>
      </w:pPr>
    </w:p>
    <w:p w14:paraId="12103BED" w14:textId="64A1CDF3" w:rsidR="00C03503" w:rsidRDefault="009C7FE9" w:rsidP="009C7FE9">
      <w:pPr>
        <w:pStyle w:val="01-Texto"/>
        <w:ind w:firstLine="0"/>
      </w:pPr>
      <w:r>
        <w:t xml:space="preserve">II. </w:t>
      </w:r>
      <w:r w:rsidR="00AF1C80">
        <w:t xml:space="preserve">Encontre os valores para a variável y, onde y = </w:t>
      </w:r>
      <w:r w:rsidR="000E1077">
        <w:t>ax</w:t>
      </w:r>
      <w:r w:rsidR="00AF1C80">
        <w:t xml:space="preserve"> +</w:t>
      </w:r>
      <w:r w:rsidR="000E1077">
        <w:t xml:space="preserve"> xb </w:t>
      </w:r>
      <w:r w:rsidR="007B37A2">
        <w:t>–</w:t>
      </w:r>
      <w:r w:rsidR="000E1077">
        <w:t xml:space="preserve"> c</w:t>
      </w:r>
      <w:r w:rsidR="007B37A2">
        <w:t>. Para os valores de a, b e c serão os três últimos</w:t>
      </w:r>
      <w:r w:rsidR="003A5D30">
        <w:t xml:space="preserve"> números</w:t>
      </w:r>
      <w:r w:rsidR="007B37A2">
        <w:t xml:space="preserve"> de seu RU</w:t>
      </w:r>
      <w:r w:rsidR="003A5D30">
        <w:t xml:space="preserve">. </w:t>
      </w:r>
      <w:r w:rsidR="003A5D30" w:rsidRPr="009F46DB">
        <w:rPr>
          <w:b/>
          <w:bCs/>
          <w:u w:val="single"/>
        </w:rPr>
        <w:t xml:space="preserve">Caso, algum número do RU seja igual a zero, subistituí-lo pelo número </w:t>
      </w:r>
      <w:r w:rsidR="00F90901" w:rsidRPr="009F46DB">
        <w:rPr>
          <w:b/>
          <w:bCs/>
          <w:u w:val="single"/>
        </w:rPr>
        <w:t>3</w:t>
      </w:r>
      <w:r w:rsidR="00F90901">
        <w:t>.</w:t>
      </w:r>
      <w:r w:rsidR="00944CCA">
        <w:t xml:space="preserve"> </w:t>
      </w:r>
      <w:r w:rsidR="00654CF7">
        <w:t>Realizar o plot d</w:t>
      </w:r>
      <w:r w:rsidR="008D1163">
        <w:t xml:space="preserve">os resultados </w:t>
      </w:r>
      <w:r w:rsidR="002159E3">
        <w:t>onde</w:t>
      </w:r>
      <w:r w:rsidR="008D1163">
        <w:t xml:space="preserve"> </w:t>
      </w:r>
      <w:r w:rsidR="002159E3">
        <w:t xml:space="preserve">será </w:t>
      </w:r>
      <w:r w:rsidR="008D1163" w:rsidRPr="009F46DB">
        <w:rPr>
          <w:b/>
          <w:bCs/>
        </w:rPr>
        <w:t xml:space="preserve">x = 5; x = 7 e x = </w:t>
      </w:r>
      <w:r w:rsidR="00005282" w:rsidRPr="009F46DB">
        <w:rPr>
          <w:b/>
          <w:bCs/>
        </w:rPr>
        <w:t>9</w:t>
      </w:r>
      <w:r w:rsidR="003964B0">
        <w:t>.</w:t>
      </w:r>
      <w:r w:rsidR="00DC0289">
        <w:t xml:space="preserve"> Para o plot você precisará utilizar a </w:t>
      </w:r>
      <w:r w:rsidR="00DC0289" w:rsidRPr="009F46DB">
        <w:rPr>
          <w:b/>
          <w:bCs/>
          <w:u w:val="single"/>
        </w:rPr>
        <w:t>bi</w:t>
      </w:r>
      <w:r w:rsidR="002D1B53" w:rsidRPr="009F46DB">
        <w:rPr>
          <w:b/>
          <w:bCs/>
          <w:u w:val="single"/>
        </w:rPr>
        <w:t>blioteca matplotlib</w:t>
      </w:r>
      <w:r w:rsidR="002D1B53">
        <w:t xml:space="preserve"> apresentada em aula, colocar </w:t>
      </w:r>
      <w:r w:rsidR="002D1B53" w:rsidRPr="009F46DB">
        <w:rPr>
          <w:b/>
          <w:bCs/>
          <w:u w:val="single"/>
        </w:rPr>
        <w:t>legenda</w:t>
      </w:r>
      <w:r w:rsidR="002D1B53">
        <w:t xml:space="preserve"> no gráfico, </w:t>
      </w:r>
      <w:r w:rsidR="002D1B53" w:rsidRPr="009F46DB">
        <w:rPr>
          <w:b/>
          <w:bCs/>
          <w:u w:val="single"/>
        </w:rPr>
        <w:t>alterar a cor</w:t>
      </w:r>
      <w:r w:rsidR="002D1B53">
        <w:t xml:space="preserve"> dos gráficos</w:t>
      </w:r>
      <w:r w:rsidR="004B19BC">
        <w:t xml:space="preserve">( </w:t>
      </w:r>
      <w:r w:rsidR="004B19BC" w:rsidRPr="009F46DB">
        <w:rPr>
          <w:i/>
          <w:iCs/>
        </w:rPr>
        <w:t>linhas ou pontos</w:t>
      </w:r>
      <w:r w:rsidR="004B19BC">
        <w:t xml:space="preserve">), </w:t>
      </w:r>
      <w:r w:rsidR="004B19BC" w:rsidRPr="009F46DB">
        <w:rPr>
          <w:b/>
          <w:bCs/>
          <w:u w:val="single"/>
        </w:rPr>
        <w:t>nomear o eixo x</w:t>
      </w:r>
      <w:r w:rsidR="004B19BC">
        <w:t xml:space="preserve">, </w:t>
      </w:r>
      <w:r w:rsidR="004B19BC" w:rsidRPr="009F46DB">
        <w:rPr>
          <w:b/>
          <w:bCs/>
          <w:u w:val="single"/>
        </w:rPr>
        <w:t>nomear o eixo y</w:t>
      </w:r>
      <w:r w:rsidR="004B19BC">
        <w:t xml:space="preserve">. </w:t>
      </w:r>
    </w:p>
    <w:p w14:paraId="1AE3AC13" w14:textId="6896FE37" w:rsidR="004551EB" w:rsidRDefault="004551EB" w:rsidP="009C7FE9">
      <w:pPr>
        <w:pStyle w:val="01-Texto"/>
        <w:ind w:left="1134" w:firstLine="431"/>
      </w:pPr>
    </w:p>
    <w:p w14:paraId="6EA027D0" w14:textId="2CA87D24" w:rsidR="004551EB" w:rsidRDefault="0036437A" w:rsidP="009C7FE9">
      <w:pPr>
        <w:pStyle w:val="01-Texto"/>
        <w:ind w:firstLine="0"/>
      </w:pPr>
      <w:r w:rsidRPr="008F3B6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BBF04" wp14:editId="40C04378">
                <wp:simplePos x="0" y="0"/>
                <wp:positionH relativeFrom="column">
                  <wp:posOffset>2171065</wp:posOffset>
                </wp:positionH>
                <wp:positionV relativeFrom="paragraph">
                  <wp:posOffset>231140</wp:posOffset>
                </wp:positionV>
                <wp:extent cx="0" cy="1079500"/>
                <wp:effectExtent l="76200" t="19050" r="76200" b="825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61F61" id="Conexão reta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8.2pt" to="170.9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" strokecolor="#4f81bd [3204]" strokeweight="3pt">
                <v:stroke dashstyle="1 1"/>
                <v:shadow on="t" color="black" opacity="22937f" origin=",.5" offset="0,.63889mm"/>
              </v:line>
            </w:pict>
          </mc:Fallback>
        </mc:AlternateContent>
      </w:r>
      <w:r w:rsidR="003964B0" w:rsidRPr="008F3B6E">
        <w:rPr>
          <w:i/>
          <w:iCs/>
        </w:rPr>
        <w:t>Exemplo:</w:t>
      </w:r>
      <w:r w:rsidR="003964B0">
        <w:t xml:space="preserve"> </w:t>
      </w:r>
      <w:r w:rsidR="004551EB">
        <w:t xml:space="preserve"> Meu RU: 20</w:t>
      </w:r>
      <w:r w:rsidR="003926F8">
        <w:t xml:space="preserve">5 103 -&gt; por ter zzero fica assim:  </w:t>
      </w:r>
      <w:r w:rsidR="003926F8" w:rsidRPr="003926F8">
        <w:rPr>
          <w:b/>
          <w:bCs/>
        </w:rPr>
        <w:t>a =1</w:t>
      </w:r>
      <w:r w:rsidR="003926F8">
        <w:rPr>
          <w:b/>
          <w:bCs/>
        </w:rPr>
        <w:t>; b=</w:t>
      </w:r>
      <w:r w:rsidR="00CA38F4">
        <w:rPr>
          <w:b/>
          <w:bCs/>
        </w:rPr>
        <w:t>3</w:t>
      </w:r>
      <w:r w:rsidR="003926F8">
        <w:rPr>
          <w:b/>
          <w:bCs/>
        </w:rPr>
        <w:t>; c=</w:t>
      </w:r>
      <w:r w:rsidR="003926F8" w:rsidRPr="003926F8">
        <w:rPr>
          <w:b/>
          <w:bCs/>
        </w:rPr>
        <w:t>3</w:t>
      </w:r>
    </w:p>
    <w:p w14:paraId="6C40A641" w14:textId="6D6C8987" w:rsidR="00005282" w:rsidRPr="00681E20" w:rsidRDefault="003964B0" w:rsidP="009C7FE9">
      <w:pPr>
        <w:pStyle w:val="01-Texto"/>
        <w:ind w:left="993" w:firstLine="0"/>
        <w:rPr>
          <w:i/>
          <w:iCs/>
          <w:sz w:val="20"/>
        </w:rPr>
      </w:pPr>
      <w:r w:rsidRPr="00681E20">
        <w:rPr>
          <w:i/>
          <w:iCs/>
          <w:sz w:val="20"/>
        </w:rPr>
        <w:t xml:space="preserve">y = </w:t>
      </w:r>
      <w:r w:rsidR="003926F8" w:rsidRPr="00681E20">
        <w:rPr>
          <w:i/>
          <w:iCs/>
          <w:sz w:val="20"/>
        </w:rPr>
        <w:t>1</w:t>
      </w:r>
      <w:r w:rsidRPr="00681E20">
        <w:rPr>
          <w:i/>
          <w:iCs/>
          <w:sz w:val="20"/>
        </w:rPr>
        <w:t xml:space="preserve">*5 + </w:t>
      </w:r>
      <w:r w:rsidR="004551EB" w:rsidRPr="00681E20">
        <w:rPr>
          <w:i/>
          <w:iCs/>
          <w:sz w:val="20"/>
        </w:rPr>
        <w:t>5</w:t>
      </w:r>
      <w:r w:rsidR="00F11A7D" w:rsidRPr="00681E20">
        <w:rPr>
          <w:i/>
          <w:iCs/>
          <w:sz w:val="20"/>
        </w:rPr>
        <w:t>*</w:t>
      </w:r>
      <w:r w:rsidR="00CA38F4">
        <w:rPr>
          <w:i/>
          <w:iCs/>
          <w:sz w:val="20"/>
        </w:rPr>
        <w:t>3</w:t>
      </w:r>
      <w:r w:rsidR="00F11A7D" w:rsidRPr="00681E20">
        <w:rPr>
          <w:i/>
          <w:iCs/>
          <w:sz w:val="20"/>
        </w:rPr>
        <w:t xml:space="preserve"> – 3</w:t>
      </w:r>
      <w:r w:rsidR="00005282" w:rsidRPr="00681E20">
        <w:rPr>
          <w:i/>
          <w:iCs/>
          <w:sz w:val="20"/>
        </w:rPr>
        <w:t xml:space="preserve">                            y = 1*9 + 9*</w:t>
      </w:r>
      <w:r w:rsidR="00CA38F4">
        <w:rPr>
          <w:i/>
          <w:iCs/>
          <w:sz w:val="20"/>
        </w:rPr>
        <w:t>3</w:t>
      </w:r>
      <w:r w:rsidR="00005282" w:rsidRPr="00681E20">
        <w:rPr>
          <w:i/>
          <w:iCs/>
          <w:sz w:val="20"/>
        </w:rPr>
        <w:t xml:space="preserve"> – 3</w:t>
      </w:r>
    </w:p>
    <w:p w14:paraId="520D02F1" w14:textId="60148A01" w:rsidR="00F11A7D" w:rsidRPr="00681E20" w:rsidRDefault="00005282" w:rsidP="009C7FE9">
      <w:pPr>
        <w:pStyle w:val="01-Texto"/>
        <w:ind w:left="993" w:firstLine="0"/>
        <w:rPr>
          <w:i/>
          <w:iCs/>
          <w:sz w:val="20"/>
        </w:rPr>
      </w:pPr>
      <w:r w:rsidRPr="00681E20">
        <w:rPr>
          <w:i/>
          <w:iCs/>
          <w:sz w:val="20"/>
        </w:rPr>
        <w:t xml:space="preserve">y = 10 + </w:t>
      </w:r>
      <w:r w:rsidR="00CA38F4">
        <w:rPr>
          <w:i/>
          <w:iCs/>
          <w:sz w:val="20"/>
        </w:rPr>
        <w:t>15</w:t>
      </w:r>
      <w:r w:rsidRPr="00681E20">
        <w:rPr>
          <w:i/>
          <w:iCs/>
          <w:sz w:val="20"/>
        </w:rPr>
        <w:t xml:space="preserve"> -3 = </w:t>
      </w:r>
      <w:r w:rsidR="002C70AC">
        <w:rPr>
          <w:i/>
          <w:iCs/>
          <w:sz w:val="20"/>
        </w:rPr>
        <w:t>22</w:t>
      </w:r>
      <w:r w:rsidRPr="00681E20">
        <w:rPr>
          <w:i/>
          <w:iCs/>
          <w:sz w:val="20"/>
        </w:rPr>
        <w:t xml:space="preserve">                         </w:t>
      </w:r>
      <w:r w:rsidR="00F11A7D" w:rsidRPr="00681E20">
        <w:rPr>
          <w:i/>
          <w:iCs/>
          <w:sz w:val="20"/>
        </w:rPr>
        <w:t xml:space="preserve">y = </w:t>
      </w:r>
      <w:r w:rsidRPr="00681E20">
        <w:rPr>
          <w:i/>
          <w:iCs/>
          <w:sz w:val="20"/>
        </w:rPr>
        <w:t>9</w:t>
      </w:r>
      <w:r w:rsidR="00F11A7D" w:rsidRPr="00681E20">
        <w:rPr>
          <w:i/>
          <w:iCs/>
          <w:sz w:val="20"/>
        </w:rPr>
        <w:t xml:space="preserve"> + </w:t>
      </w:r>
      <w:r w:rsidR="00CA38F4">
        <w:rPr>
          <w:i/>
          <w:iCs/>
          <w:sz w:val="20"/>
        </w:rPr>
        <w:t>27</w:t>
      </w:r>
      <w:r w:rsidR="00F11A7D" w:rsidRPr="00681E20">
        <w:rPr>
          <w:i/>
          <w:iCs/>
          <w:sz w:val="20"/>
        </w:rPr>
        <w:t xml:space="preserve"> -3 = </w:t>
      </w:r>
      <w:r w:rsidR="00DC0289">
        <w:rPr>
          <w:i/>
          <w:iCs/>
          <w:sz w:val="20"/>
        </w:rPr>
        <w:t>33</w:t>
      </w:r>
    </w:p>
    <w:p w14:paraId="088B0DF1" w14:textId="67F4374B" w:rsidR="00D134F0" w:rsidRPr="00681E20" w:rsidRDefault="0036437A" w:rsidP="009C7FE9">
      <w:pPr>
        <w:pStyle w:val="01-Texto"/>
        <w:ind w:left="1854" w:firstLine="431"/>
        <w:rPr>
          <w:i/>
          <w:iCs/>
          <w:sz w:val="20"/>
        </w:rPr>
      </w:pPr>
      <w:r w:rsidRPr="00681E20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2EAD0" wp14:editId="4D0CE51D">
                <wp:simplePos x="0" y="0"/>
                <wp:positionH relativeFrom="column">
                  <wp:posOffset>422910</wp:posOffset>
                </wp:positionH>
                <wp:positionV relativeFrom="paragraph">
                  <wp:posOffset>100965</wp:posOffset>
                </wp:positionV>
                <wp:extent cx="3356610" cy="0"/>
                <wp:effectExtent l="57150" t="38100" r="53340" b="952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61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82916" id="Conexão reta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3pt,7.95pt" to="297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" strokecolor="#4f81bd [3204]" strokeweight="3pt">
                <v:stroke dashstyle="1 1"/>
                <v:shadow on="t" color="black" opacity="22937f" origin=",.5" offset="0,.63889mm"/>
              </v:line>
            </w:pict>
          </mc:Fallback>
        </mc:AlternateContent>
      </w:r>
    </w:p>
    <w:p w14:paraId="6BD464DD" w14:textId="67EA5AE6" w:rsidR="00D134F0" w:rsidRPr="00681E20" w:rsidRDefault="00D134F0" w:rsidP="009C7FE9">
      <w:pPr>
        <w:pStyle w:val="01-Texto"/>
        <w:ind w:left="993" w:firstLine="0"/>
        <w:rPr>
          <w:i/>
          <w:iCs/>
          <w:sz w:val="20"/>
        </w:rPr>
      </w:pPr>
      <w:r w:rsidRPr="00681E20">
        <w:rPr>
          <w:i/>
          <w:iCs/>
          <w:sz w:val="20"/>
        </w:rPr>
        <w:t>y = 1*7 + 7*</w:t>
      </w:r>
      <w:r w:rsidR="00CA38F4">
        <w:rPr>
          <w:i/>
          <w:iCs/>
          <w:sz w:val="20"/>
        </w:rPr>
        <w:t>3</w:t>
      </w:r>
      <w:r w:rsidRPr="00681E20">
        <w:rPr>
          <w:i/>
          <w:iCs/>
          <w:sz w:val="20"/>
        </w:rPr>
        <w:t xml:space="preserve"> – 3</w:t>
      </w:r>
    </w:p>
    <w:p w14:paraId="473431AD" w14:textId="4426794F" w:rsidR="00F7105F" w:rsidRDefault="00D134F0" w:rsidP="009C7FE9">
      <w:pPr>
        <w:pStyle w:val="01-Texto"/>
        <w:ind w:left="993" w:firstLine="0"/>
        <w:rPr>
          <w:i/>
          <w:iCs/>
          <w:sz w:val="20"/>
        </w:rPr>
      </w:pPr>
      <w:r w:rsidRPr="00681E20">
        <w:rPr>
          <w:i/>
          <w:iCs/>
          <w:sz w:val="20"/>
        </w:rPr>
        <w:t xml:space="preserve">y = 7 + </w:t>
      </w:r>
      <w:r w:rsidR="00CA38F4">
        <w:rPr>
          <w:i/>
          <w:iCs/>
          <w:sz w:val="20"/>
        </w:rPr>
        <w:t>21</w:t>
      </w:r>
      <w:r w:rsidRPr="00681E20">
        <w:rPr>
          <w:i/>
          <w:iCs/>
          <w:sz w:val="20"/>
        </w:rPr>
        <w:t xml:space="preserve"> -3 = </w:t>
      </w:r>
      <w:r w:rsidR="002C70AC">
        <w:rPr>
          <w:i/>
          <w:iCs/>
          <w:sz w:val="20"/>
        </w:rPr>
        <w:t>25</w:t>
      </w:r>
    </w:p>
    <w:p w14:paraId="5C84D7B9" w14:textId="77777777" w:rsidR="009C7FE9" w:rsidRDefault="009C7FE9" w:rsidP="009C7FE9">
      <w:pPr>
        <w:pStyle w:val="01-Texto"/>
        <w:ind w:left="1854" w:firstLine="431"/>
        <w:rPr>
          <w:i/>
          <w:iCs/>
          <w:sz w:val="20"/>
        </w:rPr>
      </w:pPr>
    </w:p>
    <w:p w14:paraId="7FE15C88" w14:textId="4486B6BC" w:rsidR="009C7FE9" w:rsidRDefault="009C7FE9" w:rsidP="009C7FE9">
      <w:pPr>
        <w:pStyle w:val="01-Texto"/>
        <w:ind w:firstLine="0"/>
        <w:rPr>
          <w:sz w:val="20"/>
        </w:rPr>
      </w:pPr>
      <w:r>
        <w:rPr>
          <w:sz w:val="20"/>
        </w:rPr>
        <w:t xml:space="preserve">III </w:t>
      </w:r>
      <w:r w:rsidRPr="009C7FE9">
        <w:rPr>
          <w:sz w:val="20"/>
          <w:u w:val="single"/>
        </w:rPr>
        <w:t>. Realizar o upload do arquivo STORES.csv.</w:t>
      </w:r>
      <w:r w:rsidRPr="009C7FE9">
        <w:rPr>
          <w:sz w:val="20"/>
        </w:rPr>
        <w:t xml:space="preserve"> </w:t>
      </w:r>
      <w:r>
        <w:rPr>
          <w:sz w:val="20"/>
        </w:rPr>
        <w:t xml:space="preserve"> </w:t>
      </w:r>
      <w:r w:rsidRPr="009C7FE9">
        <w:rPr>
          <w:sz w:val="20"/>
        </w:rPr>
        <w:t>Renomear todas as colunas do arquivo STORES.csv, onde os respctivos nomes sejam compactados (</w:t>
      </w:r>
      <w:r w:rsidR="006C4A36">
        <w:rPr>
          <w:sz w:val="20"/>
        </w:rPr>
        <w:t xml:space="preserve">Exemplo: </w:t>
      </w:r>
      <w:r w:rsidR="006C4A36" w:rsidRPr="009C7FE9">
        <w:rPr>
          <w:b/>
          <w:bCs/>
          <w:sz w:val="20"/>
          <w:u w:val="single"/>
        </w:rPr>
        <w:t>Daily_Customer_Count</w:t>
      </w:r>
      <w:r w:rsidR="006C4A36">
        <w:rPr>
          <w:b/>
          <w:bCs/>
          <w:sz w:val="20"/>
          <w:u w:val="single"/>
        </w:rPr>
        <w:t xml:space="preserve"> </w:t>
      </w:r>
      <w:r w:rsidR="006E38D1" w:rsidRPr="006E38D1">
        <w:rPr>
          <w:sz w:val="20"/>
        </w:rPr>
        <w:t>foi renomeado para</w:t>
      </w:r>
      <w:r w:rsidR="006E38D1">
        <w:rPr>
          <w:sz w:val="20"/>
        </w:rPr>
        <w:t xml:space="preserve"> </w:t>
      </w:r>
      <w:r w:rsidR="00C66799" w:rsidRPr="009F46DB">
        <w:rPr>
          <w:b/>
          <w:bCs/>
          <w:sz w:val="20"/>
          <w:u w:val="single"/>
        </w:rPr>
        <w:t>Visitantes</w:t>
      </w:r>
      <w:r w:rsidRPr="009C7FE9">
        <w:rPr>
          <w:sz w:val="20"/>
        </w:rPr>
        <w:t>). Após isto, para se analisar o desempenho das lojas de supermercado/mercado do arquivo STORES.csv</w:t>
      </w:r>
      <w:r>
        <w:rPr>
          <w:sz w:val="20"/>
        </w:rPr>
        <w:t xml:space="preserve"> </w:t>
      </w:r>
      <w:r w:rsidRPr="009C7FE9">
        <w:rPr>
          <w:sz w:val="20"/>
        </w:rPr>
        <w:t xml:space="preserve">encontre os valores mínimo, máximo, médio e desvio padrão das seguinte colunas: </w:t>
      </w:r>
      <w:r w:rsidRPr="009C7FE9">
        <w:rPr>
          <w:b/>
          <w:bCs/>
          <w:sz w:val="20"/>
          <w:u w:val="single"/>
        </w:rPr>
        <w:t>"Items_Available"; "Daily_Customer_Count"; e "Store_Sales".</w:t>
      </w:r>
      <w:r w:rsidR="009C42A3">
        <w:rPr>
          <w:sz w:val="20"/>
        </w:rPr>
        <w:t xml:space="preserve"> </w:t>
      </w:r>
    </w:p>
    <w:p w14:paraId="1E56097D" w14:textId="77777777" w:rsidR="00186EAB" w:rsidRDefault="00186EAB" w:rsidP="009C7FE9">
      <w:pPr>
        <w:pStyle w:val="01-Texto"/>
        <w:ind w:firstLine="0"/>
        <w:rPr>
          <w:sz w:val="20"/>
        </w:rPr>
      </w:pPr>
    </w:p>
    <w:p w14:paraId="6603A594" w14:textId="1C9F9922" w:rsidR="009C7FE9" w:rsidRPr="009C7FE9" w:rsidRDefault="009C7FE9" w:rsidP="00D7464D">
      <w:pPr>
        <w:pStyle w:val="01-Texto"/>
        <w:ind w:firstLine="0"/>
        <w:rPr>
          <w:sz w:val="20"/>
        </w:rPr>
      </w:pPr>
      <w:r>
        <w:rPr>
          <w:sz w:val="20"/>
        </w:rPr>
        <w:t>A</w:t>
      </w:r>
      <w:r w:rsidRPr="009C7FE9">
        <w:rPr>
          <w:sz w:val="20"/>
        </w:rPr>
        <w:t xml:space="preserve">lgumas informações </w:t>
      </w:r>
      <w:r w:rsidR="004F6F5B">
        <w:rPr>
          <w:sz w:val="20"/>
        </w:rPr>
        <w:t xml:space="preserve">extras </w:t>
      </w:r>
      <w:r w:rsidRPr="009C7FE9">
        <w:rPr>
          <w:sz w:val="20"/>
        </w:rPr>
        <w:t xml:space="preserve">sobre a tabela do arquivo </w:t>
      </w:r>
      <w:r w:rsidRPr="009C7FE9">
        <w:rPr>
          <w:b/>
          <w:bCs/>
          <w:sz w:val="20"/>
        </w:rPr>
        <w:t>STORES.csv</w:t>
      </w:r>
      <w:r w:rsidR="00D7464D">
        <w:rPr>
          <w:sz w:val="20"/>
        </w:rPr>
        <w:t>:</w:t>
      </w:r>
    </w:p>
    <w:p w14:paraId="34F41501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ID da loja: (Índice) ID da loja específica.</w:t>
      </w:r>
    </w:p>
    <w:p w14:paraId="12D692F8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Store ID: Área Física da loja em pátio.</w:t>
      </w:r>
    </w:p>
    <w:p w14:paraId="4CD0F222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Store_Area: Número de itens diferentes disponíveis na loja correspondente.</w:t>
      </w:r>
    </w:p>
    <w:p w14:paraId="06E5EB7B" w14:textId="77777777" w:rsidR="009C7FE9" w:rsidRPr="00D7464D" w:rsidRDefault="009C7FE9" w:rsidP="00D7464D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D7464D">
        <w:rPr>
          <w:i/>
          <w:iCs/>
          <w:sz w:val="20"/>
        </w:rPr>
        <w:t>DailyCustomerCount: Número de clientes que visitaram as lojas em média ao longo do mês.</w:t>
      </w:r>
    </w:p>
    <w:p w14:paraId="36B506D2" w14:textId="38DB7324" w:rsidR="009F46DB" w:rsidRPr="009F46DB" w:rsidRDefault="009C7FE9" w:rsidP="0022145A">
      <w:pPr>
        <w:pStyle w:val="01-Texto"/>
        <w:numPr>
          <w:ilvl w:val="0"/>
          <w:numId w:val="31"/>
        </w:numPr>
        <w:ind w:firstLine="0"/>
      </w:pPr>
      <w:r w:rsidRPr="00CB619B">
        <w:rPr>
          <w:i/>
          <w:iCs/>
          <w:sz w:val="20"/>
        </w:rPr>
        <w:t>Store_Sales: Vendas em (US$) que as lojas realizaram.</w:t>
      </w:r>
    </w:p>
    <w:sectPr w:rsidR="009F46DB" w:rsidRPr="009F46DB" w:rsidSect="008D2B18">
      <w:headerReference w:type="default" r:id="rId10"/>
      <w:headerReference w:type="first" r:id="rId11"/>
      <w:footerReference w:type="first" r:id="rId12"/>
      <w:type w:val="continuous"/>
      <w:pgSz w:w="11907" w:h="16840" w:code="9"/>
      <w:pgMar w:top="1701" w:right="1134" w:bottom="1134" w:left="1701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3F7B" w14:textId="77777777" w:rsidR="00AC4BA4" w:rsidRDefault="00AC4BA4">
      <w:r>
        <w:separator/>
      </w:r>
    </w:p>
  </w:endnote>
  <w:endnote w:type="continuationSeparator" w:id="0">
    <w:p w14:paraId="09A7B0DD" w14:textId="77777777" w:rsidR="00AC4BA4" w:rsidRDefault="00AC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FD82" w14:textId="77777777" w:rsidR="00AC4BA4" w:rsidRDefault="00AC4BA4">
      <w:r>
        <w:separator/>
      </w:r>
    </w:p>
  </w:footnote>
  <w:footnote w:type="continuationSeparator" w:id="0">
    <w:p w14:paraId="5C6BC7BE" w14:textId="77777777" w:rsidR="00AC4BA4" w:rsidRDefault="00AC4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525B" w14:textId="2E3CCFF4" w:rsidR="006C5944" w:rsidRDefault="006C5944" w:rsidP="006C5944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E79258E" wp14:editId="18A290C7">
          <wp:extent cx="1995168" cy="997585"/>
          <wp:effectExtent l="0" t="0" r="5715" b="0"/>
          <wp:docPr id="7" name="Imagem 7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</w:t>
    </w:r>
    <w:r>
      <w:rPr>
        <w:b/>
        <w:bCs/>
      </w:rPr>
      <w:br/>
      <w:t xml:space="preserve">                                                                                   </w:t>
    </w:r>
  </w:p>
  <w:p w14:paraId="44AF596C" w14:textId="3F4C6AC1" w:rsidR="003040EE" w:rsidRPr="003040EE" w:rsidRDefault="003040EE" w:rsidP="003040E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A8409B" wp14:editId="5EC379FC">
              <wp:simplePos x="0" y="0"/>
              <wp:positionH relativeFrom="column">
                <wp:posOffset>0</wp:posOffset>
              </wp:positionH>
              <wp:positionV relativeFrom="paragraph">
                <wp:posOffset>37465</wp:posOffset>
              </wp:positionV>
              <wp:extent cx="5920740" cy="0"/>
              <wp:effectExtent l="57150" t="38100" r="60960" b="952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C62CCA" id="Conexão reta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66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77BC" w14:textId="503752BA" w:rsidR="0078057E" w:rsidRDefault="0078057E" w:rsidP="0078057E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B36A58C" wp14:editId="62A01F21">
          <wp:extent cx="1995168" cy="997585"/>
          <wp:effectExtent l="0" t="0" r="5715" b="0"/>
          <wp:docPr id="6" name="Imagem 6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 w:rsidR="00993F92">
      <w:t xml:space="preserve">                    </w:t>
    </w:r>
    <w:r w:rsidR="006C5944">
      <w:rPr>
        <w:b/>
        <w:bCs/>
      </w:rPr>
      <w:t>LINGUAGEM DE PROGRAMAÇÃO</w:t>
    </w:r>
    <w:r>
      <w:rPr>
        <w:b/>
        <w:bCs/>
      </w:rPr>
      <w:br/>
      <w:t xml:space="preserve">                                                                </w:t>
    </w:r>
    <w:r w:rsidR="00993F92">
      <w:rPr>
        <w:b/>
        <w:bCs/>
      </w:rPr>
      <w:t xml:space="preserve">                    </w:t>
    </w:r>
  </w:p>
  <w:p w14:paraId="4E3BA34A" w14:textId="101AE79A" w:rsidR="00780354" w:rsidRDefault="00780354" w:rsidP="0078057E">
    <w:pPr>
      <w:pStyle w:val="Cabealh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3A71B" wp14:editId="6B1BA2EF">
              <wp:simplePos x="0" y="0"/>
              <wp:positionH relativeFrom="column">
                <wp:posOffset>1905</wp:posOffset>
              </wp:positionH>
              <wp:positionV relativeFrom="paragraph">
                <wp:posOffset>101600</wp:posOffset>
              </wp:positionV>
              <wp:extent cx="5920740" cy="0"/>
              <wp:effectExtent l="57150" t="38100" r="60960" b="952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FC7251" id="Conexão reta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5C8236B"/>
    <w:multiLevelType w:val="hybridMultilevel"/>
    <w:tmpl w:val="CEB0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C76045"/>
    <w:multiLevelType w:val="hybridMultilevel"/>
    <w:tmpl w:val="07E42A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9" w15:restartNumberingAfterBreak="0">
    <w:nsid w:val="79BA37BA"/>
    <w:multiLevelType w:val="hybridMultilevel"/>
    <w:tmpl w:val="8D44CA62"/>
    <w:lvl w:ilvl="0" w:tplc="CCAC7CF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27024">
    <w:abstractNumId w:val="20"/>
  </w:num>
  <w:num w:numId="2" w16cid:durableId="13097479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00517">
    <w:abstractNumId w:val="13"/>
  </w:num>
  <w:num w:numId="4" w16cid:durableId="443888372">
    <w:abstractNumId w:val="11"/>
  </w:num>
  <w:num w:numId="5" w16cid:durableId="1396204841">
    <w:abstractNumId w:val="15"/>
  </w:num>
  <w:num w:numId="6" w16cid:durableId="1049498480">
    <w:abstractNumId w:val="14"/>
  </w:num>
  <w:num w:numId="7" w16cid:durableId="1198542036">
    <w:abstractNumId w:val="6"/>
  </w:num>
  <w:num w:numId="8" w16cid:durableId="2007198794">
    <w:abstractNumId w:val="4"/>
  </w:num>
  <w:num w:numId="9" w16cid:durableId="870458908">
    <w:abstractNumId w:val="16"/>
  </w:num>
  <w:num w:numId="10" w16cid:durableId="324237507">
    <w:abstractNumId w:val="8"/>
  </w:num>
  <w:num w:numId="11" w16cid:durableId="1037387733">
    <w:abstractNumId w:val="20"/>
  </w:num>
  <w:num w:numId="12" w16cid:durableId="13780479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133344">
    <w:abstractNumId w:val="20"/>
  </w:num>
  <w:num w:numId="14" w16cid:durableId="1526358468">
    <w:abstractNumId w:val="20"/>
  </w:num>
  <w:num w:numId="15" w16cid:durableId="10955246">
    <w:abstractNumId w:val="0"/>
  </w:num>
  <w:num w:numId="16" w16cid:durableId="1764959218">
    <w:abstractNumId w:val="20"/>
  </w:num>
  <w:num w:numId="17" w16cid:durableId="1393964645">
    <w:abstractNumId w:val="20"/>
  </w:num>
  <w:num w:numId="18" w16cid:durableId="1345595346">
    <w:abstractNumId w:val="20"/>
  </w:num>
  <w:num w:numId="19" w16cid:durableId="7138884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429584">
    <w:abstractNumId w:val="20"/>
  </w:num>
  <w:num w:numId="21" w16cid:durableId="630139415">
    <w:abstractNumId w:val="12"/>
  </w:num>
  <w:num w:numId="22" w16cid:durableId="607397937">
    <w:abstractNumId w:val="18"/>
  </w:num>
  <w:num w:numId="23" w16cid:durableId="221403671">
    <w:abstractNumId w:val="3"/>
  </w:num>
  <w:num w:numId="24" w16cid:durableId="1108693088">
    <w:abstractNumId w:val="1"/>
  </w:num>
  <w:num w:numId="25" w16cid:durableId="1977491847">
    <w:abstractNumId w:val="10"/>
  </w:num>
  <w:num w:numId="26" w16cid:durableId="2056194">
    <w:abstractNumId w:val="17"/>
  </w:num>
  <w:num w:numId="27" w16cid:durableId="1741826173">
    <w:abstractNumId w:val="2"/>
  </w:num>
  <w:num w:numId="28" w16cid:durableId="1616252105">
    <w:abstractNumId w:val="9"/>
  </w:num>
  <w:num w:numId="29" w16cid:durableId="1550611706">
    <w:abstractNumId w:val="19"/>
  </w:num>
  <w:num w:numId="30" w16cid:durableId="602107701">
    <w:abstractNumId w:val="5"/>
  </w:num>
  <w:num w:numId="31" w16cid:durableId="69280465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05282"/>
    <w:rsid w:val="00010BB1"/>
    <w:rsid w:val="00013CF5"/>
    <w:rsid w:val="00020E62"/>
    <w:rsid w:val="0002694C"/>
    <w:rsid w:val="00030F5D"/>
    <w:rsid w:val="00031BEA"/>
    <w:rsid w:val="00042B1C"/>
    <w:rsid w:val="000467FC"/>
    <w:rsid w:val="000502DA"/>
    <w:rsid w:val="00070489"/>
    <w:rsid w:val="00070762"/>
    <w:rsid w:val="00071A08"/>
    <w:rsid w:val="00081763"/>
    <w:rsid w:val="00083342"/>
    <w:rsid w:val="0009219B"/>
    <w:rsid w:val="000A4867"/>
    <w:rsid w:val="000E1077"/>
    <w:rsid w:val="000E6F90"/>
    <w:rsid w:val="000E7602"/>
    <w:rsid w:val="000F12FB"/>
    <w:rsid w:val="001003E0"/>
    <w:rsid w:val="00102DC5"/>
    <w:rsid w:val="0013106F"/>
    <w:rsid w:val="00132E3A"/>
    <w:rsid w:val="00153F05"/>
    <w:rsid w:val="001709F4"/>
    <w:rsid w:val="001718EF"/>
    <w:rsid w:val="00174F25"/>
    <w:rsid w:val="001832B6"/>
    <w:rsid w:val="00186EAB"/>
    <w:rsid w:val="001926E5"/>
    <w:rsid w:val="00194B7E"/>
    <w:rsid w:val="001A1937"/>
    <w:rsid w:val="001B0B4D"/>
    <w:rsid w:val="001B3F12"/>
    <w:rsid w:val="001B67FF"/>
    <w:rsid w:val="001B777D"/>
    <w:rsid w:val="001D7286"/>
    <w:rsid w:val="001E1478"/>
    <w:rsid w:val="001E5136"/>
    <w:rsid w:val="001F0238"/>
    <w:rsid w:val="00200576"/>
    <w:rsid w:val="002159E3"/>
    <w:rsid w:val="00222BE4"/>
    <w:rsid w:val="0023433C"/>
    <w:rsid w:val="002373FB"/>
    <w:rsid w:val="00242C4C"/>
    <w:rsid w:val="002436CA"/>
    <w:rsid w:val="00260026"/>
    <w:rsid w:val="00262F08"/>
    <w:rsid w:val="002700FC"/>
    <w:rsid w:val="00280B6A"/>
    <w:rsid w:val="00281D96"/>
    <w:rsid w:val="0028270A"/>
    <w:rsid w:val="002844EC"/>
    <w:rsid w:val="00285E41"/>
    <w:rsid w:val="002903A7"/>
    <w:rsid w:val="002960F1"/>
    <w:rsid w:val="002970D0"/>
    <w:rsid w:val="002A554D"/>
    <w:rsid w:val="002B13AB"/>
    <w:rsid w:val="002B39F1"/>
    <w:rsid w:val="002C2371"/>
    <w:rsid w:val="002C70AC"/>
    <w:rsid w:val="002D153E"/>
    <w:rsid w:val="002D1B53"/>
    <w:rsid w:val="002D22DF"/>
    <w:rsid w:val="002D5496"/>
    <w:rsid w:val="002E57E3"/>
    <w:rsid w:val="002F25AE"/>
    <w:rsid w:val="00301BCE"/>
    <w:rsid w:val="0030404D"/>
    <w:rsid w:val="003040EE"/>
    <w:rsid w:val="00314582"/>
    <w:rsid w:val="00317815"/>
    <w:rsid w:val="003232AE"/>
    <w:rsid w:val="0032354C"/>
    <w:rsid w:val="00323873"/>
    <w:rsid w:val="0032702E"/>
    <w:rsid w:val="00333CC4"/>
    <w:rsid w:val="0034104F"/>
    <w:rsid w:val="003500E5"/>
    <w:rsid w:val="003511A3"/>
    <w:rsid w:val="00363014"/>
    <w:rsid w:val="0036437A"/>
    <w:rsid w:val="00372854"/>
    <w:rsid w:val="0038132E"/>
    <w:rsid w:val="00382A13"/>
    <w:rsid w:val="003926F8"/>
    <w:rsid w:val="0039309C"/>
    <w:rsid w:val="003964B0"/>
    <w:rsid w:val="003A48F6"/>
    <w:rsid w:val="003A5D30"/>
    <w:rsid w:val="003B29B4"/>
    <w:rsid w:val="003B7D37"/>
    <w:rsid w:val="003C2047"/>
    <w:rsid w:val="003C4AE9"/>
    <w:rsid w:val="003D09A9"/>
    <w:rsid w:val="003D2A3D"/>
    <w:rsid w:val="003E3CDC"/>
    <w:rsid w:val="003F2FE6"/>
    <w:rsid w:val="00402237"/>
    <w:rsid w:val="004148C8"/>
    <w:rsid w:val="00422B6A"/>
    <w:rsid w:val="0042336B"/>
    <w:rsid w:val="00423F17"/>
    <w:rsid w:val="00426101"/>
    <w:rsid w:val="00432350"/>
    <w:rsid w:val="0045436F"/>
    <w:rsid w:val="004551EB"/>
    <w:rsid w:val="0045563F"/>
    <w:rsid w:val="00472BC4"/>
    <w:rsid w:val="00472FE2"/>
    <w:rsid w:val="004762E9"/>
    <w:rsid w:val="00477837"/>
    <w:rsid w:val="00481830"/>
    <w:rsid w:val="00481F47"/>
    <w:rsid w:val="004A67B2"/>
    <w:rsid w:val="004B19BC"/>
    <w:rsid w:val="004B3FD4"/>
    <w:rsid w:val="004C3CAC"/>
    <w:rsid w:val="004C5C73"/>
    <w:rsid w:val="004D0F3D"/>
    <w:rsid w:val="004D2910"/>
    <w:rsid w:val="004D695C"/>
    <w:rsid w:val="004D69AD"/>
    <w:rsid w:val="004E729B"/>
    <w:rsid w:val="004F44EC"/>
    <w:rsid w:val="004F6F5B"/>
    <w:rsid w:val="005022CF"/>
    <w:rsid w:val="00516CE2"/>
    <w:rsid w:val="00517BDA"/>
    <w:rsid w:val="00526AEA"/>
    <w:rsid w:val="00540A9D"/>
    <w:rsid w:val="00543724"/>
    <w:rsid w:val="00571DED"/>
    <w:rsid w:val="005725B0"/>
    <w:rsid w:val="00572C31"/>
    <w:rsid w:val="00583ED4"/>
    <w:rsid w:val="0058555D"/>
    <w:rsid w:val="00586208"/>
    <w:rsid w:val="005A4758"/>
    <w:rsid w:val="005B3BF7"/>
    <w:rsid w:val="005B7BCF"/>
    <w:rsid w:val="005C71A2"/>
    <w:rsid w:val="005E3B53"/>
    <w:rsid w:val="005E5596"/>
    <w:rsid w:val="005F328C"/>
    <w:rsid w:val="005F67E3"/>
    <w:rsid w:val="0061118A"/>
    <w:rsid w:val="00611A22"/>
    <w:rsid w:val="00612662"/>
    <w:rsid w:val="0063383B"/>
    <w:rsid w:val="006370AE"/>
    <w:rsid w:val="006417AA"/>
    <w:rsid w:val="00645488"/>
    <w:rsid w:val="00645930"/>
    <w:rsid w:val="00651446"/>
    <w:rsid w:val="0065252F"/>
    <w:rsid w:val="006548FD"/>
    <w:rsid w:val="00654CF7"/>
    <w:rsid w:val="00663BCE"/>
    <w:rsid w:val="00667FEC"/>
    <w:rsid w:val="006741DD"/>
    <w:rsid w:val="0067656F"/>
    <w:rsid w:val="00681E20"/>
    <w:rsid w:val="0068390C"/>
    <w:rsid w:val="0068395E"/>
    <w:rsid w:val="00687688"/>
    <w:rsid w:val="006A1FB0"/>
    <w:rsid w:val="006B037E"/>
    <w:rsid w:val="006B2608"/>
    <w:rsid w:val="006C4A36"/>
    <w:rsid w:val="006C5944"/>
    <w:rsid w:val="006E38D1"/>
    <w:rsid w:val="006E651F"/>
    <w:rsid w:val="006F31C0"/>
    <w:rsid w:val="006F36D2"/>
    <w:rsid w:val="007157EF"/>
    <w:rsid w:val="00716425"/>
    <w:rsid w:val="00716715"/>
    <w:rsid w:val="00721A4C"/>
    <w:rsid w:val="007273F7"/>
    <w:rsid w:val="00734186"/>
    <w:rsid w:val="00737D07"/>
    <w:rsid w:val="00744810"/>
    <w:rsid w:val="007702EC"/>
    <w:rsid w:val="0077093A"/>
    <w:rsid w:val="0077420B"/>
    <w:rsid w:val="00780354"/>
    <w:rsid w:val="0078057E"/>
    <w:rsid w:val="00784722"/>
    <w:rsid w:val="00792CDE"/>
    <w:rsid w:val="00795422"/>
    <w:rsid w:val="00795691"/>
    <w:rsid w:val="007B37A2"/>
    <w:rsid w:val="007C53F2"/>
    <w:rsid w:val="007D3311"/>
    <w:rsid w:val="007D5E03"/>
    <w:rsid w:val="007E762F"/>
    <w:rsid w:val="007F32DD"/>
    <w:rsid w:val="007F4337"/>
    <w:rsid w:val="0081101A"/>
    <w:rsid w:val="00815906"/>
    <w:rsid w:val="00827FA9"/>
    <w:rsid w:val="00837B19"/>
    <w:rsid w:val="00841C56"/>
    <w:rsid w:val="00853197"/>
    <w:rsid w:val="00857E66"/>
    <w:rsid w:val="00861C16"/>
    <w:rsid w:val="008653A9"/>
    <w:rsid w:val="0087017C"/>
    <w:rsid w:val="00874577"/>
    <w:rsid w:val="00874A2B"/>
    <w:rsid w:val="0087571A"/>
    <w:rsid w:val="008766A4"/>
    <w:rsid w:val="008908F8"/>
    <w:rsid w:val="0089268A"/>
    <w:rsid w:val="008A234C"/>
    <w:rsid w:val="008A6C31"/>
    <w:rsid w:val="008B00CD"/>
    <w:rsid w:val="008B1476"/>
    <w:rsid w:val="008B2720"/>
    <w:rsid w:val="008B3B3F"/>
    <w:rsid w:val="008B78D4"/>
    <w:rsid w:val="008C528B"/>
    <w:rsid w:val="008D1163"/>
    <w:rsid w:val="008D2781"/>
    <w:rsid w:val="008D2B18"/>
    <w:rsid w:val="008D31F5"/>
    <w:rsid w:val="008D45DC"/>
    <w:rsid w:val="008E107D"/>
    <w:rsid w:val="008F203F"/>
    <w:rsid w:val="008F3B6E"/>
    <w:rsid w:val="008F612E"/>
    <w:rsid w:val="00900BDA"/>
    <w:rsid w:val="00907BC8"/>
    <w:rsid w:val="0091075F"/>
    <w:rsid w:val="00910F82"/>
    <w:rsid w:val="00914487"/>
    <w:rsid w:val="00920EEF"/>
    <w:rsid w:val="00926676"/>
    <w:rsid w:val="009327EE"/>
    <w:rsid w:val="00944CCA"/>
    <w:rsid w:val="0096293C"/>
    <w:rsid w:val="0096411C"/>
    <w:rsid w:val="00972D90"/>
    <w:rsid w:val="009802F9"/>
    <w:rsid w:val="00991CD5"/>
    <w:rsid w:val="00993F92"/>
    <w:rsid w:val="009A06AD"/>
    <w:rsid w:val="009A1B60"/>
    <w:rsid w:val="009A1CDC"/>
    <w:rsid w:val="009A4CEC"/>
    <w:rsid w:val="009B6ED1"/>
    <w:rsid w:val="009B7BB9"/>
    <w:rsid w:val="009C42A3"/>
    <w:rsid w:val="009C4324"/>
    <w:rsid w:val="009C7EE2"/>
    <w:rsid w:val="009C7FE9"/>
    <w:rsid w:val="009D7891"/>
    <w:rsid w:val="009E0D39"/>
    <w:rsid w:val="009E5F36"/>
    <w:rsid w:val="009F30CB"/>
    <w:rsid w:val="009F46DB"/>
    <w:rsid w:val="00A0413C"/>
    <w:rsid w:val="00A108CF"/>
    <w:rsid w:val="00A1300E"/>
    <w:rsid w:val="00A259F7"/>
    <w:rsid w:val="00A25B41"/>
    <w:rsid w:val="00A25F6B"/>
    <w:rsid w:val="00A26DD2"/>
    <w:rsid w:val="00A3032E"/>
    <w:rsid w:val="00A320FC"/>
    <w:rsid w:val="00A367F3"/>
    <w:rsid w:val="00A44317"/>
    <w:rsid w:val="00A44AF4"/>
    <w:rsid w:val="00A60F15"/>
    <w:rsid w:val="00A65AA1"/>
    <w:rsid w:val="00A769B3"/>
    <w:rsid w:val="00A85D9F"/>
    <w:rsid w:val="00A96CE3"/>
    <w:rsid w:val="00AA5FF9"/>
    <w:rsid w:val="00AB36D6"/>
    <w:rsid w:val="00AB4084"/>
    <w:rsid w:val="00AB5CB3"/>
    <w:rsid w:val="00AC4BA4"/>
    <w:rsid w:val="00AD155C"/>
    <w:rsid w:val="00AD3249"/>
    <w:rsid w:val="00AD3E3F"/>
    <w:rsid w:val="00AD49BD"/>
    <w:rsid w:val="00AD511D"/>
    <w:rsid w:val="00AD6ACA"/>
    <w:rsid w:val="00AF10E6"/>
    <w:rsid w:val="00AF1C80"/>
    <w:rsid w:val="00B02062"/>
    <w:rsid w:val="00B15222"/>
    <w:rsid w:val="00B1547C"/>
    <w:rsid w:val="00B30497"/>
    <w:rsid w:val="00B32B7A"/>
    <w:rsid w:val="00B368F6"/>
    <w:rsid w:val="00B60320"/>
    <w:rsid w:val="00B62DC3"/>
    <w:rsid w:val="00B62FFA"/>
    <w:rsid w:val="00B65C5A"/>
    <w:rsid w:val="00B7037A"/>
    <w:rsid w:val="00B70848"/>
    <w:rsid w:val="00B8705C"/>
    <w:rsid w:val="00B95699"/>
    <w:rsid w:val="00BA417F"/>
    <w:rsid w:val="00BA41D3"/>
    <w:rsid w:val="00BB47D8"/>
    <w:rsid w:val="00BB4B7F"/>
    <w:rsid w:val="00BC4B58"/>
    <w:rsid w:val="00BD0619"/>
    <w:rsid w:val="00BE112B"/>
    <w:rsid w:val="00BE54CA"/>
    <w:rsid w:val="00BF2481"/>
    <w:rsid w:val="00C01029"/>
    <w:rsid w:val="00C03503"/>
    <w:rsid w:val="00C10032"/>
    <w:rsid w:val="00C12530"/>
    <w:rsid w:val="00C143BD"/>
    <w:rsid w:val="00C23852"/>
    <w:rsid w:val="00C25AEC"/>
    <w:rsid w:val="00C326DB"/>
    <w:rsid w:val="00C37A7A"/>
    <w:rsid w:val="00C441D9"/>
    <w:rsid w:val="00C526A9"/>
    <w:rsid w:val="00C5323C"/>
    <w:rsid w:val="00C567CD"/>
    <w:rsid w:val="00C66799"/>
    <w:rsid w:val="00C8139C"/>
    <w:rsid w:val="00C849AC"/>
    <w:rsid w:val="00C861FC"/>
    <w:rsid w:val="00C96A80"/>
    <w:rsid w:val="00CA38F4"/>
    <w:rsid w:val="00CA6FCD"/>
    <w:rsid w:val="00CB4366"/>
    <w:rsid w:val="00CB4AF4"/>
    <w:rsid w:val="00CB619B"/>
    <w:rsid w:val="00CC7216"/>
    <w:rsid w:val="00CC7F6E"/>
    <w:rsid w:val="00CD3BC4"/>
    <w:rsid w:val="00CF19E9"/>
    <w:rsid w:val="00CF29BC"/>
    <w:rsid w:val="00CF3BEA"/>
    <w:rsid w:val="00CF625B"/>
    <w:rsid w:val="00D015AB"/>
    <w:rsid w:val="00D0467C"/>
    <w:rsid w:val="00D05F54"/>
    <w:rsid w:val="00D07FA1"/>
    <w:rsid w:val="00D134F0"/>
    <w:rsid w:val="00D17A49"/>
    <w:rsid w:val="00D210E3"/>
    <w:rsid w:val="00D348B9"/>
    <w:rsid w:val="00D353A9"/>
    <w:rsid w:val="00D53882"/>
    <w:rsid w:val="00D55D22"/>
    <w:rsid w:val="00D738D5"/>
    <w:rsid w:val="00D7464D"/>
    <w:rsid w:val="00DA0240"/>
    <w:rsid w:val="00DA0B1E"/>
    <w:rsid w:val="00DA1090"/>
    <w:rsid w:val="00DA3A8E"/>
    <w:rsid w:val="00DA40D7"/>
    <w:rsid w:val="00DA4A03"/>
    <w:rsid w:val="00DA6949"/>
    <w:rsid w:val="00DC0289"/>
    <w:rsid w:val="00DD6824"/>
    <w:rsid w:val="00DD748E"/>
    <w:rsid w:val="00DE7876"/>
    <w:rsid w:val="00DF2946"/>
    <w:rsid w:val="00E0584F"/>
    <w:rsid w:val="00E12098"/>
    <w:rsid w:val="00E22A74"/>
    <w:rsid w:val="00E255BA"/>
    <w:rsid w:val="00E26B2E"/>
    <w:rsid w:val="00E3025A"/>
    <w:rsid w:val="00E325FB"/>
    <w:rsid w:val="00E477CF"/>
    <w:rsid w:val="00E51FE6"/>
    <w:rsid w:val="00E544D8"/>
    <w:rsid w:val="00E574CF"/>
    <w:rsid w:val="00E66E98"/>
    <w:rsid w:val="00E70660"/>
    <w:rsid w:val="00E74E92"/>
    <w:rsid w:val="00E750A7"/>
    <w:rsid w:val="00E86538"/>
    <w:rsid w:val="00E9015D"/>
    <w:rsid w:val="00E9761E"/>
    <w:rsid w:val="00EB545F"/>
    <w:rsid w:val="00ED3B58"/>
    <w:rsid w:val="00EE289B"/>
    <w:rsid w:val="00EF2960"/>
    <w:rsid w:val="00EF3B15"/>
    <w:rsid w:val="00EF541B"/>
    <w:rsid w:val="00EF6E18"/>
    <w:rsid w:val="00F063CC"/>
    <w:rsid w:val="00F11A7D"/>
    <w:rsid w:val="00F15DC4"/>
    <w:rsid w:val="00F17EC5"/>
    <w:rsid w:val="00F24947"/>
    <w:rsid w:val="00F466E8"/>
    <w:rsid w:val="00F474E5"/>
    <w:rsid w:val="00F47D36"/>
    <w:rsid w:val="00F51F42"/>
    <w:rsid w:val="00F66FC5"/>
    <w:rsid w:val="00F6757E"/>
    <w:rsid w:val="00F7105F"/>
    <w:rsid w:val="00F71402"/>
    <w:rsid w:val="00F73511"/>
    <w:rsid w:val="00F84B85"/>
    <w:rsid w:val="00F85D72"/>
    <w:rsid w:val="00F90901"/>
    <w:rsid w:val="00F95DA6"/>
    <w:rsid w:val="00FA1EC0"/>
    <w:rsid w:val="00FC017B"/>
    <w:rsid w:val="00FD3654"/>
    <w:rsid w:val="00FD4487"/>
    <w:rsid w:val="00FE7040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paragraph" w:styleId="ndice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ndice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ndice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ndice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ndice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Tipodeletrapredefinidodopargraf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arte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Avan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arter"/>
    <w:rsid w:val="00E255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20FC"/>
    <w:rPr>
      <w:sz w:val="24"/>
    </w:rPr>
  </w:style>
  <w:style w:type="table" w:styleId="TabelacomGrelha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4E92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E3025A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3F12"/>
    <w:rPr>
      <w:color w:val="605E5C"/>
      <w:shd w:val="clear" w:color="auto" w:fill="E1DFDD"/>
    </w:rPr>
  </w:style>
  <w:style w:type="character" w:customStyle="1" w:styleId="normaltextrun">
    <w:name w:val="normaltextrun"/>
    <w:basedOn w:val="Tipodeletrapredefinidodopargrafo"/>
    <w:rsid w:val="008E107D"/>
  </w:style>
  <w:style w:type="character" w:customStyle="1" w:styleId="eop">
    <w:name w:val="eop"/>
    <w:basedOn w:val="Tipodeletrapredefinidodopargrafo"/>
    <w:rsid w:val="008E107D"/>
  </w:style>
  <w:style w:type="paragraph" w:customStyle="1" w:styleId="Default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280</TotalTime>
  <Pages>3</Pages>
  <Words>497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MARIANE GAVIOLI BERGAMINI</cp:lastModifiedBy>
  <cp:revision>77</cp:revision>
  <cp:lastPrinted>2022-07-12T19:05:00Z</cp:lastPrinted>
  <dcterms:created xsi:type="dcterms:W3CDTF">2022-06-28T17:38:00Z</dcterms:created>
  <dcterms:modified xsi:type="dcterms:W3CDTF">2022-08-02T18:34:00Z</dcterms:modified>
</cp:coreProperties>
</file>