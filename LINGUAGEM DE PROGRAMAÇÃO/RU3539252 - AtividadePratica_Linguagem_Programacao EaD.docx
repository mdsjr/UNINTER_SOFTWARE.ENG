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2904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2CA8F97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1F61222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6F1FF4B5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6"/>
          <w:szCs w:val="36"/>
        </w:rPr>
      </w:pPr>
    </w:p>
    <w:p w14:paraId="7318C39B" w14:textId="1D75BF6C" w:rsidR="008D2B18" w:rsidRPr="008D2B18" w:rsidRDefault="00C23852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8D2B18">
        <w:rPr>
          <w:b/>
          <w:sz w:val="32"/>
          <w:szCs w:val="32"/>
        </w:rPr>
        <w:t xml:space="preserve">ATIVIDADE PRÁTICA </w:t>
      </w:r>
      <w:r w:rsidR="008D2B18" w:rsidRPr="008D2B18">
        <w:rPr>
          <w:b/>
          <w:sz w:val="32"/>
          <w:szCs w:val="32"/>
        </w:rPr>
        <w:br/>
      </w:r>
      <w:r w:rsidR="008D2B18" w:rsidRPr="008D2B18">
        <w:rPr>
          <w:b/>
          <w:bCs/>
          <w:sz w:val="32"/>
          <w:szCs w:val="32"/>
        </w:rPr>
        <w:t>LINGUAGEM DE PROGRAMAÇÃO</w:t>
      </w:r>
    </w:p>
    <w:p w14:paraId="3544647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BE1B6B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4E6267B1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649F506" w14:textId="44985CC4" w:rsidR="008D2B18" w:rsidRPr="008D2B18" w:rsidRDefault="00052663" w:rsidP="008D2B18">
      <w:pPr>
        <w:spacing w:after="330" w:line="259" w:lineRule="auto"/>
        <w:ind w:right="63"/>
        <w:jc w:val="right"/>
        <w:rPr>
          <w:b/>
          <w:szCs w:val="24"/>
        </w:rPr>
      </w:pPr>
      <w:r w:rsidRPr="00052663">
        <w:rPr>
          <w:b/>
          <w:szCs w:val="24"/>
        </w:rPr>
        <w:t>MOACIR DOMINGOS DA SILVA JUNIOR</w:t>
      </w:r>
      <w:r>
        <w:rPr>
          <w:b/>
          <w:szCs w:val="24"/>
        </w:rPr>
        <w:t xml:space="preserve"> - </w:t>
      </w:r>
      <w:r w:rsidRPr="00052663">
        <w:rPr>
          <w:b/>
          <w:szCs w:val="24"/>
        </w:rPr>
        <w:t>RU: 3539252</w:t>
      </w:r>
      <w:r>
        <w:rPr>
          <w:b/>
          <w:szCs w:val="24"/>
          <w:highlight w:val="yellow"/>
        </w:rPr>
        <w:t xml:space="preserve"> </w:t>
      </w:r>
      <w:r>
        <w:rPr>
          <w:b/>
          <w:szCs w:val="24"/>
          <w:highlight w:val="yellow"/>
        </w:rPr>
        <w:br/>
      </w:r>
      <w:r w:rsidR="008D2B18" w:rsidRPr="008D2B18">
        <w:rPr>
          <w:b/>
          <w:szCs w:val="24"/>
          <w:highlight w:val="yellow"/>
        </w:rPr>
        <w:br/>
      </w:r>
      <w:r w:rsidR="00F8798B" w:rsidRPr="00052663">
        <w:rPr>
          <w:b/>
          <w:szCs w:val="24"/>
        </w:rPr>
        <w:t>Prof.ª</w:t>
      </w:r>
      <w:r w:rsidRPr="00052663">
        <w:rPr>
          <w:b/>
          <w:szCs w:val="24"/>
        </w:rPr>
        <w:t xml:space="preserve"> ME MARIANE G. B. FERNANDES</w:t>
      </w:r>
    </w:p>
    <w:p w14:paraId="64D228F8" w14:textId="77777777" w:rsidR="00D0467C" w:rsidRDefault="00D0467C" w:rsidP="00D0467C">
      <w:pPr>
        <w:ind w:right="68"/>
        <w:rPr>
          <w:sz w:val="22"/>
        </w:rPr>
      </w:pPr>
    </w:p>
    <w:p w14:paraId="4E4667E7" w14:textId="77777777" w:rsidR="008D2B18" w:rsidRDefault="008D2B18" w:rsidP="00D0467C">
      <w:pPr>
        <w:ind w:right="68"/>
        <w:rPr>
          <w:sz w:val="22"/>
        </w:rPr>
      </w:pPr>
    </w:p>
    <w:p w14:paraId="4F6E8A6E" w14:textId="77777777" w:rsidR="008D2B18" w:rsidRDefault="008D2B18" w:rsidP="00D0467C">
      <w:pPr>
        <w:ind w:right="68"/>
        <w:rPr>
          <w:sz w:val="22"/>
        </w:rPr>
      </w:pPr>
    </w:p>
    <w:p w14:paraId="419348D3" w14:textId="77777777" w:rsidR="008D2B18" w:rsidRDefault="008D2B18" w:rsidP="00D0467C">
      <w:pPr>
        <w:ind w:right="68"/>
        <w:rPr>
          <w:sz w:val="22"/>
        </w:rPr>
      </w:pPr>
    </w:p>
    <w:p w14:paraId="01CC5704" w14:textId="77777777" w:rsidR="008D2B18" w:rsidRDefault="008D2B18" w:rsidP="00D0467C">
      <w:pPr>
        <w:ind w:right="68"/>
        <w:rPr>
          <w:sz w:val="22"/>
        </w:rPr>
      </w:pPr>
    </w:p>
    <w:p w14:paraId="1443A64E" w14:textId="77777777" w:rsidR="008D2B18" w:rsidRDefault="008D2B18" w:rsidP="00D0467C">
      <w:pPr>
        <w:ind w:right="68"/>
        <w:rPr>
          <w:sz w:val="22"/>
        </w:rPr>
      </w:pPr>
    </w:p>
    <w:p w14:paraId="4922AAAE" w14:textId="77777777" w:rsidR="008D2B18" w:rsidRDefault="008D2B18" w:rsidP="00D0467C">
      <w:pPr>
        <w:ind w:right="68"/>
        <w:rPr>
          <w:sz w:val="22"/>
        </w:rPr>
      </w:pPr>
    </w:p>
    <w:p w14:paraId="17D2BD25" w14:textId="77777777" w:rsidR="008D2B18" w:rsidRDefault="008D2B18" w:rsidP="00D0467C">
      <w:pPr>
        <w:ind w:right="68"/>
        <w:rPr>
          <w:sz w:val="22"/>
        </w:rPr>
      </w:pPr>
    </w:p>
    <w:p w14:paraId="7301142B" w14:textId="77777777" w:rsidR="008D2B18" w:rsidRDefault="008D2B18" w:rsidP="00D0467C">
      <w:pPr>
        <w:ind w:right="68"/>
        <w:rPr>
          <w:sz w:val="22"/>
        </w:rPr>
      </w:pPr>
    </w:p>
    <w:p w14:paraId="582C0AFC" w14:textId="77777777" w:rsidR="008D2B18" w:rsidRDefault="008D2B18" w:rsidP="00D0467C">
      <w:pPr>
        <w:ind w:right="68"/>
        <w:rPr>
          <w:sz w:val="22"/>
        </w:rPr>
      </w:pPr>
    </w:p>
    <w:p w14:paraId="37ECFAA8" w14:textId="77777777" w:rsidR="008D2B18" w:rsidRDefault="008D2B18" w:rsidP="00D0467C">
      <w:pPr>
        <w:ind w:right="68"/>
        <w:rPr>
          <w:sz w:val="22"/>
        </w:rPr>
      </w:pPr>
    </w:p>
    <w:p w14:paraId="014B0BC4" w14:textId="77777777" w:rsidR="008D2B18" w:rsidRDefault="008D2B18" w:rsidP="00D0467C">
      <w:pPr>
        <w:ind w:right="68"/>
        <w:rPr>
          <w:sz w:val="22"/>
        </w:rPr>
      </w:pPr>
    </w:p>
    <w:p w14:paraId="337C536B" w14:textId="77777777" w:rsidR="008D2B18" w:rsidRDefault="008D2B18" w:rsidP="00D0467C">
      <w:pPr>
        <w:ind w:right="68"/>
        <w:rPr>
          <w:sz w:val="22"/>
        </w:rPr>
      </w:pPr>
    </w:p>
    <w:p w14:paraId="13AF3493" w14:textId="77777777" w:rsidR="008D2B18" w:rsidRDefault="008D2B18" w:rsidP="00D0467C">
      <w:pPr>
        <w:ind w:right="68"/>
        <w:rPr>
          <w:sz w:val="22"/>
        </w:rPr>
      </w:pPr>
    </w:p>
    <w:p w14:paraId="5E75BB0D" w14:textId="77777777" w:rsidR="008D2B18" w:rsidRDefault="008D2B18" w:rsidP="00D0467C">
      <w:pPr>
        <w:ind w:right="68"/>
        <w:rPr>
          <w:sz w:val="22"/>
        </w:rPr>
      </w:pPr>
    </w:p>
    <w:p w14:paraId="3D014CB5" w14:textId="77777777" w:rsidR="008D2B18" w:rsidRDefault="008D2B18" w:rsidP="00D0467C">
      <w:pPr>
        <w:ind w:right="68"/>
        <w:rPr>
          <w:sz w:val="22"/>
        </w:rPr>
      </w:pPr>
    </w:p>
    <w:p w14:paraId="77667263" w14:textId="77777777" w:rsidR="008D2B18" w:rsidRDefault="008D2B18" w:rsidP="00D0467C">
      <w:pPr>
        <w:ind w:right="68"/>
        <w:rPr>
          <w:sz w:val="22"/>
        </w:rPr>
      </w:pPr>
    </w:p>
    <w:p w14:paraId="04291369" w14:textId="77777777" w:rsidR="008D2B18" w:rsidRDefault="008D2B18" w:rsidP="00D0467C">
      <w:pPr>
        <w:ind w:right="68"/>
        <w:rPr>
          <w:sz w:val="22"/>
        </w:rPr>
      </w:pPr>
    </w:p>
    <w:p w14:paraId="6E4BA52F" w14:textId="77777777" w:rsidR="008D2B18" w:rsidRDefault="008D2B18" w:rsidP="00D0467C">
      <w:pPr>
        <w:ind w:right="68"/>
        <w:rPr>
          <w:sz w:val="22"/>
        </w:rPr>
      </w:pPr>
    </w:p>
    <w:p w14:paraId="46727546" w14:textId="59F9FCDD" w:rsidR="008D2B18" w:rsidRDefault="00052663" w:rsidP="008D2B18">
      <w:pPr>
        <w:ind w:right="68"/>
        <w:jc w:val="center"/>
        <w:rPr>
          <w:sz w:val="22"/>
        </w:rPr>
      </w:pPr>
      <w:r w:rsidRPr="00052663">
        <w:rPr>
          <w:sz w:val="22"/>
        </w:rPr>
        <w:t>DIADEMA</w:t>
      </w:r>
      <w:r w:rsidR="008D2B18" w:rsidRPr="008D2B18">
        <w:rPr>
          <w:sz w:val="22"/>
          <w:highlight w:val="yellow"/>
        </w:rPr>
        <w:br/>
      </w:r>
      <w:r>
        <w:rPr>
          <w:sz w:val="22"/>
        </w:rPr>
        <w:t>2022</w:t>
      </w:r>
    </w:p>
    <w:p w14:paraId="658CC5C0" w14:textId="150379FA" w:rsidR="00F063CC" w:rsidRDefault="00C01029" w:rsidP="009C7FE9">
      <w:pPr>
        <w:pStyle w:val="Ttulo1"/>
        <w:numPr>
          <w:ilvl w:val="0"/>
          <w:numId w:val="0"/>
        </w:numPr>
      </w:pPr>
      <w:r>
        <w:lastRenderedPageBreak/>
        <w:t>EXERCÍCIO</w:t>
      </w:r>
      <w:r w:rsidR="0077420B">
        <w:t>S A SEREM SOLUCIONADOS</w:t>
      </w:r>
      <w:r>
        <w:t xml:space="preserve"> </w:t>
      </w:r>
    </w:p>
    <w:p w14:paraId="18D77F94" w14:textId="4DDDB30A" w:rsidR="00EF6E18" w:rsidRDefault="009C7FE9" w:rsidP="009C7FE9">
      <w:pPr>
        <w:pStyle w:val="01-Texto"/>
        <w:ind w:firstLine="0"/>
        <w:rPr>
          <w:i/>
          <w:iCs/>
          <w:u w:val="single"/>
        </w:rPr>
      </w:pPr>
      <w:r>
        <w:t xml:space="preserve">I. </w:t>
      </w:r>
      <w:r w:rsidR="0039309C">
        <w:t xml:space="preserve">Desenvolver a </w:t>
      </w:r>
      <w:r w:rsidR="00F7105F">
        <w:t xml:space="preserve">classe </w:t>
      </w:r>
      <w:r w:rsidR="0039309C">
        <w:t>calculadora</w:t>
      </w:r>
      <w:r w:rsidR="00991CD5">
        <w:t xml:space="preserve"> que</w:t>
      </w:r>
      <w:r w:rsidR="0058555D">
        <w:t xml:space="preserve"> faça qualquer operação matemática utilizando dois números inteiros</w:t>
      </w:r>
      <w:r w:rsidR="005022CF">
        <w:t xml:space="preserve">, sendo os dois últimos número de seu </w:t>
      </w:r>
      <w:r w:rsidR="005022CF" w:rsidRPr="005022CF">
        <w:rPr>
          <w:b/>
          <w:bCs/>
        </w:rPr>
        <w:t>RU</w:t>
      </w:r>
      <w:r w:rsidR="0058555D">
        <w:t>.</w:t>
      </w:r>
      <w:r w:rsidR="005022CF">
        <w:t xml:space="preserve"> Caso </w:t>
      </w:r>
      <w:r w:rsidR="00AF10E6">
        <w:t>o RU t</w:t>
      </w:r>
      <w:r w:rsidR="00262F08">
        <w:t>ermine</w:t>
      </w:r>
      <w:r w:rsidR="00AF10E6">
        <w:t xml:space="preserve"> com zero, s</w:t>
      </w:r>
      <w:r w:rsidR="00262F08">
        <w:t>ubstituí-lo pelo número 1</w:t>
      </w:r>
      <w:r w:rsidR="00AF10E6">
        <w:t>.</w:t>
      </w:r>
      <w:r w:rsidR="0058555D">
        <w:t xml:space="preserve"> Sendo as possíveis operações matemáticas: </w:t>
      </w:r>
      <w:r w:rsidR="0058555D" w:rsidRPr="00262F08">
        <w:rPr>
          <w:b/>
          <w:bCs/>
        </w:rPr>
        <w:t>soma, subtração, multiplicação, divisão, exponenciação</w:t>
      </w:r>
      <w:r w:rsidR="00AB5CB3" w:rsidRPr="00262F08">
        <w:rPr>
          <w:b/>
          <w:bCs/>
        </w:rPr>
        <w:t xml:space="preserve"> e módulo</w:t>
      </w:r>
      <w:r w:rsidR="00AB5CB3">
        <w:t xml:space="preserve">. Para isto, o algoritmo deverá ter um </w:t>
      </w:r>
      <w:r w:rsidR="00AB5CB3" w:rsidRPr="00F7105F">
        <w:rPr>
          <w:b/>
          <w:bCs/>
        </w:rPr>
        <w:t>MENU</w:t>
      </w:r>
      <w:r w:rsidR="00AB5CB3">
        <w:t xml:space="preserve"> que </w:t>
      </w:r>
      <w:r w:rsidR="00CD7735">
        <w:t>possibilite</w:t>
      </w:r>
      <w:r w:rsidR="00A108CF">
        <w:t xml:space="preserve"> ao usuário escolher qual o tipo de operação que se deseja realizar.</w:t>
      </w:r>
      <w:r w:rsidR="00262F08">
        <w:t xml:space="preserve"> </w:t>
      </w:r>
      <w:r w:rsidR="00262F08" w:rsidRPr="005C71A2">
        <w:rPr>
          <w:i/>
          <w:iCs/>
          <w:u w:val="single"/>
        </w:rPr>
        <w:t>Apresentar todas</w:t>
      </w:r>
      <w:r w:rsidR="005C71A2" w:rsidRPr="005C71A2">
        <w:rPr>
          <w:i/>
          <w:iCs/>
          <w:u w:val="single"/>
        </w:rPr>
        <w:t xml:space="preserve"> as operações</w:t>
      </w:r>
      <w:r w:rsidR="005C71A2">
        <w:rPr>
          <w:i/>
          <w:iCs/>
          <w:u w:val="single"/>
        </w:rPr>
        <w:t xml:space="preserve"> matemáticas da calcula</w:t>
      </w:r>
      <w:r w:rsidR="003F2FE6">
        <w:rPr>
          <w:i/>
          <w:iCs/>
          <w:u w:val="single"/>
        </w:rPr>
        <w:t>dora</w:t>
      </w:r>
      <w:r w:rsidR="005C71A2" w:rsidRPr="005C71A2">
        <w:rPr>
          <w:i/>
          <w:iCs/>
          <w:u w:val="single"/>
        </w:rPr>
        <w:t xml:space="preserve"> funcionando!</w:t>
      </w:r>
    </w:p>
    <w:p w14:paraId="16354577" w14:textId="6EAFD9AA" w:rsidR="00B338F8" w:rsidRDefault="00B338F8" w:rsidP="009C7FE9">
      <w:pPr>
        <w:pStyle w:val="01-Texto"/>
        <w:ind w:firstLine="0"/>
      </w:pPr>
    </w:p>
    <w:p w14:paraId="1F0B278F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6AA94F"/>
          <w:sz w:val="21"/>
          <w:szCs w:val="21"/>
        </w:rPr>
        <w:t>#RU: 3539252</w:t>
      </w:r>
    </w:p>
    <w:p w14:paraId="09F948AF" w14:textId="42104CD0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569CD6"/>
          <w:sz w:val="21"/>
          <w:szCs w:val="21"/>
        </w:rPr>
        <w:t>class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4EC9B0"/>
          <w:sz w:val="21"/>
          <w:szCs w:val="21"/>
        </w:rPr>
        <w:t>Calculadora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B6609B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__init__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,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a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=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5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,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b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=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2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,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opcao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=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None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49058EC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 = a</w:t>
      </w:r>
    </w:p>
    <w:p w14:paraId="40B03797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 = b</w:t>
      </w:r>
    </w:p>
    <w:p w14:paraId="43517E3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 opcao</w:t>
      </w:r>
    </w:p>
    <w:p w14:paraId="2864B098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39D7872B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start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C694F32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</w:t>
      </w:r>
    </w:p>
    <w:p w14:paraId="0F0FEB16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'''</w:t>
      </w:r>
    </w:p>
    <w:p w14:paraId="70BA6E20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CE9178"/>
          <w:sz w:val="21"/>
          <w:szCs w:val="21"/>
        </w:rPr>
        <w:t>      [1] Somar</w:t>
      </w:r>
    </w:p>
    <w:p w14:paraId="3B1FB83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CE9178"/>
          <w:sz w:val="21"/>
          <w:szCs w:val="21"/>
        </w:rPr>
        <w:t>      [2] Subtrair</w:t>
      </w:r>
    </w:p>
    <w:p w14:paraId="4AEBC451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CE9178"/>
          <w:sz w:val="21"/>
          <w:szCs w:val="21"/>
        </w:rPr>
        <w:t>      [3] Multiplicar</w:t>
      </w:r>
    </w:p>
    <w:p w14:paraId="51D72E31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CE9178"/>
          <w:sz w:val="21"/>
          <w:szCs w:val="21"/>
        </w:rPr>
        <w:t>      [4] Dividir</w:t>
      </w:r>
    </w:p>
    <w:p w14:paraId="4713F4A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CE9178"/>
          <w:sz w:val="21"/>
          <w:szCs w:val="21"/>
        </w:rPr>
        <w:t>      [5] Exponenciação</w:t>
      </w:r>
    </w:p>
    <w:p w14:paraId="639E79BF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CE9178"/>
          <w:sz w:val="21"/>
          <w:szCs w:val="21"/>
        </w:rPr>
        <w:t>      [6] Módulo'''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B1799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0936516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 </w:t>
      </w:r>
      <w:r w:rsidRPr="00EE70F1">
        <w:rPr>
          <w:rFonts w:ascii="Courier New" w:hAnsi="Courier New" w:cs="Courier New"/>
          <w:color w:val="4EC9B0"/>
          <w:sz w:val="21"/>
          <w:szCs w:val="21"/>
        </w:rPr>
        <w:t>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input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())</w:t>
      </w:r>
    </w:p>
    <w:p w14:paraId="5199C9CB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.resultado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3DF518E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9488222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somar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DB5527A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.a+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</w:t>
      </w:r>
    </w:p>
    <w:p w14:paraId="602A0389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6D68A4B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subtrair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F842BD3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.a-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 </w:t>
      </w:r>
    </w:p>
    <w:p w14:paraId="7C92098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9856681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multiplicacao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DBA1524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.a*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 </w:t>
      </w:r>
    </w:p>
    <w:p w14:paraId="46C9DB59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8F0B3EE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dividir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533A00E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.a/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 </w:t>
      </w:r>
    </w:p>
    <w:p w14:paraId="389016D2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31EB3F02" w14:textId="77777777" w:rsid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lastRenderedPageBreak/>
        <w:t> </w:t>
      </w:r>
    </w:p>
    <w:p w14:paraId="0AC8590C" w14:textId="3D3B95B6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exponenciacao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30CE445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.a**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   </w:t>
      </w:r>
    </w:p>
    <w:p w14:paraId="609E0CC5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A5CDC60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modulo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77F1D8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.a%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.b</w:t>
      </w:r>
    </w:p>
    <w:p w14:paraId="729D796B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1E47FDDA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resultado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AE250F6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if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== 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1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748D31E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"Soma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.somar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D8195C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elif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== 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2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051DB1A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"Subtração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.subtrair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4F57DF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elif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== 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3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1EB07A3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"Multiplicação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.multiplicacao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090DB58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elif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== 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4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03BA4BA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"Divisão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.dividir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B2B1A4F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elif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== 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5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F9D1F05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"Exponenciação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.exponenciacao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BBBFE1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elif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.opcao == </w:t>
      </w:r>
      <w:r w:rsidRPr="00EE70F1">
        <w:rPr>
          <w:rFonts w:ascii="Courier New" w:hAnsi="Courier New" w:cs="Courier New"/>
          <w:color w:val="B5CEA8"/>
          <w:sz w:val="21"/>
          <w:szCs w:val="21"/>
        </w:rPr>
        <w:t>6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2BD1C5D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"Módulo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.modulo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F5FEC5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C586C0"/>
          <w:sz w:val="21"/>
          <w:szCs w:val="21"/>
        </w:rPr>
        <w:t>else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73B7D04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"Opção inválida"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037FE29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3F1E408A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def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todos_resultado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(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)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69EB937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"Soma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.somar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34269C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"Subtração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.subtrair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5B9E7EA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"Multiplicação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.multiplicacao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802F384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"Divisão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.dividir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45045E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"Exponenciação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.exponenciacao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6C555E8" w14:textId="77777777" w:rsidR="00EE70F1" w:rsidRPr="00EE70F1" w:rsidRDefault="00EE70F1" w:rsidP="00EE70F1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EE70F1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E70F1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</w:t>
      </w:r>
      <w:r w:rsidRPr="00EE70F1">
        <w:rPr>
          <w:rFonts w:ascii="Courier New" w:hAnsi="Courier New" w:cs="Courier New"/>
          <w:color w:val="569CD6"/>
          <w:sz w:val="21"/>
          <w:szCs w:val="21"/>
        </w:rPr>
        <w:t>f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"Módulo = 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{</w:t>
      </w:r>
      <w:r w:rsidRPr="00EE70F1">
        <w:rPr>
          <w:rFonts w:ascii="Courier New" w:hAnsi="Courier New" w:cs="Courier New"/>
          <w:color w:val="9CDCFE"/>
          <w:sz w:val="21"/>
          <w:szCs w:val="21"/>
        </w:rPr>
        <w:t>self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.modulo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()}</w:t>
      </w:r>
      <w:r w:rsidRPr="00EE70F1">
        <w:rPr>
          <w:rFonts w:ascii="Courier New" w:hAnsi="Courier New" w:cs="Courier New"/>
          <w:color w:val="CE9178"/>
          <w:sz w:val="21"/>
          <w:szCs w:val="21"/>
        </w:rPr>
        <w:t>"</w:t>
      </w:r>
      <w:r w:rsidRPr="00EE70F1">
        <w:rPr>
          <w:rFonts w:ascii="Courier New" w:hAnsi="Courier New" w:cs="Courier New"/>
          <w:color w:val="DCDCDC"/>
          <w:sz w:val="21"/>
          <w:szCs w:val="21"/>
        </w:rPr>
        <w:t>)</w:t>
      </w:r>
      <w:r w:rsidRPr="00EE70F1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6B3E3D20" w14:textId="14F14E34" w:rsidR="00EE70F1" w:rsidRDefault="00EE70F1" w:rsidP="009C7FE9">
      <w:pPr>
        <w:pStyle w:val="01-Texto"/>
        <w:ind w:firstLine="0"/>
      </w:pPr>
    </w:p>
    <w:p w14:paraId="597B3136" w14:textId="661BC6FF" w:rsidR="00EE70F1" w:rsidRDefault="00EE70F1" w:rsidP="009C7FE9">
      <w:pPr>
        <w:pStyle w:val="01-Texto"/>
        <w:ind w:firstLine="0"/>
      </w:pPr>
    </w:p>
    <w:p w14:paraId="52AE116F" w14:textId="7ADF9F45" w:rsidR="00EE70F1" w:rsidRDefault="00EE70F1" w:rsidP="009C7FE9">
      <w:pPr>
        <w:pStyle w:val="01-Texto"/>
        <w:ind w:firstLine="0"/>
      </w:pPr>
    </w:p>
    <w:p w14:paraId="6FEE1300" w14:textId="1B5BC76F" w:rsidR="00EE70F1" w:rsidRDefault="00EE70F1" w:rsidP="009C7FE9">
      <w:pPr>
        <w:pStyle w:val="01-Texto"/>
        <w:ind w:firstLine="0"/>
      </w:pPr>
    </w:p>
    <w:p w14:paraId="2AFEBE79" w14:textId="09DDF6EF" w:rsidR="00EE70F1" w:rsidRDefault="00EE70F1" w:rsidP="009C7FE9">
      <w:pPr>
        <w:pStyle w:val="01-Texto"/>
        <w:ind w:firstLine="0"/>
      </w:pPr>
    </w:p>
    <w:p w14:paraId="2356F389" w14:textId="59C997E6" w:rsidR="00EE70F1" w:rsidRDefault="00EE70F1" w:rsidP="009C7FE9">
      <w:pPr>
        <w:pStyle w:val="01-Texto"/>
        <w:ind w:firstLine="0"/>
      </w:pPr>
    </w:p>
    <w:p w14:paraId="25D5372F" w14:textId="7FB2DDBD" w:rsidR="00EE70F1" w:rsidRDefault="00EE70F1" w:rsidP="009C7FE9">
      <w:pPr>
        <w:pStyle w:val="01-Texto"/>
        <w:ind w:firstLine="0"/>
      </w:pPr>
    </w:p>
    <w:p w14:paraId="0BF1896F" w14:textId="4C321ED8" w:rsidR="00EE70F1" w:rsidRDefault="00EE70F1" w:rsidP="009C7FE9">
      <w:pPr>
        <w:pStyle w:val="01-Texto"/>
        <w:ind w:firstLine="0"/>
      </w:pPr>
    </w:p>
    <w:p w14:paraId="39D63529" w14:textId="69C246ED" w:rsidR="00EE70F1" w:rsidRDefault="00EE70F1" w:rsidP="009C7FE9">
      <w:pPr>
        <w:pStyle w:val="01-Texto"/>
        <w:ind w:firstLine="0"/>
      </w:pPr>
    </w:p>
    <w:p w14:paraId="5D27D48D" w14:textId="5C1218FC" w:rsidR="00EE70F1" w:rsidRDefault="00EE70F1" w:rsidP="009C7FE9">
      <w:pPr>
        <w:pStyle w:val="01-Texto"/>
        <w:ind w:firstLine="0"/>
      </w:pPr>
    </w:p>
    <w:p w14:paraId="3D556DBD" w14:textId="115FBE9C" w:rsidR="00EE70F1" w:rsidRDefault="00EE70F1" w:rsidP="009C7FE9">
      <w:pPr>
        <w:pStyle w:val="01-Texto"/>
        <w:ind w:firstLine="0"/>
      </w:pPr>
    </w:p>
    <w:p w14:paraId="44DF41D3" w14:textId="24AAE6CB" w:rsidR="00B338F8" w:rsidRDefault="00B338F8" w:rsidP="00B338F8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000000"/>
          <w:sz w:val="21"/>
          <w:szCs w:val="21"/>
          <w:u w:val="single"/>
        </w:rPr>
      </w:pPr>
      <w:r w:rsidRPr="000E6F90">
        <w:rPr>
          <w:rFonts w:ascii="Courier New" w:hAnsi="Courier New" w:cs="Courier New"/>
          <w:b/>
          <w:bCs/>
          <w:color w:val="000000"/>
          <w:sz w:val="21"/>
          <w:szCs w:val="21"/>
          <w:u w:val="single"/>
        </w:rPr>
        <w:lastRenderedPageBreak/>
        <w:t>IMAGEM DO EXERCÍCIO:</w:t>
      </w:r>
    </w:p>
    <w:p w14:paraId="4B64D2FC" w14:textId="77777777" w:rsidR="00EE70F1" w:rsidRPr="000E6F90" w:rsidRDefault="00EE70F1" w:rsidP="00B338F8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AF00DB"/>
          <w:sz w:val="21"/>
          <w:szCs w:val="21"/>
          <w:u w:val="single"/>
        </w:rPr>
      </w:pPr>
    </w:p>
    <w:p w14:paraId="35B03B49" w14:textId="61ABC4CF" w:rsidR="00B338F8" w:rsidRDefault="00EE70F1" w:rsidP="009C7FE9">
      <w:pPr>
        <w:pStyle w:val="01-Texto"/>
        <w:ind w:firstLine="0"/>
      </w:pPr>
      <w:r>
        <w:rPr>
          <w:noProof/>
        </w:rPr>
        <w:drawing>
          <wp:inline distT="0" distB="0" distL="0" distR="0" wp14:anchorId="535C4DD3" wp14:editId="0001D743">
            <wp:extent cx="576072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1E22" w14:textId="38F35B8A" w:rsidR="00EE70F1" w:rsidRDefault="00EE70F1" w:rsidP="009C7FE9">
      <w:pPr>
        <w:pStyle w:val="01-Texto"/>
        <w:ind w:firstLine="0"/>
      </w:pPr>
      <w:r>
        <w:rPr>
          <w:noProof/>
        </w:rPr>
        <w:drawing>
          <wp:inline distT="0" distB="0" distL="0" distR="0" wp14:anchorId="3D867134" wp14:editId="32426A43">
            <wp:extent cx="5760720" cy="2225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6BF" w14:textId="0BD10CDE" w:rsidR="00EE70F1" w:rsidRDefault="00EE70F1" w:rsidP="009C7FE9">
      <w:pPr>
        <w:pStyle w:val="01-Texto"/>
        <w:ind w:firstLine="0"/>
      </w:pPr>
      <w:r>
        <w:rPr>
          <w:noProof/>
        </w:rPr>
        <w:drawing>
          <wp:inline distT="0" distB="0" distL="0" distR="0" wp14:anchorId="451B63A2" wp14:editId="6377F3CE">
            <wp:extent cx="5760720" cy="2352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AC1" w14:textId="2F2F9EF9" w:rsidR="00EE70F1" w:rsidRPr="00681E20" w:rsidRDefault="00EE70F1" w:rsidP="009C7FE9">
      <w:pPr>
        <w:pStyle w:val="01-Texto"/>
        <w:ind w:firstLine="0"/>
      </w:pPr>
      <w:r>
        <w:rPr>
          <w:noProof/>
        </w:rPr>
        <w:lastRenderedPageBreak/>
        <w:drawing>
          <wp:inline distT="0" distB="0" distL="0" distR="0" wp14:anchorId="50F285A8" wp14:editId="1771B010">
            <wp:extent cx="5760720" cy="22536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609" w14:textId="77777777" w:rsidR="00681E20" w:rsidRPr="008908F8" w:rsidRDefault="00681E20" w:rsidP="009C7FE9">
      <w:pPr>
        <w:pStyle w:val="01-Texto"/>
        <w:ind w:left="1854" w:firstLine="431"/>
      </w:pPr>
    </w:p>
    <w:p w14:paraId="1E0C939A" w14:textId="77777777" w:rsidR="00773C56" w:rsidRDefault="009C7FE9" w:rsidP="009C7FE9">
      <w:pPr>
        <w:pStyle w:val="01-Texto"/>
        <w:ind w:firstLine="0"/>
      </w:pPr>
      <w:r>
        <w:t xml:space="preserve">II. </w:t>
      </w:r>
      <w:r w:rsidR="00AF1C80">
        <w:t xml:space="preserve">Encontre os valores para a variável y, onde y = </w:t>
      </w:r>
      <w:r w:rsidR="000E1077">
        <w:t>ax</w:t>
      </w:r>
      <w:r w:rsidR="00AF1C80">
        <w:t xml:space="preserve"> +</w:t>
      </w:r>
      <w:r w:rsidR="000E1077">
        <w:t xml:space="preserve"> xb </w:t>
      </w:r>
      <w:r w:rsidR="007B37A2">
        <w:t>–</w:t>
      </w:r>
      <w:r w:rsidR="000E1077">
        <w:t xml:space="preserve"> c</w:t>
      </w:r>
      <w:r w:rsidR="007B37A2">
        <w:t>. Para os valores de a, b e c serão os três últimos</w:t>
      </w:r>
      <w:r w:rsidR="003A5D30">
        <w:t xml:space="preserve"> números</w:t>
      </w:r>
      <w:r w:rsidR="007B37A2">
        <w:t xml:space="preserve"> de seu RU</w:t>
      </w:r>
      <w:r w:rsidR="003A5D30">
        <w:t xml:space="preserve">. </w:t>
      </w:r>
      <w:r w:rsidR="003A5D30" w:rsidRPr="009F46DB">
        <w:rPr>
          <w:b/>
          <w:bCs/>
          <w:u w:val="single"/>
        </w:rPr>
        <w:t xml:space="preserve">Caso, algum número do RU seja igual a zero, subistituí-lo pelo número </w:t>
      </w:r>
      <w:r w:rsidR="00F90901" w:rsidRPr="009F46DB">
        <w:rPr>
          <w:b/>
          <w:bCs/>
          <w:u w:val="single"/>
        </w:rPr>
        <w:t>3</w:t>
      </w:r>
      <w:r w:rsidR="00F90901">
        <w:t>.</w:t>
      </w:r>
      <w:r w:rsidR="00944CCA">
        <w:t xml:space="preserve"> </w:t>
      </w:r>
      <w:r w:rsidR="00654CF7">
        <w:t>Realizar o plot d</w:t>
      </w:r>
      <w:r w:rsidR="008D1163">
        <w:t xml:space="preserve">os resultados </w:t>
      </w:r>
      <w:r w:rsidR="002159E3">
        <w:t>onde</w:t>
      </w:r>
      <w:r w:rsidR="008D1163">
        <w:t xml:space="preserve"> </w:t>
      </w:r>
      <w:r w:rsidR="002159E3">
        <w:t xml:space="preserve">será </w:t>
      </w:r>
      <w:r w:rsidR="008D1163" w:rsidRPr="009F46DB">
        <w:rPr>
          <w:b/>
          <w:bCs/>
        </w:rPr>
        <w:t xml:space="preserve">x = 5; x = 7 e x = </w:t>
      </w:r>
      <w:r w:rsidR="00005282" w:rsidRPr="009F46DB">
        <w:rPr>
          <w:b/>
          <w:bCs/>
        </w:rPr>
        <w:t>9</w:t>
      </w:r>
      <w:r w:rsidR="003964B0">
        <w:t>.</w:t>
      </w:r>
      <w:r w:rsidR="00DC0289">
        <w:t xml:space="preserve"> Para o plot você precisará utilizar a </w:t>
      </w:r>
      <w:r w:rsidR="00DC0289" w:rsidRPr="009F46DB">
        <w:rPr>
          <w:b/>
          <w:bCs/>
          <w:u w:val="single"/>
        </w:rPr>
        <w:t>bi</w:t>
      </w:r>
      <w:r w:rsidR="002D1B53" w:rsidRPr="009F46DB">
        <w:rPr>
          <w:b/>
          <w:bCs/>
          <w:u w:val="single"/>
        </w:rPr>
        <w:t>blioteca matplotlib</w:t>
      </w:r>
      <w:r w:rsidR="002D1B53">
        <w:t xml:space="preserve"> apresentada em aula, colocar </w:t>
      </w:r>
      <w:r w:rsidR="002D1B53" w:rsidRPr="009F46DB">
        <w:rPr>
          <w:b/>
          <w:bCs/>
          <w:u w:val="single"/>
        </w:rPr>
        <w:t>legenda</w:t>
      </w:r>
      <w:r w:rsidR="002D1B53">
        <w:t xml:space="preserve"> no gráfico, </w:t>
      </w:r>
      <w:r w:rsidR="002D1B53" w:rsidRPr="009F46DB">
        <w:rPr>
          <w:b/>
          <w:bCs/>
          <w:u w:val="single"/>
        </w:rPr>
        <w:t>alterar a cor</w:t>
      </w:r>
      <w:r w:rsidR="002D1B53">
        <w:t xml:space="preserve"> dos gráficos</w:t>
      </w:r>
      <w:r w:rsidR="00E92B54">
        <w:t xml:space="preserve"> </w:t>
      </w:r>
      <w:r w:rsidR="004B19BC">
        <w:t>(</w:t>
      </w:r>
      <w:r w:rsidR="004B19BC" w:rsidRPr="009F46DB">
        <w:rPr>
          <w:i/>
          <w:iCs/>
        </w:rPr>
        <w:t>linhas ou pontos</w:t>
      </w:r>
      <w:r w:rsidR="004B19BC">
        <w:t xml:space="preserve">), </w:t>
      </w:r>
      <w:r w:rsidR="004B19BC" w:rsidRPr="009F46DB">
        <w:rPr>
          <w:b/>
          <w:bCs/>
          <w:u w:val="single"/>
        </w:rPr>
        <w:t>nomear o eixo x</w:t>
      </w:r>
      <w:r w:rsidR="004B19BC">
        <w:t xml:space="preserve">, </w:t>
      </w:r>
      <w:r w:rsidR="004B19BC" w:rsidRPr="009F46DB">
        <w:rPr>
          <w:b/>
          <w:bCs/>
          <w:u w:val="single"/>
        </w:rPr>
        <w:t>nomear o eixo y</w:t>
      </w:r>
      <w:r w:rsidR="00773C56">
        <w:t>:</w:t>
      </w:r>
    </w:p>
    <w:p w14:paraId="54D30DFB" w14:textId="77777777" w:rsidR="00773C56" w:rsidRDefault="00773C56" w:rsidP="009C7FE9">
      <w:pPr>
        <w:pStyle w:val="01-Texto"/>
        <w:ind w:firstLine="0"/>
      </w:pPr>
    </w:p>
    <w:p w14:paraId="43D99ED9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numpy </w:t>
      </w:r>
      <w:r w:rsidRPr="00773C56">
        <w:rPr>
          <w:rFonts w:ascii="Courier New" w:hAnsi="Courier New" w:cs="Courier New"/>
          <w:color w:val="C586C0"/>
          <w:sz w:val="21"/>
          <w:szCs w:val="21"/>
        </w:rPr>
        <w:t>as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np</w:t>
      </w:r>
    </w:p>
    <w:p w14:paraId="0EAFD6CF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6AA94F"/>
          <w:sz w:val="21"/>
          <w:szCs w:val="21"/>
        </w:rPr>
        <w:t># Meu RU: 3539252</w:t>
      </w:r>
    </w:p>
    <w:p w14:paraId="0AD06CDD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a=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2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;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b=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5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;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c=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2</w:t>
      </w:r>
    </w:p>
    <w:p w14:paraId="78ED0D75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x = 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5</w:t>
      </w:r>
    </w:p>
    <w:p w14:paraId="392A4408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y1 = a*x+b*x-c</w:t>
      </w:r>
    </w:p>
    <w:p w14:paraId="2580AA92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41C5757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x = 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7</w:t>
      </w:r>
    </w:p>
    <w:p w14:paraId="5E4F7633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y2 = a*x+b*x-c</w:t>
      </w:r>
    </w:p>
    <w:p w14:paraId="29767B50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1657E69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x = 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9</w:t>
      </w:r>
    </w:p>
    <w:p w14:paraId="6DAF4D85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y3 = a*x+b*x-c</w:t>
      </w:r>
    </w:p>
    <w:p w14:paraId="793DDD2D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55AFCE9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CDCAA"/>
          <w:sz w:val="21"/>
          <w:szCs w:val="21"/>
        </w:rPr>
        <w:t>print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y1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EA55056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CDCAA"/>
          <w:sz w:val="21"/>
          <w:szCs w:val="21"/>
        </w:rPr>
        <w:t>print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y2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707B6FA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CDCAA"/>
          <w:sz w:val="21"/>
          <w:szCs w:val="21"/>
        </w:rPr>
        <w:t>print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y3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103BED" w14:textId="77777777" w:rsidR="00C03503" w:rsidRDefault="00773C56" w:rsidP="009C7FE9">
      <w:pPr>
        <w:pStyle w:val="01-Texto"/>
        <w:ind w:firstLine="0"/>
      </w:pPr>
      <w:r>
        <w:rPr>
          <w:noProof/>
        </w:rPr>
        <w:lastRenderedPageBreak/>
        <w:drawing>
          <wp:inline distT="0" distB="0" distL="0" distR="0" wp14:anchorId="01CDC6B8" wp14:editId="427C22D5">
            <wp:extent cx="5760720" cy="18535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9BC">
        <w:t xml:space="preserve"> </w:t>
      </w:r>
    </w:p>
    <w:p w14:paraId="1866A5FE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Eixo_X = 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[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5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7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9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4FAC4DC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Eixo_Y = 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[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y1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y2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y3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412EB1E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matplotlib.pyplot </w:t>
      </w:r>
      <w:r w:rsidRPr="00773C56">
        <w:rPr>
          <w:rFonts w:ascii="Courier New" w:hAnsi="Courier New" w:cs="Courier New"/>
          <w:color w:val="C586C0"/>
          <w:sz w:val="21"/>
          <w:szCs w:val="21"/>
        </w:rPr>
        <w:t>as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plt</w:t>
      </w:r>
    </w:p>
    <w:p w14:paraId="54D2A84D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seaborn </w:t>
      </w:r>
      <w:r w:rsidRPr="00773C56">
        <w:rPr>
          <w:rFonts w:ascii="Courier New" w:hAnsi="Courier New" w:cs="Courier New"/>
          <w:color w:val="C586C0"/>
          <w:sz w:val="21"/>
          <w:szCs w:val="21"/>
        </w:rPr>
        <w:t>as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sns</w:t>
      </w:r>
    </w:p>
    <w:p w14:paraId="308F79F9" w14:textId="77777777" w:rsidR="00773C56" w:rsidRPr="00773C56" w:rsidRDefault="00773C56" w:rsidP="00773C56">
      <w:pPr>
        <w:shd w:val="clear" w:color="auto" w:fill="1E1E1E"/>
        <w:spacing w:after="240"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B4723CC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plt.style.use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'ggplot'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34F086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7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B5CEA8"/>
          <w:sz w:val="21"/>
          <w:szCs w:val="21"/>
        </w:rPr>
        <w:t>5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0FC0CFC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08B0440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sns.set_style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'darkgrid'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02EE9E3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sns.scatterplot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x=Eixo_X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y=Eixo_Y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CF6CC1" w14:textId="77777777" w:rsidR="00773C56" w:rsidRPr="00773C56" w:rsidRDefault="00773C56" w:rsidP="00773C56">
      <w:pPr>
        <w:shd w:val="clear" w:color="auto" w:fill="1E1E1E"/>
        <w:spacing w:after="240"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3A8BDFEF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plt.scatter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x=Eixo_X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y=Eixo_Y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31ABA07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'Atividade Prática - Exercicio II'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35F6F17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'Eixo X'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35A950" w14:textId="122384AA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'Eixo Y'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8AD2161" w14:textId="0D9A7FE2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67C6E4" wp14:editId="7B1F9345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60720" cy="2926715"/>
            <wp:effectExtent l="0" t="0" r="0" b="698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AC13" w14:textId="0561B79B" w:rsidR="004551EB" w:rsidRDefault="004551EB" w:rsidP="00773C56">
      <w:pPr>
        <w:pStyle w:val="01-Texto"/>
        <w:ind w:left="1134" w:firstLine="431"/>
        <w:jc w:val="left"/>
      </w:pPr>
    </w:p>
    <w:p w14:paraId="06FD5D72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plotly.express </w:t>
      </w:r>
      <w:r w:rsidRPr="00773C56">
        <w:rPr>
          <w:rFonts w:ascii="Courier New" w:hAnsi="Courier New" w:cs="Courier New"/>
          <w:color w:val="C586C0"/>
          <w:sz w:val="21"/>
          <w:szCs w:val="21"/>
        </w:rPr>
        <w:t>as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px</w:t>
      </w:r>
    </w:p>
    <w:p w14:paraId="40F68334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C1442D9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fig = px.scatter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x=Eixo_X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y=Eixo_Y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0555A52" w14:textId="77777777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 title=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'Atividade Prática - Exercicio II'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2576CD50" w14:textId="37DA6160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73C56">
        <w:rPr>
          <w:rFonts w:ascii="Courier New" w:hAnsi="Courier New" w:cs="Courier New"/>
          <w:color w:val="D4D4D4"/>
          <w:sz w:val="21"/>
          <w:szCs w:val="21"/>
        </w:rPr>
        <w:t> labels=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{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"x"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: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"Eixo X"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,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"y"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:</w:t>
      </w:r>
      <w:r w:rsidRPr="00773C56">
        <w:rPr>
          <w:rFonts w:ascii="Courier New" w:hAnsi="Courier New" w:cs="Courier New"/>
          <w:color w:val="D4D4D4"/>
          <w:sz w:val="21"/>
          <w:szCs w:val="21"/>
        </w:rPr>
        <w:t> </w:t>
      </w:r>
      <w:r w:rsidRPr="00773C56">
        <w:rPr>
          <w:rFonts w:ascii="Courier New" w:hAnsi="Courier New" w:cs="Courier New"/>
          <w:color w:val="CE9178"/>
          <w:sz w:val="21"/>
          <w:szCs w:val="21"/>
        </w:rPr>
        <w:t>"Eixo Y"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})</w:t>
      </w:r>
    </w:p>
    <w:p w14:paraId="59AF4184" w14:textId="4FD66F39" w:rsidR="00773C56" w:rsidRPr="00773C56" w:rsidRDefault="00773C56" w:rsidP="00773C5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A4836E" wp14:editId="6C865B46">
            <wp:simplePos x="0" y="0"/>
            <wp:positionH relativeFrom="margin">
              <wp:posOffset>-27668</wp:posOffset>
            </wp:positionH>
            <wp:positionV relativeFrom="paragraph">
              <wp:posOffset>239395</wp:posOffset>
            </wp:positionV>
            <wp:extent cx="5760720" cy="265303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C56">
        <w:rPr>
          <w:rFonts w:ascii="Courier New" w:hAnsi="Courier New" w:cs="Courier New"/>
          <w:color w:val="D4D4D4"/>
          <w:sz w:val="21"/>
          <w:szCs w:val="21"/>
        </w:rPr>
        <w:t>fig.show</w:t>
      </w:r>
      <w:r w:rsidRPr="00773C56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0CD5A67" w14:textId="6429E4BE" w:rsidR="00773C56" w:rsidRDefault="00773C56" w:rsidP="00773C56">
      <w:pPr>
        <w:pStyle w:val="01-Texto"/>
        <w:ind w:left="1134" w:firstLine="431"/>
        <w:jc w:val="left"/>
      </w:pPr>
    </w:p>
    <w:p w14:paraId="5C84D7B9" w14:textId="77777777" w:rsidR="009C7FE9" w:rsidRDefault="009C7FE9" w:rsidP="009C7FE9">
      <w:pPr>
        <w:pStyle w:val="01-Texto"/>
        <w:ind w:left="1854" w:firstLine="431"/>
        <w:rPr>
          <w:i/>
          <w:iCs/>
          <w:sz w:val="20"/>
        </w:rPr>
      </w:pPr>
    </w:p>
    <w:p w14:paraId="7FE15C88" w14:textId="238DCDA6" w:rsidR="009C7FE9" w:rsidRDefault="00B56741" w:rsidP="009C7FE9">
      <w:pPr>
        <w:pStyle w:val="01-Texto"/>
        <w:ind w:firstLine="0"/>
        <w:rPr>
          <w:sz w:val="20"/>
        </w:rPr>
      </w:pPr>
      <w:r>
        <w:rPr>
          <w:sz w:val="20"/>
        </w:rPr>
        <w:t>III.</w:t>
      </w:r>
      <w:r w:rsidR="009C7FE9" w:rsidRPr="009C7FE9">
        <w:rPr>
          <w:sz w:val="20"/>
          <w:u w:val="single"/>
        </w:rPr>
        <w:t xml:space="preserve"> Realizar o upload do arquivo STORES.csv.</w:t>
      </w:r>
      <w:r w:rsidR="009C7FE9" w:rsidRPr="009C7FE9">
        <w:rPr>
          <w:sz w:val="20"/>
        </w:rPr>
        <w:t xml:space="preserve"> </w:t>
      </w:r>
      <w:r w:rsidR="009C7FE9">
        <w:rPr>
          <w:sz w:val="20"/>
        </w:rPr>
        <w:t xml:space="preserve"> </w:t>
      </w:r>
      <w:r w:rsidR="009C7FE9" w:rsidRPr="009C7FE9">
        <w:rPr>
          <w:sz w:val="20"/>
        </w:rPr>
        <w:t xml:space="preserve">Renomear todas as colunas do arquivo STORES.csv, onde os </w:t>
      </w:r>
      <w:r w:rsidRPr="009C7FE9">
        <w:rPr>
          <w:sz w:val="20"/>
        </w:rPr>
        <w:t>respectivos</w:t>
      </w:r>
      <w:r w:rsidR="009C7FE9" w:rsidRPr="009C7FE9">
        <w:rPr>
          <w:sz w:val="20"/>
        </w:rPr>
        <w:t xml:space="preserve"> nomes sejam compactados (</w:t>
      </w:r>
      <w:r w:rsidR="006C4A36">
        <w:rPr>
          <w:sz w:val="20"/>
        </w:rPr>
        <w:t xml:space="preserve">Exemplo: </w:t>
      </w:r>
      <w:r w:rsidR="006C4A36" w:rsidRPr="009C7FE9">
        <w:rPr>
          <w:b/>
          <w:bCs/>
          <w:sz w:val="20"/>
          <w:u w:val="single"/>
        </w:rPr>
        <w:t>Daily_Customer_Count</w:t>
      </w:r>
      <w:r w:rsidR="006C4A36">
        <w:rPr>
          <w:b/>
          <w:bCs/>
          <w:sz w:val="20"/>
          <w:u w:val="single"/>
        </w:rPr>
        <w:t xml:space="preserve"> </w:t>
      </w:r>
      <w:r w:rsidR="006E38D1" w:rsidRPr="006E38D1">
        <w:rPr>
          <w:sz w:val="20"/>
        </w:rPr>
        <w:t>foi renomeado para</w:t>
      </w:r>
      <w:r w:rsidR="006E38D1">
        <w:rPr>
          <w:sz w:val="20"/>
        </w:rPr>
        <w:t xml:space="preserve"> </w:t>
      </w:r>
      <w:r w:rsidR="00C66799" w:rsidRPr="009F46DB">
        <w:rPr>
          <w:b/>
          <w:bCs/>
          <w:sz w:val="20"/>
          <w:u w:val="single"/>
        </w:rPr>
        <w:t>Visitantes</w:t>
      </w:r>
      <w:r w:rsidR="009C7FE9" w:rsidRPr="009C7FE9">
        <w:rPr>
          <w:sz w:val="20"/>
        </w:rPr>
        <w:t>). Após isto, para se analisar o desempenho das lojas de supermercado/mercado do arquivo STORES.csv</w:t>
      </w:r>
      <w:r w:rsidR="009C7FE9">
        <w:rPr>
          <w:sz w:val="20"/>
        </w:rPr>
        <w:t xml:space="preserve"> </w:t>
      </w:r>
      <w:r w:rsidR="009C7FE9" w:rsidRPr="009C7FE9">
        <w:rPr>
          <w:sz w:val="20"/>
        </w:rPr>
        <w:t xml:space="preserve">encontre os valores mínimo, máximo, médio e desvio padrão das </w:t>
      </w:r>
      <w:r w:rsidRPr="009C7FE9">
        <w:rPr>
          <w:sz w:val="20"/>
        </w:rPr>
        <w:t>seguintes colunas</w:t>
      </w:r>
      <w:r w:rsidR="009C7FE9" w:rsidRPr="009C7FE9">
        <w:rPr>
          <w:sz w:val="20"/>
        </w:rPr>
        <w:t xml:space="preserve">: </w:t>
      </w:r>
      <w:r w:rsidR="009C7FE9" w:rsidRPr="009C7FE9">
        <w:rPr>
          <w:b/>
          <w:bCs/>
          <w:sz w:val="20"/>
          <w:u w:val="single"/>
        </w:rPr>
        <w:t>"Items_Available"; "Daily_Customer_Count"; e "Store_Sales".</w:t>
      </w:r>
      <w:r w:rsidR="009C42A3">
        <w:rPr>
          <w:sz w:val="20"/>
        </w:rPr>
        <w:t xml:space="preserve"> </w:t>
      </w:r>
    </w:p>
    <w:p w14:paraId="6603A594" w14:textId="1C9F9922" w:rsidR="009C7FE9" w:rsidRPr="009C7FE9" w:rsidRDefault="009C7FE9" w:rsidP="00D7464D">
      <w:pPr>
        <w:pStyle w:val="01-Texto"/>
        <w:ind w:firstLine="0"/>
        <w:rPr>
          <w:sz w:val="20"/>
        </w:rPr>
      </w:pPr>
      <w:r>
        <w:rPr>
          <w:sz w:val="20"/>
        </w:rPr>
        <w:t>A</w:t>
      </w:r>
      <w:r w:rsidRPr="009C7FE9">
        <w:rPr>
          <w:sz w:val="20"/>
        </w:rPr>
        <w:t xml:space="preserve">lgumas informações </w:t>
      </w:r>
      <w:r w:rsidR="004F6F5B">
        <w:rPr>
          <w:sz w:val="20"/>
        </w:rPr>
        <w:t xml:space="preserve">extras </w:t>
      </w:r>
      <w:r w:rsidRPr="009C7FE9">
        <w:rPr>
          <w:sz w:val="20"/>
        </w:rPr>
        <w:t xml:space="preserve">sobre a tabela do arquivo </w:t>
      </w:r>
      <w:r w:rsidRPr="009C7FE9">
        <w:rPr>
          <w:b/>
          <w:bCs/>
          <w:sz w:val="20"/>
        </w:rPr>
        <w:t>STORES.csv</w:t>
      </w:r>
      <w:r w:rsidR="00D7464D">
        <w:rPr>
          <w:sz w:val="20"/>
        </w:rPr>
        <w:t>:</w:t>
      </w:r>
    </w:p>
    <w:p w14:paraId="34F41501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ID da loja: (Índice) ID da loja específica.</w:t>
      </w:r>
    </w:p>
    <w:p w14:paraId="12D692F8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Store ID: Área Física da loja em pátio.</w:t>
      </w:r>
    </w:p>
    <w:p w14:paraId="4CD0F222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Store_Area: Número de itens diferentes disponíveis na loja correspondente.</w:t>
      </w:r>
    </w:p>
    <w:p w14:paraId="06E5EB7B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DailyCustomerCount: Número de clientes que visitaram as lojas em média ao longo do mês.</w:t>
      </w:r>
    </w:p>
    <w:p w14:paraId="36B506D2" w14:textId="6B735880" w:rsidR="009F46DB" w:rsidRPr="00F8798B" w:rsidRDefault="009C7FE9" w:rsidP="0022145A">
      <w:pPr>
        <w:pStyle w:val="01-Texto"/>
        <w:numPr>
          <w:ilvl w:val="0"/>
          <w:numId w:val="31"/>
        </w:numPr>
        <w:ind w:firstLine="0"/>
      </w:pPr>
      <w:r w:rsidRPr="00CB619B">
        <w:rPr>
          <w:i/>
          <w:iCs/>
          <w:sz w:val="20"/>
        </w:rPr>
        <w:t>Store_Sales: Vendas em (US$) que as lojas realizaram.</w:t>
      </w:r>
    </w:p>
    <w:p w14:paraId="2DDAB696" w14:textId="4C6C57BE" w:rsidR="00F8798B" w:rsidRDefault="00F8798B" w:rsidP="00F8798B">
      <w:pPr>
        <w:pStyle w:val="01-Texto"/>
        <w:ind w:left="720" w:firstLine="0"/>
        <w:rPr>
          <w:i/>
          <w:iCs/>
          <w:sz w:val="20"/>
        </w:rPr>
      </w:pPr>
    </w:p>
    <w:p w14:paraId="44244B45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6AA94F"/>
          <w:sz w:val="21"/>
          <w:szCs w:val="21"/>
        </w:rPr>
        <w:t>#Conexão com Google Drive:</w:t>
      </w:r>
    </w:p>
    <w:p w14:paraId="3F6862B8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C586C0"/>
          <w:sz w:val="21"/>
          <w:szCs w:val="21"/>
        </w:rPr>
        <w:t>from</w:t>
      </w:r>
      <w:r w:rsidRPr="00F8798B">
        <w:rPr>
          <w:rFonts w:ascii="Courier New" w:hAnsi="Courier New" w:cs="Courier New"/>
          <w:color w:val="D4D4D4"/>
          <w:sz w:val="21"/>
          <w:szCs w:val="21"/>
        </w:rPr>
        <w:t> google.colab </w:t>
      </w:r>
      <w:r w:rsidRPr="00F8798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8798B">
        <w:rPr>
          <w:rFonts w:ascii="Courier New" w:hAnsi="Courier New" w:cs="Courier New"/>
          <w:color w:val="D4D4D4"/>
          <w:sz w:val="21"/>
          <w:szCs w:val="21"/>
        </w:rPr>
        <w:t> drive</w:t>
      </w:r>
    </w:p>
    <w:p w14:paraId="229FFFB7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D4D4D4"/>
          <w:sz w:val="21"/>
          <w:szCs w:val="21"/>
        </w:rPr>
        <w:t>drive.mount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(</w:t>
      </w:r>
      <w:r w:rsidRPr="00F8798B">
        <w:rPr>
          <w:rFonts w:ascii="Courier New" w:hAnsi="Courier New" w:cs="Courier New"/>
          <w:color w:val="CE9178"/>
          <w:sz w:val="21"/>
          <w:szCs w:val="21"/>
        </w:rPr>
        <w:t>'/content/drive'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201DC03" w14:textId="7E156AEC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E39A1EE" wp14:editId="7EBCBCB8">
            <wp:simplePos x="0" y="0"/>
            <wp:positionH relativeFrom="margin">
              <wp:posOffset>5443</wp:posOffset>
            </wp:positionH>
            <wp:positionV relativeFrom="paragraph">
              <wp:posOffset>0</wp:posOffset>
            </wp:positionV>
            <wp:extent cx="5760720" cy="573405"/>
            <wp:effectExtent l="0" t="0" r="0" b="0"/>
            <wp:wrapTight wrapText="bothSides">
              <wp:wrapPolygon edited="0">
                <wp:start x="0" y="0"/>
                <wp:lineTo x="0" y="20811"/>
                <wp:lineTo x="21500" y="20811"/>
                <wp:lineTo x="215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798B">
        <w:rPr>
          <w:rFonts w:ascii="Courier New" w:hAnsi="Courier New" w:cs="Courier New"/>
          <w:color w:val="82C6FF"/>
          <w:sz w:val="21"/>
          <w:szCs w:val="21"/>
        </w:rPr>
        <w:t>!</w:t>
      </w:r>
      <w:r w:rsidRPr="00F8798B">
        <w:rPr>
          <w:rFonts w:ascii="Courier New" w:hAnsi="Courier New" w:cs="Courier New"/>
          <w:color w:val="D4D4D4"/>
          <w:sz w:val="21"/>
          <w:szCs w:val="21"/>
        </w:rPr>
        <w:t>cp /content/drive/MyDrive/Atividade_Pratica_LP/*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.</w:t>
      </w:r>
      <w:r w:rsidRPr="00F8798B">
        <w:rPr>
          <w:rFonts w:ascii="Courier New" w:hAnsi="Courier New" w:cs="Courier New"/>
          <w:color w:val="D4D4D4"/>
          <w:sz w:val="21"/>
          <w:szCs w:val="21"/>
        </w:rPr>
        <w:t>* /content</w:t>
      </w:r>
    </w:p>
    <w:p w14:paraId="64F6EDBC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D4D4D4"/>
          <w:sz w:val="21"/>
          <w:szCs w:val="21"/>
        </w:rPr>
        <w:t>arquivo = </w:t>
      </w:r>
      <w:r w:rsidRPr="00F8798B">
        <w:rPr>
          <w:rFonts w:ascii="Courier New" w:hAnsi="Courier New" w:cs="Courier New"/>
          <w:color w:val="DCDCAA"/>
          <w:sz w:val="21"/>
          <w:szCs w:val="21"/>
        </w:rPr>
        <w:t>open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(</w:t>
      </w:r>
      <w:r w:rsidRPr="00F8798B">
        <w:rPr>
          <w:rFonts w:ascii="Courier New" w:hAnsi="Courier New" w:cs="Courier New"/>
          <w:color w:val="CE9178"/>
          <w:sz w:val="21"/>
          <w:szCs w:val="21"/>
        </w:rPr>
        <w:t>'Stores.csv'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0B32FD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D4D4D4"/>
          <w:sz w:val="21"/>
          <w:szCs w:val="21"/>
        </w:rPr>
        <w:t>conteudo = arquivo.read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9E99CEB" w14:textId="659D29CE" w:rsid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8798B">
        <w:rPr>
          <w:rFonts w:ascii="Courier New" w:hAnsi="Courier New" w:cs="Courier New"/>
          <w:color w:val="D4D4D4"/>
          <w:sz w:val="21"/>
          <w:szCs w:val="21"/>
        </w:rPr>
        <w:t> pandas </w:t>
      </w:r>
      <w:r w:rsidRPr="00F8798B">
        <w:rPr>
          <w:rFonts w:ascii="Courier New" w:hAnsi="Courier New" w:cs="Courier New"/>
          <w:color w:val="C586C0"/>
          <w:sz w:val="21"/>
          <w:szCs w:val="21"/>
        </w:rPr>
        <w:t>as</w:t>
      </w:r>
      <w:r w:rsidRPr="00F8798B">
        <w:rPr>
          <w:rFonts w:ascii="Courier New" w:hAnsi="Courier New" w:cs="Courier New"/>
          <w:color w:val="D4D4D4"/>
          <w:sz w:val="21"/>
          <w:szCs w:val="21"/>
        </w:rPr>
        <w:t> pd</w:t>
      </w:r>
    </w:p>
    <w:p w14:paraId="5959A4CB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01A0F24" w14:textId="77777777" w:rsidR="00F8798B" w:rsidRP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8798B">
        <w:rPr>
          <w:rFonts w:ascii="Courier New" w:hAnsi="Courier New" w:cs="Courier New"/>
          <w:color w:val="D4D4D4"/>
          <w:sz w:val="21"/>
          <w:szCs w:val="21"/>
        </w:rPr>
        <w:t>pddf_csv = pd.read_csv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(</w:t>
      </w:r>
      <w:r w:rsidRPr="00F8798B">
        <w:rPr>
          <w:rFonts w:ascii="Courier New" w:hAnsi="Courier New" w:cs="Courier New"/>
          <w:color w:val="CE9178"/>
          <w:sz w:val="21"/>
          <w:szCs w:val="21"/>
        </w:rPr>
        <w:t>'Stores.csv'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BC70B43" w14:textId="5EA0E524" w:rsidR="00F8798B" w:rsidRDefault="00F8798B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 w:rsidRPr="00F8798B">
        <w:rPr>
          <w:rFonts w:ascii="Courier New" w:hAnsi="Courier New" w:cs="Courier New"/>
          <w:color w:val="D4D4D4"/>
          <w:sz w:val="21"/>
          <w:szCs w:val="21"/>
        </w:rPr>
        <w:t>pddf_csv.head</w:t>
      </w:r>
      <w:r w:rsidRPr="00F8798B">
        <w:rPr>
          <w:rFonts w:ascii="Courier New" w:hAnsi="Courier New" w:cs="Courier New"/>
          <w:color w:val="DCDCDC"/>
          <w:sz w:val="21"/>
          <w:szCs w:val="21"/>
        </w:rPr>
        <w:t>()</w:t>
      </w:r>
      <w:r w:rsidR="00622224">
        <w:rPr>
          <w:noProof/>
        </w:rPr>
        <w:drawing>
          <wp:inline distT="0" distB="0" distL="0" distR="0" wp14:anchorId="2EF75B7C" wp14:editId="02BB1853">
            <wp:extent cx="5760720" cy="1339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90BD" w14:textId="62D50361" w:rsidR="00622224" w:rsidRDefault="00622224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01B6C515" w14:textId="55C2F9CD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6AA94F"/>
          <w:sz w:val="21"/>
          <w:szCs w:val="21"/>
        </w:rPr>
        <w:t>#Editando o </w:t>
      </w:r>
      <w:r w:rsidRPr="00622224">
        <w:rPr>
          <w:rFonts w:ascii="Courier New" w:hAnsi="Courier New" w:cs="Courier New"/>
          <w:color w:val="6AA94F"/>
          <w:sz w:val="21"/>
          <w:szCs w:val="21"/>
        </w:rPr>
        <w:t>título</w:t>
      </w:r>
      <w:r w:rsidRPr="00622224">
        <w:rPr>
          <w:rFonts w:ascii="Courier New" w:hAnsi="Courier New" w:cs="Courier New"/>
          <w:color w:val="6AA94F"/>
          <w:sz w:val="21"/>
          <w:szCs w:val="21"/>
        </w:rPr>
        <w:t> das colunas</w:t>
      </w:r>
    </w:p>
    <w:p w14:paraId="2C592B43" w14:textId="77777777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pddf_csv.rename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({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'Store ID 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: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'Índice Loja'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'Store_Area'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: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'Área da loja'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3DD6AE6" w14:textId="77777777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                 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'Items_Available'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: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'Itens disponíveis'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05AF74A" w14:textId="77777777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                 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'Daily_Customer_Count'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: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'Visitantes'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'Store_Sales'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: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'Vendas'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},</w:t>
      </w:r>
    </w:p>
    <w:p w14:paraId="0CCD7D92" w14:textId="0A342150" w:rsid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                 axis=</w:t>
      </w:r>
      <w:r w:rsidRPr="00622224">
        <w:rPr>
          <w:rFonts w:ascii="Courier New" w:hAnsi="Courier New" w:cs="Courier New"/>
          <w:color w:val="B5CEA8"/>
          <w:sz w:val="21"/>
          <w:szCs w:val="21"/>
        </w:rPr>
        <w:t>1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  <w:r w:rsidRPr="00622224">
        <w:rPr>
          <w:rFonts w:ascii="Courier New" w:hAnsi="Courier New" w:cs="Courier New"/>
          <w:color w:val="D4D4D4"/>
          <w:sz w:val="21"/>
          <w:szCs w:val="21"/>
        </w:rPr>
        <w:t> inplace=</w:t>
      </w:r>
      <w:r w:rsidRPr="00622224">
        <w:rPr>
          <w:rFonts w:ascii="Courier New" w:hAnsi="Courier New" w:cs="Courier New"/>
          <w:color w:val="569CD6"/>
          <w:sz w:val="21"/>
          <w:szCs w:val="21"/>
        </w:rPr>
        <w:t>True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CEEB46F" w14:textId="3C8CCCE8" w:rsid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009DBE2C" w14:textId="1ACEAE69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0605BD74" wp14:editId="7C55F5D5">
            <wp:extent cx="5760720" cy="18783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AA80" w14:textId="02169316" w:rsidR="00622224" w:rsidRDefault="00622224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767A7E87" w14:textId="77777777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pddf_csvColunas = 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[</w:t>
      </w:r>
      <w:r w:rsidRPr="00622224">
        <w:rPr>
          <w:rFonts w:ascii="Courier New" w:hAnsi="Courier New" w:cs="Courier New"/>
          <w:color w:val="D4D4D4"/>
          <w:sz w:val="21"/>
          <w:szCs w:val="21"/>
        </w:rPr>
        <w:t> 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'Itens disponíveis'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  <w:r w:rsidRPr="00622224">
        <w:rPr>
          <w:rFonts w:ascii="Courier New" w:hAnsi="Courier New" w:cs="Courier New"/>
          <w:color w:val="D4D4D4"/>
          <w:sz w:val="21"/>
          <w:szCs w:val="21"/>
        </w:rPr>
        <w:t> 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'Visitantes'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,</w:t>
      </w:r>
      <w:r w:rsidRPr="00622224">
        <w:rPr>
          <w:rFonts w:ascii="Courier New" w:hAnsi="Courier New" w:cs="Courier New"/>
          <w:color w:val="CE9178"/>
          <w:sz w:val="21"/>
          <w:szCs w:val="21"/>
        </w:rPr>
        <w:t>'Vendas'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7156C9D" w14:textId="275757AB" w:rsidR="00622224" w:rsidRDefault="00622224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11A9FCC7" w14:textId="77777777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pddf_csvFiltrado = pddf_csv.</w:t>
      </w:r>
      <w:r w:rsidRPr="00622224">
        <w:rPr>
          <w:rFonts w:ascii="Courier New" w:hAnsi="Courier New" w:cs="Courier New"/>
          <w:color w:val="DCDCAA"/>
          <w:sz w:val="21"/>
          <w:szCs w:val="21"/>
        </w:rPr>
        <w:t>filter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(</w:t>
      </w:r>
      <w:r w:rsidRPr="00622224">
        <w:rPr>
          <w:rFonts w:ascii="Courier New" w:hAnsi="Courier New" w:cs="Courier New"/>
          <w:color w:val="D4D4D4"/>
          <w:sz w:val="21"/>
          <w:szCs w:val="21"/>
        </w:rPr>
        <w:t>items=pddf_csvColunas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CB05AC" w14:textId="7B483D29" w:rsidR="00622224" w:rsidRDefault="00622224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49538347" w14:textId="77777777" w:rsidR="00622224" w:rsidRPr="00622224" w:rsidRDefault="00622224" w:rsidP="00622224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622224">
        <w:rPr>
          <w:rFonts w:ascii="Courier New" w:hAnsi="Courier New" w:cs="Courier New"/>
          <w:color w:val="D4D4D4"/>
          <w:sz w:val="21"/>
          <w:szCs w:val="21"/>
        </w:rPr>
        <w:t>pddf_csvFiltrado.head</w:t>
      </w:r>
      <w:r w:rsidRPr="00622224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D5F3FB7" w14:textId="577E489D" w:rsidR="00622224" w:rsidRDefault="00622224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22B4A1C1" w14:textId="68DACA5D" w:rsidR="00622224" w:rsidRDefault="00622224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6BDE2D" wp14:editId="23D24C39">
            <wp:extent cx="5760720" cy="22288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DE0" w14:textId="7EF6A6EA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734A62EC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6AA94F"/>
          <w:sz w:val="21"/>
          <w:szCs w:val="21"/>
        </w:rPr>
        <w:t>#valores mínimo </w:t>
      </w:r>
    </w:p>
    <w:p w14:paraId="07C1EB0E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D4D4D4"/>
          <w:sz w:val="21"/>
          <w:szCs w:val="21"/>
        </w:rPr>
        <w:t>pddf_csvFiltrado.</w:t>
      </w:r>
      <w:r w:rsidRPr="00442E46">
        <w:rPr>
          <w:rFonts w:ascii="Courier New" w:hAnsi="Courier New" w:cs="Courier New"/>
          <w:color w:val="DCDCAA"/>
          <w:sz w:val="21"/>
          <w:szCs w:val="21"/>
        </w:rPr>
        <w:t>min</w:t>
      </w:r>
      <w:r w:rsidRPr="00442E46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76E5638" w14:textId="681D1898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>
        <w:rPr>
          <w:noProof/>
        </w:rPr>
        <w:drawing>
          <wp:inline distT="0" distB="0" distL="0" distR="0" wp14:anchorId="2BA12F7A" wp14:editId="053BF470">
            <wp:extent cx="5760720" cy="26238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9FE" w14:textId="1A252E57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64982D93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6AA94F"/>
          <w:sz w:val="21"/>
          <w:szCs w:val="21"/>
        </w:rPr>
        <w:t>#valores  máximo</w:t>
      </w:r>
    </w:p>
    <w:p w14:paraId="3D195D75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D4D4D4"/>
          <w:sz w:val="21"/>
          <w:szCs w:val="21"/>
        </w:rPr>
        <w:t>pddf_csvFiltrado.</w:t>
      </w:r>
      <w:r w:rsidRPr="00442E46">
        <w:rPr>
          <w:rFonts w:ascii="Courier New" w:hAnsi="Courier New" w:cs="Courier New"/>
          <w:color w:val="DCDCAA"/>
          <w:sz w:val="21"/>
          <w:szCs w:val="21"/>
        </w:rPr>
        <w:t>max</w:t>
      </w:r>
      <w:r w:rsidRPr="00442E46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F6F7CC0" w14:textId="34610E1D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0A6734BF" w14:textId="3CF0C0B5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>
        <w:rPr>
          <w:noProof/>
        </w:rPr>
        <w:drawing>
          <wp:inline distT="0" distB="0" distL="0" distR="0" wp14:anchorId="36CE1634" wp14:editId="5CA4E4F7">
            <wp:extent cx="5760720" cy="16230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595" w14:textId="7EB4B629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75BD438B" w14:textId="78D5270D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24480BCB" w14:textId="77777777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32763191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6AA94F"/>
          <w:sz w:val="21"/>
          <w:szCs w:val="21"/>
        </w:rPr>
        <w:lastRenderedPageBreak/>
        <w:t>#valores  médio</w:t>
      </w:r>
    </w:p>
    <w:p w14:paraId="7B5850E1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D4D4D4"/>
          <w:sz w:val="21"/>
          <w:szCs w:val="21"/>
        </w:rPr>
        <w:t>pddf_csvFiltrado.mean</w:t>
      </w:r>
      <w:r w:rsidRPr="00442E46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A20EEE7" w14:textId="7AF93E23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46D1CB49" w14:textId="0E5CF9CB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>
        <w:rPr>
          <w:noProof/>
        </w:rPr>
        <w:drawing>
          <wp:inline distT="0" distB="0" distL="0" distR="0" wp14:anchorId="6F5AAB1F" wp14:editId="79E62D18">
            <wp:extent cx="5760720" cy="15982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8ED4" w14:textId="776AADAA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3A99CC7D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6AA94F"/>
          <w:sz w:val="21"/>
          <w:szCs w:val="21"/>
        </w:rPr>
        <w:t>#desvio padrão</w:t>
      </w:r>
    </w:p>
    <w:p w14:paraId="3946A51D" w14:textId="77777777" w:rsidR="00442E46" w:rsidRPr="00442E46" w:rsidRDefault="00442E46" w:rsidP="00442E46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42E46">
        <w:rPr>
          <w:rFonts w:ascii="Courier New" w:hAnsi="Courier New" w:cs="Courier New"/>
          <w:color w:val="D4D4D4"/>
          <w:sz w:val="21"/>
          <w:szCs w:val="21"/>
        </w:rPr>
        <w:t>pddf_csvFiltrado.std</w:t>
      </w:r>
      <w:r w:rsidRPr="00442E46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2953882" w14:textId="307DF101" w:rsidR="00442E46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</w:p>
    <w:p w14:paraId="6A937A2B" w14:textId="15103C35" w:rsidR="00442E46" w:rsidRPr="00F8798B" w:rsidRDefault="00442E46" w:rsidP="00F8798B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CDCDC"/>
          <w:sz w:val="21"/>
          <w:szCs w:val="21"/>
        </w:rPr>
      </w:pPr>
      <w:r>
        <w:rPr>
          <w:noProof/>
        </w:rPr>
        <w:drawing>
          <wp:inline distT="0" distB="0" distL="0" distR="0" wp14:anchorId="2AE2717B" wp14:editId="3B7E7C0D">
            <wp:extent cx="5760720" cy="16027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46" w:rsidRPr="00F8798B" w:rsidSect="008D2B18">
      <w:headerReference w:type="default" r:id="rId23"/>
      <w:headerReference w:type="first" r:id="rId24"/>
      <w:footerReference w:type="first" r:id="rId25"/>
      <w:type w:val="continuous"/>
      <w:pgSz w:w="11907" w:h="16840" w:code="9"/>
      <w:pgMar w:top="1701" w:right="1134" w:bottom="1134" w:left="1701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078E" w14:textId="77777777" w:rsidR="007A3515" w:rsidRDefault="007A3515">
      <w:r>
        <w:separator/>
      </w:r>
    </w:p>
  </w:endnote>
  <w:endnote w:type="continuationSeparator" w:id="0">
    <w:p w14:paraId="70BCC97E" w14:textId="77777777" w:rsidR="007A3515" w:rsidRDefault="007A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5B26" w14:textId="77777777" w:rsidR="007A3515" w:rsidRDefault="007A3515">
      <w:r>
        <w:separator/>
      </w:r>
    </w:p>
  </w:footnote>
  <w:footnote w:type="continuationSeparator" w:id="0">
    <w:p w14:paraId="2CEAFD0A" w14:textId="77777777" w:rsidR="007A3515" w:rsidRDefault="007A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525B" w14:textId="2E3CCFF4" w:rsidR="006C5944" w:rsidRDefault="006C5944" w:rsidP="006C5944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E79258E" wp14:editId="18A290C7">
          <wp:extent cx="1995168" cy="997585"/>
          <wp:effectExtent l="0" t="0" r="5715" b="0"/>
          <wp:docPr id="7" name="Imagem 7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</w:t>
    </w:r>
    <w:r>
      <w:rPr>
        <w:b/>
        <w:bCs/>
      </w:rPr>
      <w:br/>
      <w:t xml:space="preserve">                                                                                   </w:t>
    </w:r>
  </w:p>
  <w:p w14:paraId="44AF596C" w14:textId="3F4C6AC1" w:rsidR="003040EE" w:rsidRPr="003040EE" w:rsidRDefault="003040EE" w:rsidP="003040E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A8409B" wp14:editId="5EC379FC">
              <wp:simplePos x="0" y="0"/>
              <wp:positionH relativeFrom="column">
                <wp:posOffset>0</wp:posOffset>
              </wp:positionH>
              <wp:positionV relativeFrom="paragraph">
                <wp:posOffset>37465</wp:posOffset>
              </wp:positionV>
              <wp:extent cx="5920740" cy="0"/>
              <wp:effectExtent l="57150" t="38100" r="60960" b="952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FC62CCA" id="Conexão reta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66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77BC" w14:textId="503752BA" w:rsidR="0078057E" w:rsidRDefault="0078057E" w:rsidP="0078057E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B36A58C" wp14:editId="62A01F21">
          <wp:extent cx="1995168" cy="997585"/>
          <wp:effectExtent l="0" t="0" r="5715" b="0"/>
          <wp:docPr id="6" name="Imagem 6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 w:rsidR="00993F92">
      <w:t xml:space="preserve">                    </w:t>
    </w:r>
    <w:r w:rsidR="006C5944">
      <w:rPr>
        <w:b/>
        <w:bCs/>
      </w:rPr>
      <w:t>LINGUAGEM DE PROGRAMAÇÃO</w:t>
    </w:r>
    <w:r>
      <w:rPr>
        <w:b/>
        <w:bCs/>
      </w:rPr>
      <w:br/>
      <w:t xml:space="preserve">                                                                </w:t>
    </w:r>
    <w:r w:rsidR="00993F92">
      <w:rPr>
        <w:b/>
        <w:bCs/>
      </w:rPr>
      <w:t xml:space="preserve">                    </w:t>
    </w:r>
  </w:p>
  <w:p w14:paraId="4E3BA34A" w14:textId="101AE79A" w:rsidR="00780354" w:rsidRDefault="00780354" w:rsidP="0078057E">
    <w:pPr>
      <w:pStyle w:val="Cabealh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3A71B" wp14:editId="6B1BA2EF">
              <wp:simplePos x="0" y="0"/>
              <wp:positionH relativeFrom="column">
                <wp:posOffset>1905</wp:posOffset>
              </wp:positionH>
              <wp:positionV relativeFrom="paragraph">
                <wp:posOffset>101600</wp:posOffset>
              </wp:positionV>
              <wp:extent cx="5920740" cy="0"/>
              <wp:effectExtent l="57150" t="38100" r="60960" b="952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1FC7251" id="Conexão reta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5C8236B"/>
    <w:multiLevelType w:val="hybridMultilevel"/>
    <w:tmpl w:val="CEB0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C76045"/>
    <w:multiLevelType w:val="hybridMultilevel"/>
    <w:tmpl w:val="07E42A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9" w15:restartNumberingAfterBreak="0">
    <w:nsid w:val="79BA37BA"/>
    <w:multiLevelType w:val="hybridMultilevel"/>
    <w:tmpl w:val="8D44CA62"/>
    <w:lvl w:ilvl="0" w:tplc="CCAC7CF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1"/>
  </w:num>
  <w:num w:numId="5">
    <w:abstractNumId w:val="15"/>
  </w:num>
  <w:num w:numId="6">
    <w:abstractNumId w:val="14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0"/>
  </w:num>
  <w:num w:numId="15">
    <w:abstractNumId w:val="0"/>
  </w:num>
  <w:num w:numId="16">
    <w:abstractNumId w:val="20"/>
  </w:num>
  <w:num w:numId="17">
    <w:abstractNumId w:val="20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2"/>
  </w:num>
  <w:num w:numId="22">
    <w:abstractNumId w:val="18"/>
  </w:num>
  <w:num w:numId="23">
    <w:abstractNumId w:val="3"/>
  </w:num>
  <w:num w:numId="24">
    <w:abstractNumId w:val="1"/>
  </w:num>
  <w:num w:numId="25">
    <w:abstractNumId w:val="10"/>
  </w:num>
  <w:num w:numId="26">
    <w:abstractNumId w:val="17"/>
  </w:num>
  <w:num w:numId="27">
    <w:abstractNumId w:val="2"/>
  </w:num>
  <w:num w:numId="28">
    <w:abstractNumId w:val="9"/>
  </w:num>
  <w:num w:numId="29">
    <w:abstractNumId w:val="19"/>
  </w:num>
  <w:num w:numId="30">
    <w:abstractNumId w:val="5"/>
  </w:num>
  <w:num w:numId="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05282"/>
    <w:rsid w:val="00010BB1"/>
    <w:rsid w:val="00013CF5"/>
    <w:rsid w:val="00020E62"/>
    <w:rsid w:val="0002694C"/>
    <w:rsid w:val="00030F5D"/>
    <w:rsid w:val="00031BEA"/>
    <w:rsid w:val="00042B1C"/>
    <w:rsid w:val="000467FC"/>
    <w:rsid w:val="000502DA"/>
    <w:rsid w:val="00052663"/>
    <w:rsid w:val="00070489"/>
    <w:rsid w:val="00070762"/>
    <w:rsid w:val="00071A08"/>
    <w:rsid w:val="00081763"/>
    <w:rsid w:val="00083342"/>
    <w:rsid w:val="0009219B"/>
    <w:rsid w:val="000A4867"/>
    <w:rsid w:val="000E1077"/>
    <w:rsid w:val="000E6F90"/>
    <w:rsid w:val="000E7602"/>
    <w:rsid w:val="000F12FB"/>
    <w:rsid w:val="001003E0"/>
    <w:rsid w:val="00102DC5"/>
    <w:rsid w:val="00115CFD"/>
    <w:rsid w:val="0013106F"/>
    <w:rsid w:val="00132E3A"/>
    <w:rsid w:val="00153F05"/>
    <w:rsid w:val="001709F4"/>
    <w:rsid w:val="001718EF"/>
    <w:rsid w:val="00174F25"/>
    <w:rsid w:val="001832B6"/>
    <w:rsid w:val="00186EAB"/>
    <w:rsid w:val="001926E5"/>
    <w:rsid w:val="00194B7E"/>
    <w:rsid w:val="001A1937"/>
    <w:rsid w:val="001B0B4D"/>
    <w:rsid w:val="001B3F12"/>
    <w:rsid w:val="001B67FF"/>
    <w:rsid w:val="001B777D"/>
    <w:rsid w:val="001D7286"/>
    <w:rsid w:val="001E1478"/>
    <w:rsid w:val="001E5136"/>
    <w:rsid w:val="001F0238"/>
    <w:rsid w:val="00200576"/>
    <w:rsid w:val="002159E3"/>
    <w:rsid w:val="002208AD"/>
    <w:rsid w:val="00222BE4"/>
    <w:rsid w:val="0023433C"/>
    <w:rsid w:val="002373FB"/>
    <w:rsid w:val="00242C4C"/>
    <w:rsid w:val="002436CA"/>
    <w:rsid w:val="00260026"/>
    <w:rsid w:val="00262F08"/>
    <w:rsid w:val="002700FC"/>
    <w:rsid w:val="00280B6A"/>
    <w:rsid w:val="00281D96"/>
    <w:rsid w:val="0028270A"/>
    <w:rsid w:val="002844EC"/>
    <w:rsid w:val="00285E41"/>
    <w:rsid w:val="002903A7"/>
    <w:rsid w:val="002960F1"/>
    <w:rsid w:val="002970D0"/>
    <w:rsid w:val="002A554D"/>
    <w:rsid w:val="002B13AB"/>
    <w:rsid w:val="002B39F1"/>
    <w:rsid w:val="002C2371"/>
    <w:rsid w:val="002C70AC"/>
    <w:rsid w:val="002D153E"/>
    <w:rsid w:val="002D1B53"/>
    <w:rsid w:val="002D22DF"/>
    <w:rsid w:val="002D5496"/>
    <w:rsid w:val="002E56C5"/>
    <w:rsid w:val="002E57E3"/>
    <w:rsid w:val="002F25AE"/>
    <w:rsid w:val="00301BCE"/>
    <w:rsid w:val="0030404D"/>
    <w:rsid w:val="003040EE"/>
    <w:rsid w:val="00314582"/>
    <w:rsid w:val="00317815"/>
    <w:rsid w:val="003232AE"/>
    <w:rsid w:val="0032354C"/>
    <w:rsid w:val="00323873"/>
    <w:rsid w:val="0032702E"/>
    <w:rsid w:val="00333CC4"/>
    <w:rsid w:val="0034104F"/>
    <w:rsid w:val="003500E5"/>
    <w:rsid w:val="003511A3"/>
    <w:rsid w:val="00363014"/>
    <w:rsid w:val="0036437A"/>
    <w:rsid w:val="00372854"/>
    <w:rsid w:val="0038132E"/>
    <w:rsid w:val="00382A13"/>
    <w:rsid w:val="003926F8"/>
    <w:rsid w:val="0039309C"/>
    <w:rsid w:val="003964B0"/>
    <w:rsid w:val="003A48F6"/>
    <w:rsid w:val="003A5D30"/>
    <w:rsid w:val="003B29B4"/>
    <w:rsid w:val="003B7D37"/>
    <w:rsid w:val="003C2047"/>
    <w:rsid w:val="003C4AE9"/>
    <w:rsid w:val="003D09A9"/>
    <w:rsid w:val="003D2A3D"/>
    <w:rsid w:val="003E3CDC"/>
    <w:rsid w:val="003F2FE6"/>
    <w:rsid w:val="00402237"/>
    <w:rsid w:val="004148C8"/>
    <w:rsid w:val="00422B6A"/>
    <w:rsid w:val="0042336B"/>
    <w:rsid w:val="00423F17"/>
    <w:rsid w:val="00426101"/>
    <w:rsid w:val="00432350"/>
    <w:rsid w:val="00442E46"/>
    <w:rsid w:val="0045436F"/>
    <w:rsid w:val="004551EB"/>
    <w:rsid w:val="0045563F"/>
    <w:rsid w:val="00472BC4"/>
    <w:rsid w:val="00472FE2"/>
    <w:rsid w:val="004762E9"/>
    <w:rsid w:val="00477837"/>
    <w:rsid w:val="00481830"/>
    <w:rsid w:val="00481F47"/>
    <w:rsid w:val="0049534C"/>
    <w:rsid w:val="004A67B2"/>
    <w:rsid w:val="004B19BC"/>
    <w:rsid w:val="004B3FD4"/>
    <w:rsid w:val="004C3CAC"/>
    <w:rsid w:val="004C5C73"/>
    <w:rsid w:val="004D0F3D"/>
    <w:rsid w:val="004D2910"/>
    <w:rsid w:val="004D695C"/>
    <w:rsid w:val="004D69AD"/>
    <w:rsid w:val="004E729B"/>
    <w:rsid w:val="004F44EC"/>
    <w:rsid w:val="004F6F5B"/>
    <w:rsid w:val="005022CF"/>
    <w:rsid w:val="00516CE2"/>
    <w:rsid w:val="00517BDA"/>
    <w:rsid w:val="00526AEA"/>
    <w:rsid w:val="00540A9D"/>
    <w:rsid w:val="00543724"/>
    <w:rsid w:val="00571DED"/>
    <w:rsid w:val="005725B0"/>
    <w:rsid w:val="00572C31"/>
    <w:rsid w:val="00583ED4"/>
    <w:rsid w:val="0058555D"/>
    <w:rsid w:val="00586208"/>
    <w:rsid w:val="005A4758"/>
    <w:rsid w:val="005B18D6"/>
    <w:rsid w:val="005B3BF7"/>
    <w:rsid w:val="005B7BCF"/>
    <w:rsid w:val="005C71A2"/>
    <w:rsid w:val="005E3B53"/>
    <w:rsid w:val="005E5596"/>
    <w:rsid w:val="005F328C"/>
    <w:rsid w:val="005F67E3"/>
    <w:rsid w:val="0061118A"/>
    <w:rsid w:val="00611A22"/>
    <w:rsid w:val="00612662"/>
    <w:rsid w:val="00612A89"/>
    <w:rsid w:val="00622224"/>
    <w:rsid w:val="0063383B"/>
    <w:rsid w:val="006370AE"/>
    <w:rsid w:val="006417AA"/>
    <w:rsid w:val="00645488"/>
    <w:rsid w:val="00645930"/>
    <w:rsid w:val="00651446"/>
    <w:rsid w:val="0065252F"/>
    <w:rsid w:val="006548FD"/>
    <w:rsid w:val="00654CF7"/>
    <w:rsid w:val="00663BCE"/>
    <w:rsid w:val="00667FEC"/>
    <w:rsid w:val="006741DD"/>
    <w:rsid w:val="0067656F"/>
    <w:rsid w:val="00681E20"/>
    <w:rsid w:val="0068390C"/>
    <w:rsid w:val="0068395E"/>
    <w:rsid w:val="00687688"/>
    <w:rsid w:val="006A1FB0"/>
    <w:rsid w:val="006B037E"/>
    <w:rsid w:val="006B2608"/>
    <w:rsid w:val="006C4A36"/>
    <w:rsid w:val="006C5944"/>
    <w:rsid w:val="006E38D1"/>
    <w:rsid w:val="006E651F"/>
    <w:rsid w:val="006F31C0"/>
    <w:rsid w:val="006F36D2"/>
    <w:rsid w:val="007157EF"/>
    <w:rsid w:val="00716425"/>
    <w:rsid w:val="00716715"/>
    <w:rsid w:val="00721A4C"/>
    <w:rsid w:val="007273F7"/>
    <w:rsid w:val="00734186"/>
    <w:rsid w:val="00737D07"/>
    <w:rsid w:val="00744810"/>
    <w:rsid w:val="007702EC"/>
    <w:rsid w:val="0077093A"/>
    <w:rsid w:val="00773C56"/>
    <w:rsid w:val="0077420B"/>
    <w:rsid w:val="00780354"/>
    <w:rsid w:val="0078057E"/>
    <w:rsid w:val="00784722"/>
    <w:rsid w:val="00792CDE"/>
    <w:rsid w:val="00795422"/>
    <w:rsid w:val="00795691"/>
    <w:rsid w:val="007A3515"/>
    <w:rsid w:val="007B37A2"/>
    <w:rsid w:val="007C53F2"/>
    <w:rsid w:val="007D3311"/>
    <w:rsid w:val="007D5E03"/>
    <w:rsid w:val="007E762F"/>
    <w:rsid w:val="007F32DD"/>
    <w:rsid w:val="007F4337"/>
    <w:rsid w:val="0081101A"/>
    <w:rsid w:val="00815906"/>
    <w:rsid w:val="00827FA9"/>
    <w:rsid w:val="00837B19"/>
    <w:rsid w:val="00841C56"/>
    <w:rsid w:val="00853197"/>
    <w:rsid w:val="00857E66"/>
    <w:rsid w:val="00861C16"/>
    <w:rsid w:val="008653A9"/>
    <w:rsid w:val="0087017C"/>
    <w:rsid w:val="00874577"/>
    <w:rsid w:val="00874A2B"/>
    <w:rsid w:val="0087571A"/>
    <w:rsid w:val="008766A4"/>
    <w:rsid w:val="008908F8"/>
    <w:rsid w:val="0089268A"/>
    <w:rsid w:val="008A234C"/>
    <w:rsid w:val="008A6C31"/>
    <w:rsid w:val="008B00CD"/>
    <w:rsid w:val="008B1476"/>
    <w:rsid w:val="008B2720"/>
    <w:rsid w:val="008B3B3F"/>
    <w:rsid w:val="008B78D4"/>
    <w:rsid w:val="008C528B"/>
    <w:rsid w:val="008D1163"/>
    <w:rsid w:val="008D2781"/>
    <w:rsid w:val="008D2B18"/>
    <w:rsid w:val="008D31F5"/>
    <w:rsid w:val="008D45DC"/>
    <w:rsid w:val="008E107D"/>
    <w:rsid w:val="008F203F"/>
    <w:rsid w:val="008F3B6E"/>
    <w:rsid w:val="008F612E"/>
    <w:rsid w:val="00900BDA"/>
    <w:rsid w:val="00907BC8"/>
    <w:rsid w:val="0091075F"/>
    <w:rsid w:val="00910F82"/>
    <w:rsid w:val="00914487"/>
    <w:rsid w:val="00920EEF"/>
    <w:rsid w:val="00926676"/>
    <w:rsid w:val="009327EE"/>
    <w:rsid w:val="00944CCA"/>
    <w:rsid w:val="0096293C"/>
    <w:rsid w:val="0096411C"/>
    <w:rsid w:val="00972D90"/>
    <w:rsid w:val="009802F9"/>
    <w:rsid w:val="00991CD5"/>
    <w:rsid w:val="00993F92"/>
    <w:rsid w:val="009A06AD"/>
    <w:rsid w:val="009A1B60"/>
    <w:rsid w:val="009A1CDC"/>
    <w:rsid w:val="009A4CEC"/>
    <w:rsid w:val="009B6ED1"/>
    <w:rsid w:val="009B7BB9"/>
    <w:rsid w:val="009C42A3"/>
    <w:rsid w:val="009C4324"/>
    <w:rsid w:val="009C7EE2"/>
    <w:rsid w:val="009C7FE9"/>
    <w:rsid w:val="009D7891"/>
    <w:rsid w:val="009E0D39"/>
    <w:rsid w:val="009E5F36"/>
    <w:rsid w:val="009F30CB"/>
    <w:rsid w:val="009F46DB"/>
    <w:rsid w:val="00A0413C"/>
    <w:rsid w:val="00A108CF"/>
    <w:rsid w:val="00A1300E"/>
    <w:rsid w:val="00A259F7"/>
    <w:rsid w:val="00A25B41"/>
    <w:rsid w:val="00A25F6B"/>
    <w:rsid w:val="00A26DD2"/>
    <w:rsid w:val="00A3032E"/>
    <w:rsid w:val="00A320FC"/>
    <w:rsid w:val="00A367F3"/>
    <w:rsid w:val="00A44317"/>
    <w:rsid w:val="00A44AF4"/>
    <w:rsid w:val="00A60F15"/>
    <w:rsid w:val="00A65AA1"/>
    <w:rsid w:val="00A769B3"/>
    <w:rsid w:val="00A85D9F"/>
    <w:rsid w:val="00A96CE3"/>
    <w:rsid w:val="00AA5FF9"/>
    <w:rsid w:val="00AB36D6"/>
    <w:rsid w:val="00AB4084"/>
    <w:rsid w:val="00AB5CB3"/>
    <w:rsid w:val="00AC4BA4"/>
    <w:rsid w:val="00AD155C"/>
    <w:rsid w:val="00AD3249"/>
    <w:rsid w:val="00AD3E3F"/>
    <w:rsid w:val="00AD49BD"/>
    <w:rsid w:val="00AD511D"/>
    <w:rsid w:val="00AD6ACA"/>
    <w:rsid w:val="00AE2443"/>
    <w:rsid w:val="00AF10E6"/>
    <w:rsid w:val="00AF1C80"/>
    <w:rsid w:val="00B02062"/>
    <w:rsid w:val="00B15222"/>
    <w:rsid w:val="00B1547C"/>
    <w:rsid w:val="00B30497"/>
    <w:rsid w:val="00B32B7A"/>
    <w:rsid w:val="00B338F8"/>
    <w:rsid w:val="00B368F6"/>
    <w:rsid w:val="00B56741"/>
    <w:rsid w:val="00B60320"/>
    <w:rsid w:val="00B62DC3"/>
    <w:rsid w:val="00B62FFA"/>
    <w:rsid w:val="00B65C5A"/>
    <w:rsid w:val="00B7037A"/>
    <w:rsid w:val="00B70848"/>
    <w:rsid w:val="00B8705C"/>
    <w:rsid w:val="00B95699"/>
    <w:rsid w:val="00BA417F"/>
    <w:rsid w:val="00BA41D3"/>
    <w:rsid w:val="00BB47D8"/>
    <w:rsid w:val="00BB4B7F"/>
    <w:rsid w:val="00BC4B58"/>
    <w:rsid w:val="00BD0619"/>
    <w:rsid w:val="00BE112B"/>
    <w:rsid w:val="00BE54CA"/>
    <w:rsid w:val="00BF2481"/>
    <w:rsid w:val="00C01029"/>
    <w:rsid w:val="00C03503"/>
    <w:rsid w:val="00C10032"/>
    <w:rsid w:val="00C12530"/>
    <w:rsid w:val="00C143BD"/>
    <w:rsid w:val="00C23852"/>
    <w:rsid w:val="00C25AEC"/>
    <w:rsid w:val="00C326DB"/>
    <w:rsid w:val="00C37A7A"/>
    <w:rsid w:val="00C441D9"/>
    <w:rsid w:val="00C526A9"/>
    <w:rsid w:val="00C5323C"/>
    <w:rsid w:val="00C567CD"/>
    <w:rsid w:val="00C66799"/>
    <w:rsid w:val="00C724B4"/>
    <w:rsid w:val="00C8139C"/>
    <w:rsid w:val="00C849AC"/>
    <w:rsid w:val="00C861FC"/>
    <w:rsid w:val="00C96A80"/>
    <w:rsid w:val="00CA38F4"/>
    <w:rsid w:val="00CA6FCD"/>
    <w:rsid w:val="00CB4366"/>
    <w:rsid w:val="00CB4AF4"/>
    <w:rsid w:val="00CB619B"/>
    <w:rsid w:val="00CC7216"/>
    <w:rsid w:val="00CC7F6E"/>
    <w:rsid w:val="00CD3BC4"/>
    <w:rsid w:val="00CD7735"/>
    <w:rsid w:val="00CF19E9"/>
    <w:rsid w:val="00CF29BC"/>
    <w:rsid w:val="00CF3BEA"/>
    <w:rsid w:val="00CF625B"/>
    <w:rsid w:val="00D015AB"/>
    <w:rsid w:val="00D0467C"/>
    <w:rsid w:val="00D05F54"/>
    <w:rsid w:val="00D07FA1"/>
    <w:rsid w:val="00D134F0"/>
    <w:rsid w:val="00D17A49"/>
    <w:rsid w:val="00D210E3"/>
    <w:rsid w:val="00D348B9"/>
    <w:rsid w:val="00D353A9"/>
    <w:rsid w:val="00D53882"/>
    <w:rsid w:val="00D55D22"/>
    <w:rsid w:val="00D738D5"/>
    <w:rsid w:val="00D7464D"/>
    <w:rsid w:val="00DA0240"/>
    <w:rsid w:val="00DA0B1E"/>
    <w:rsid w:val="00DA1090"/>
    <w:rsid w:val="00DA3A8E"/>
    <w:rsid w:val="00DA40D7"/>
    <w:rsid w:val="00DA4A03"/>
    <w:rsid w:val="00DA6949"/>
    <w:rsid w:val="00DC0289"/>
    <w:rsid w:val="00DD6824"/>
    <w:rsid w:val="00DD748E"/>
    <w:rsid w:val="00DE7876"/>
    <w:rsid w:val="00DF2946"/>
    <w:rsid w:val="00E0584F"/>
    <w:rsid w:val="00E12098"/>
    <w:rsid w:val="00E22A74"/>
    <w:rsid w:val="00E255BA"/>
    <w:rsid w:val="00E26B2E"/>
    <w:rsid w:val="00E3025A"/>
    <w:rsid w:val="00E325FB"/>
    <w:rsid w:val="00E477CF"/>
    <w:rsid w:val="00E51FE6"/>
    <w:rsid w:val="00E544D8"/>
    <w:rsid w:val="00E574CF"/>
    <w:rsid w:val="00E66E98"/>
    <w:rsid w:val="00E70660"/>
    <w:rsid w:val="00E74E92"/>
    <w:rsid w:val="00E750A7"/>
    <w:rsid w:val="00E86538"/>
    <w:rsid w:val="00E9015D"/>
    <w:rsid w:val="00E92B54"/>
    <w:rsid w:val="00E9761E"/>
    <w:rsid w:val="00EA4733"/>
    <w:rsid w:val="00EB545F"/>
    <w:rsid w:val="00ED3B58"/>
    <w:rsid w:val="00EE289B"/>
    <w:rsid w:val="00EE70F1"/>
    <w:rsid w:val="00EF2960"/>
    <w:rsid w:val="00EF3B15"/>
    <w:rsid w:val="00EF541B"/>
    <w:rsid w:val="00EF6E18"/>
    <w:rsid w:val="00F063CC"/>
    <w:rsid w:val="00F11A7D"/>
    <w:rsid w:val="00F15DC4"/>
    <w:rsid w:val="00F17EC5"/>
    <w:rsid w:val="00F24947"/>
    <w:rsid w:val="00F466E8"/>
    <w:rsid w:val="00F474E5"/>
    <w:rsid w:val="00F47D36"/>
    <w:rsid w:val="00F51F42"/>
    <w:rsid w:val="00F66FC5"/>
    <w:rsid w:val="00F6757E"/>
    <w:rsid w:val="00F7105F"/>
    <w:rsid w:val="00F71402"/>
    <w:rsid w:val="00F73511"/>
    <w:rsid w:val="00F84B85"/>
    <w:rsid w:val="00F85D72"/>
    <w:rsid w:val="00F8798B"/>
    <w:rsid w:val="00F90901"/>
    <w:rsid w:val="00F95DA6"/>
    <w:rsid w:val="00FA1EC0"/>
    <w:rsid w:val="00FC017B"/>
    <w:rsid w:val="00FD3654"/>
    <w:rsid w:val="00FD4487"/>
    <w:rsid w:val="00FE7040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E3025A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B3F12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8E107D"/>
  </w:style>
  <w:style w:type="character" w:customStyle="1" w:styleId="eop">
    <w:name w:val="eop"/>
    <w:basedOn w:val="Fontepargpadro"/>
    <w:rsid w:val="008E107D"/>
  </w:style>
  <w:style w:type="paragraph" w:customStyle="1" w:styleId="Default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445</TotalTime>
  <Pages>10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Moacir Domingos da Silva Junior</cp:lastModifiedBy>
  <cp:revision>9</cp:revision>
  <cp:lastPrinted>2022-07-12T19:05:00Z</cp:lastPrinted>
  <dcterms:created xsi:type="dcterms:W3CDTF">2022-08-18T01:22:00Z</dcterms:created>
  <dcterms:modified xsi:type="dcterms:W3CDTF">2022-08-29T02:03:00Z</dcterms:modified>
</cp:coreProperties>
</file>