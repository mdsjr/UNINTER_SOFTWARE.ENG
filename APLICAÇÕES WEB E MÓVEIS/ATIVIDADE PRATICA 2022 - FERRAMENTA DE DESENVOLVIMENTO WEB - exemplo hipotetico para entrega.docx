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BFD3DF8"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14:paraId="36C16FE2" w14:textId="763FD991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FERRAMENTAS DE DESENVOLVIMENTO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28D3BD9E" w:rsidR="00A96CE3" w:rsidRPr="00A766B9" w:rsidRDefault="00133D58" w:rsidP="00A96CE3">
      <w:pPr>
        <w:pStyle w:val="07-FolhadeRosto"/>
        <w:jc w:val="right"/>
        <w:rPr>
          <w:b w:val="0"/>
        </w:rPr>
      </w:pPr>
      <w:r>
        <w:rPr>
          <w:b w:val="0"/>
        </w:rPr>
        <w:t>Nome, RU</w:t>
      </w:r>
    </w:p>
    <w:p w14:paraId="22EA47E4" w14:textId="626E46BA" w:rsidR="00516CE2" w:rsidRPr="00372854" w:rsidRDefault="00841957" w:rsidP="00A96CE3">
      <w:pPr>
        <w:pStyle w:val="07-FolhadeRosto"/>
        <w:jc w:val="right"/>
        <w:rPr>
          <w:b w:val="0"/>
        </w:rPr>
      </w:pPr>
      <w:r>
        <w:rPr>
          <w:b w:val="0"/>
        </w:rPr>
        <w:t>margarete klamas</w:t>
      </w:r>
      <w:r w:rsidR="00F37848">
        <w:rPr>
          <w:b w:val="0"/>
        </w:rPr>
        <w:t xml:space="preserve">, </w:t>
      </w:r>
      <w:r>
        <w:rPr>
          <w:b w:val="0"/>
        </w:rPr>
        <w:t>esp</w:t>
      </w:r>
      <w:r w:rsidR="00F37848">
        <w:rPr>
          <w:b w:val="0"/>
        </w:rPr>
        <w:t xml:space="preserve"> 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2E0C9512" w:rsidR="00E66E98" w:rsidRPr="00A766B9" w:rsidRDefault="00133D58" w:rsidP="00E66E98">
      <w:pPr>
        <w:pStyle w:val="07-FolhadeRosto"/>
        <w:rPr>
          <w:b w:val="0"/>
        </w:rPr>
      </w:pPr>
      <w:r>
        <w:rPr>
          <w:b w:val="0"/>
        </w:rPr>
        <w:t>CIdade-estado</w:t>
      </w:r>
    </w:p>
    <w:p w14:paraId="6CB7950C" w14:textId="743A8D1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2021</w:t>
      </w:r>
      <w:r w:rsidR="00E66E98" w:rsidRPr="00372854">
        <w:rPr>
          <w:b w:val="0"/>
        </w:rPr>
        <w:t xml:space="preserve"> 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Estrutura de pastas do projeto</w:t>
      </w:r>
    </w:p>
    <w:p w14:paraId="1933FA31" w14:textId="47E3BEB2" w:rsidR="00841957" w:rsidRDefault="00841957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sz w:val="52"/>
          <w:szCs w:val="52"/>
        </w:rPr>
        <w:t>(COLOCAR IMAGEM)</w:t>
      </w:r>
    </w:p>
    <w:p w14:paraId="07177E0C" w14:textId="6FA58833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t>COLOCAR NOME DOS ARQUIVOS</w:t>
      </w:r>
    </w:p>
    <w:p w14:paraId="3C671160" w14:textId="6CA83665" w:rsidR="00841957" w:rsidRDefault="00841957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 w:rsidRPr="00841957">
        <w:rPr>
          <w:sz w:val="52"/>
          <w:szCs w:val="52"/>
        </w:rPr>
        <w:t>(COPIAR CÓDIGO)</w:t>
      </w:r>
    </w:p>
    <w:p w14:paraId="0C3BA459" w14:textId="18B1578B" w:rsidR="00841957" w:rsidRDefault="00841957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>
        <w:rPr>
          <w:sz w:val="52"/>
          <w:szCs w:val="52"/>
        </w:rPr>
        <w:t>[arquivo]</w:t>
      </w:r>
    </w:p>
    <w:p w14:paraId="66781F4D" w14:textId="4EC1632C" w:rsidR="00841957" w:rsidRDefault="00841957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>
        <w:rPr>
          <w:sz w:val="52"/>
          <w:szCs w:val="52"/>
        </w:rPr>
        <w:t>[código]</w:t>
      </w:r>
    </w:p>
    <w:p w14:paraId="6C065DCE" w14:textId="5743D94D" w:rsidR="00841957" w:rsidRDefault="00841957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>
        <w:rPr>
          <w:sz w:val="52"/>
          <w:szCs w:val="52"/>
        </w:rPr>
        <w:t>....</w:t>
      </w:r>
    </w:p>
    <w:p w14:paraId="60F43583" w14:textId="22E102DE" w:rsidR="00841957" w:rsidRP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 w:rsidRPr="00841957">
        <w:rPr>
          <w:sz w:val="52"/>
          <w:szCs w:val="52"/>
        </w:rPr>
        <w:t>COLOCAR IMAGEM DO CÓDIGO EM EXECUÇÃO</w:t>
      </w:r>
    </w:p>
    <w:p w14:paraId="104C92A5" w14:textId="77777777" w:rsidR="00841957" w:rsidRPr="00841957" w:rsidRDefault="00841957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</w:p>
    <w:sectPr w:rsidR="00841957" w:rsidRPr="00841957" w:rsidSect="00D55D22">
      <w:footerReference w:type="first" r:id="rId13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107C" w14:textId="77777777" w:rsidR="003830BE" w:rsidRDefault="003830BE">
      <w:r>
        <w:separator/>
      </w:r>
    </w:p>
  </w:endnote>
  <w:endnote w:type="continuationSeparator" w:id="0">
    <w:p w14:paraId="016BCF35" w14:textId="77777777" w:rsidR="003830BE" w:rsidRDefault="0038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99AA" w14:textId="77777777" w:rsidR="003830BE" w:rsidRDefault="003830BE">
      <w:r>
        <w:separator/>
      </w:r>
    </w:p>
  </w:footnote>
  <w:footnote w:type="continuationSeparator" w:id="0">
    <w:p w14:paraId="2C7CFEEC" w14:textId="77777777" w:rsidR="003830BE" w:rsidRDefault="00383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0"/>
  </w:num>
  <w:num w:numId="16">
    <w:abstractNumId w:val="1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F12FB"/>
    <w:rsid w:val="001003E0"/>
    <w:rsid w:val="0013106F"/>
    <w:rsid w:val="00132E3A"/>
    <w:rsid w:val="00133D58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95DA6"/>
    <w:rsid w:val="00F9732F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5</TotalTime>
  <Pages>2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MARGARETE KLAMAS MARZANI</cp:lastModifiedBy>
  <cp:revision>2</cp:revision>
  <cp:lastPrinted>2011-03-01T23:31:00Z</cp:lastPrinted>
  <dcterms:created xsi:type="dcterms:W3CDTF">2021-09-24T19:39:00Z</dcterms:created>
  <dcterms:modified xsi:type="dcterms:W3CDTF">2021-09-24T19:39:00Z</dcterms:modified>
</cp:coreProperties>
</file>