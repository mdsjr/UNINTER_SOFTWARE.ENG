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9C6E6F" w:rsidRDefault="00200576" w:rsidP="00E66E98">
      <w:pPr>
        <w:pStyle w:val="07-FolhadeRosto"/>
        <w:rPr>
          <w:b w:val="0"/>
          <w:sz w:val="28"/>
          <w:szCs w:val="28"/>
        </w:rPr>
      </w:pPr>
      <w:r w:rsidRPr="009C6E6F">
        <w:rPr>
          <w:b w:val="0"/>
          <w:sz w:val="28"/>
          <w:szCs w:val="28"/>
        </w:rPr>
        <w:t>ESCOLA SUPERIOR POLITÉCNICA</w:t>
      </w:r>
    </w:p>
    <w:p w14:paraId="5A1FEEF7" w14:textId="66C3E52E" w:rsidR="009C6E6F" w:rsidRPr="009C6E6F" w:rsidRDefault="009C6E6F" w:rsidP="00E66E98">
      <w:pPr>
        <w:pStyle w:val="07-FolhadeRosto"/>
        <w:rPr>
          <w:b w:val="0"/>
          <w:bCs/>
          <w:sz w:val="28"/>
          <w:szCs w:val="28"/>
          <w:shd w:val="clear" w:color="auto" w:fill="FFFFFF"/>
        </w:rPr>
      </w:pPr>
      <w:r w:rsidRPr="009C6E6F">
        <w:rPr>
          <w:b w:val="0"/>
          <w:bCs/>
          <w:sz w:val="28"/>
          <w:szCs w:val="28"/>
          <w:shd w:val="clear" w:color="auto" w:fill="FFFFFF"/>
        </w:rPr>
        <w:t>TECNOLOGIA EM DESENVOLVIMENTO DE APLICATIVOS PARA DISPOSITIVOS MÓVEIS</w:t>
      </w:r>
    </w:p>
    <w:p w14:paraId="36C16FE2" w14:textId="60C35575" w:rsidR="00372854" w:rsidRPr="00372854" w:rsidRDefault="00FF7495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PROGRAMAÇÃO I</w:t>
      </w:r>
    </w:p>
    <w:p w14:paraId="35EE04A6" w14:textId="77777777" w:rsidR="00E66E98" w:rsidRDefault="00E66E98" w:rsidP="00E66E98">
      <w:pPr>
        <w:pStyle w:val="07-FolhadeRosto"/>
      </w:pPr>
    </w:p>
    <w:p w14:paraId="07351C17" w14:textId="77777777" w:rsidR="008F612E" w:rsidRDefault="008F612E" w:rsidP="00E66E98">
      <w:pPr>
        <w:pStyle w:val="07-FolhadeRosto"/>
      </w:pPr>
    </w:p>
    <w:p w14:paraId="1B835249" w14:textId="77777777" w:rsidR="00E66E98" w:rsidRDefault="00E66E98" w:rsidP="00E66E98">
      <w:pPr>
        <w:pStyle w:val="07-FolhadeRosto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 w:rsidRPr="006B4723">
        <w:rPr>
          <w:sz w:val="28"/>
          <w:szCs w:val="28"/>
          <w:highlight w:val="yellow"/>
        </w:rPr>
        <w:t>ATIVIDADE PRÁTICA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77777777" w:rsidR="00A96CE3" w:rsidRPr="001832B6" w:rsidRDefault="00A25F6B" w:rsidP="00A96CE3">
      <w:pPr>
        <w:pStyle w:val="07-FolhadeRosto"/>
        <w:jc w:val="right"/>
        <w:rPr>
          <w:b w:val="0"/>
          <w:highlight w:val="yellow"/>
        </w:rPr>
      </w:pPr>
      <w:r w:rsidRPr="001832B6">
        <w:rPr>
          <w:b w:val="0"/>
          <w:highlight w:val="yellow"/>
        </w:rPr>
        <w:t xml:space="preserve">nome </w:t>
      </w:r>
      <w:r w:rsidR="00516CE2" w:rsidRPr="001832B6">
        <w:rPr>
          <w:b w:val="0"/>
          <w:highlight w:val="yellow"/>
        </w:rPr>
        <w:t>aluno</w:t>
      </w:r>
      <w:r w:rsidR="004F44EC" w:rsidRPr="001832B6">
        <w:rPr>
          <w:b w:val="0"/>
          <w:highlight w:val="yellow"/>
        </w:rPr>
        <w:t xml:space="preserve"> – RU: 1234567</w:t>
      </w:r>
    </w:p>
    <w:p w14:paraId="22EA47E4" w14:textId="1304BD32" w:rsidR="00516CE2" w:rsidRPr="00372854" w:rsidRDefault="00FF7495" w:rsidP="00A96CE3">
      <w:pPr>
        <w:pStyle w:val="07-FolhadeRosto"/>
        <w:jc w:val="right"/>
        <w:rPr>
          <w:b w:val="0"/>
        </w:rPr>
      </w:pPr>
      <w:r>
        <w:rPr>
          <w:b w:val="0"/>
        </w:rPr>
        <w:t>PROFª ME. MARIANE GAVIOLI BERGAMINI</w:t>
      </w:r>
    </w:p>
    <w:p w14:paraId="10D4C1A9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09E08182" w:rsidR="00E66E98" w:rsidRDefault="00E66E98" w:rsidP="00E66E98"/>
    <w:p w14:paraId="04D4FF7E" w14:textId="7A5A3F24" w:rsidR="00984D3E" w:rsidRDefault="00984D3E" w:rsidP="00E66E98"/>
    <w:p w14:paraId="73353505" w14:textId="5B400537" w:rsidR="00984D3E" w:rsidRDefault="00984D3E" w:rsidP="00E66E98"/>
    <w:p w14:paraId="4214E752" w14:textId="36FB148C" w:rsidR="00984D3E" w:rsidRDefault="00984D3E" w:rsidP="00E66E98"/>
    <w:p w14:paraId="59501DF1" w14:textId="719993A5" w:rsidR="00984D3E" w:rsidRDefault="00984D3E" w:rsidP="00E66E98"/>
    <w:p w14:paraId="2BC20CC4" w14:textId="0AF294D9" w:rsidR="00984D3E" w:rsidRDefault="00984D3E" w:rsidP="00E66E98"/>
    <w:p w14:paraId="174502C1" w14:textId="4D876940" w:rsidR="0045403F" w:rsidRDefault="0045403F" w:rsidP="00E66E98"/>
    <w:p w14:paraId="5EDD8C7F" w14:textId="7463D294" w:rsidR="0045403F" w:rsidRDefault="0045403F" w:rsidP="00E66E98"/>
    <w:p w14:paraId="34926DEE" w14:textId="77777777" w:rsidR="0045403F" w:rsidRDefault="0045403F" w:rsidP="00E66E98"/>
    <w:p w14:paraId="4C864189" w14:textId="558CFC0F" w:rsidR="00984D3E" w:rsidRDefault="00984D3E" w:rsidP="00E66E98"/>
    <w:p w14:paraId="1CAEBCBE" w14:textId="37DAF2D8" w:rsidR="00984D3E" w:rsidRDefault="00984D3E" w:rsidP="00E66E98"/>
    <w:p w14:paraId="65A30D7A" w14:textId="77777777" w:rsidR="00FF7495" w:rsidRDefault="00FF7495" w:rsidP="00E66E98"/>
    <w:p w14:paraId="63496DC0" w14:textId="130455AA" w:rsidR="00984D3E" w:rsidRDefault="00984D3E" w:rsidP="00E66E98"/>
    <w:p w14:paraId="2857185A" w14:textId="77777777" w:rsidR="00984D3E" w:rsidRDefault="00984D3E" w:rsidP="00E66E98"/>
    <w:p w14:paraId="103F6FFA" w14:textId="77777777" w:rsidR="00E66E98" w:rsidRPr="001832B6" w:rsidRDefault="00A25F6B" w:rsidP="00E66E98">
      <w:pPr>
        <w:pStyle w:val="07-FolhadeRosto"/>
        <w:rPr>
          <w:b w:val="0"/>
          <w:highlight w:val="yellow"/>
        </w:rPr>
      </w:pPr>
      <w:r w:rsidRPr="001832B6">
        <w:rPr>
          <w:b w:val="0"/>
          <w:highlight w:val="yellow"/>
        </w:rPr>
        <w:t>sua cidade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–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seu estado</w:t>
      </w:r>
    </w:p>
    <w:p w14:paraId="6CB7950C" w14:textId="77777777" w:rsidR="00A96CE3" w:rsidRPr="00372854" w:rsidRDefault="00C12530" w:rsidP="00E66E98">
      <w:pPr>
        <w:pStyle w:val="07-FolhadeRosto"/>
        <w:rPr>
          <w:b w:val="0"/>
        </w:rPr>
      </w:pPr>
      <w:r w:rsidRPr="001832B6">
        <w:rPr>
          <w:b w:val="0"/>
          <w:highlight w:val="yellow"/>
        </w:rPr>
        <w:t>ano</w:t>
      </w:r>
      <w:r w:rsidR="00E66E98" w:rsidRPr="001832B6">
        <w:rPr>
          <w:b w:val="0"/>
          <w:highlight w:val="yellow"/>
        </w:rPr>
        <w:t xml:space="preserve"> do Projeto</w:t>
      </w:r>
      <w:r w:rsidR="00E66E98" w:rsidRPr="00372854">
        <w:rPr>
          <w:b w:val="0"/>
        </w:rPr>
        <w:t xml:space="preserve"> </w:t>
      </w:r>
    </w:p>
    <w:p w14:paraId="70728ECE" w14:textId="77777777" w:rsidR="007E37E8" w:rsidRDefault="007E37E8" w:rsidP="004F44EC">
      <w:pPr>
        <w:pStyle w:val="07-FolhadeRosto"/>
      </w:pPr>
    </w:p>
    <w:p w14:paraId="46DD7F04" w14:textId="09C56E28" w:rsidR="00CA244E" w:rsidRPr="00CA244E" w:rsidRDefault="00CA244E" w:rsidP="00CA244E">
      <w:pPr>
        <w:pStyle w:val="Ttulo1"/>
        <w:rPr>
          <w:szCs w:val="24"/>
        </w:rPr>
      </w:pPr>
      <w:r w:rsidRPr="00CA244E">
        <w:rPr>
          <w:szCs w:val="24"/>
        </w:rPr>
        <w:lastRenderedPageBreak/>
        <w:t xml:space="preserve">EXEMPLO - </w:t>
      </w:r>
      <w:r w:rsidRPr="00CA244E">
        <w:rPr>
          <w:bCs/>
          <w:szCs w:val="24"/>
        </w:rPr>
        <w:t xml:space="preserve">EXERCÍCIO </w:t>
      </w:r>
      <w:r w:rsidRPr="00CA244E">
        <w:rPr>
          <w:bCs/>
          <w:color w:val="FF0000"/>
          <w:szCs w:val="24"/>
        </w:rPr>
        <w:t xml:space="preserve">(EXEMPLO) </w:t>
      </w:r>
    </w:p>
    <w:p w14:paraId="3A5EA055" w14:textId="77777777" w:rsidR="00CA244E" w:rsidRDefault="00CA244E" w:rsidP="00CA244E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(coloque o enunciado aqui) </w:t>
      </w:r>
      <w:r>
        <w:rPr>
          <w:sz w:val="23"/>
          <w:szCs w:val="23"/>
        </w:rPr>
        <w:t xml:space="preserve">Fazer um programa em linguagem Python que receber 3 valores inteiros do usuário e mostra a sua média na tela (que pode não ser inteira). </w:t>
      </w:r>
    </w:p>
    <w:p w14:paraId="5B39BB96" w14:textId="77777777" w:rsidR="00CA244E" w:rsidRDefault="00CA244E" w:rsidP="00CA24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Como dado de entrada, utilize os três últimos valores do seu RU. </w:t>
      </w:r>
    </w:p>
    <w:p w14:paraId="50DE5A1C" w14:textId="77777777" w:rsidR="00CA244E" w:rsidRDefault="00CA244E" w:rsidP="00CA24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Solução do aluno: </w:t>
      </w:r>
    </w:p>
    <w:p w14:paraId="7D33BE3B" w14:textId="77777777" w:rsidR="00CA244E" w:rsidRDefault="00CA244E" w:rsidP="00CA244E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Não esqueça de explicar o código com comentários!! </w:t>
      </w:r>
    </w:p>
    <w:p w14:paraId="4515EA60" w14:textId="77777777" w:rsidR="00CA244E" w:rsidRDefault="00CA244E" w:rsidP="00CA244E">
      <w:pPr>
        <w:pStyle w:val="Defaul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CTRL+C/CTRL+V da ferramenta!! </w:t>
      </w:r>
    </w:p>
    <w:p w14:paraId="74E4ED5F" w14:textId="74CD31F9" w:rsidR="00CA244E" w:rsidRDefault="00CA244E" w:rsidP="00CA244E">
      <w:pPr>
        <w:pStyle w:val="01-Texto"/>
        <w:ind w:firstLine="0"/>
      </w:pPr>
      <w:r>
        <w:rPr>
          <w:b/>
          <w:bCs/>
          <w:sz w:val="18"/>
          <w:szCs w:val="18"/>
        </w:rPr>
        <w:t>Se desejar, defina as páginas do documento para PAISAGEM para melhor inserir os códigos.</w:t>
      </w:r>
    </w:p>
    <w:p w14:paraId="1DF0F08A" w14:textId="3F48B234" w:rsidR="00CA244E" w:rsidRDefault="00CA244E" w:rsidP="00CA244E">
      <w:pPr>
        <w:pStyle w:val="01-Texto"/>
      </w:pPr>
    </w:p>
    <w:tbl>
      <w:tblPr>
        <w:tblStyle w:val="TabelacomGrelha"/>
        <w:tblpPr w:leftFromText="141" w:rightFromText="141" w:vertAnchor="text" w:horzAnchor="margin" w:tblpXSpec="right" w:tblpY="-76"/>
        <w:tblW w:w="8936" w:type="dxa"/>
        <w:tblLook w:val="04A0" w:firstRow="1" w:lastRow="0" w:firstColumn="1" w:lastColumn="0" w:noHBand="0" w:noVBand="1"/>
      </w:tblPr>
      <w:tblGrid>
        <w:gridCol w:w="8936"/>
      </w:tblGrid>
      <w:tr w:rsidR="000D0186" w14:paraId="199A83CE" w14:textId="77777777" w:rsidTr="000D0186">
        <w:trPr>
          <w:trHeight w:val="340"/>
        </w:trPr>
        <w:tc>
          <w:tcPr>
            <w:tcW w:w="8936" w:type="dxa"/>
            <w:shd w:val="clear" w:color="auto" w:fill="000000" w:themeFill="text1"/>
          </w:tcPr>
          <w:p w14:paraId="262BC802" w14:textId="0F57619E" w:rsidR="000D0186" w:rsidRPr="00921EFD" w:rsidRDefault="00921EFD" w:rsidP="000465AD">
            <w:pPr>
              <w:pStyle w:val="PargrafodaLista"/>
              <w:ind w:left="0" w:right="68"/>
              <w:rPr>
                <w:color w:val="FFFFFF" w:themeColor="background1"/>
                <w:sz w:val="22"/>
              </w:rPr>
            </w:pPr>
            <w:r w:rsidRPr="00C81248">
              <w:rPr>
                <w:color w:val="548DD4" w:themeColor="text2" w:themeTint="99"/>
                <w:sz w:val="22"/>
              </w:rPr>
              <w:t>p</w:t>
            </w:r>
            <w:r w:rsidR="00C264D1" w:rsidRPr="00C81248">
              <w:rPr>
                <w:color w:val="548DD4" w:themeColor="text2" w:themeTint="99"/>
                <w:sz w:val="22"/>
              </w:rPr>
              <w:t>rint</w:t>
            </w:r>
            <w:r w:rsidR="00C264D1" w:rsidRPr="00921EFD">
              <w:rPr>
                <w:color w:val="FFFFFF" w:themeColor="background1"/>
                <w:sz w:val="22"/>
              </w:rPr>
              <w:t>(‘RU DO ALUNO: 1234567’)</w:t>
            </w:r>
          </w:p>
          <w:p w14:paraId="6561A4AC" w14:textId="77777777" w:rsidR="00DF6078" w:rsidRPr="00921EFD" w:rsidRDefault="00DF6078" w:rsidP="000465AD">
            <w:pPr>
              <w:pStyle w:val="PargrafodaLista"/>
              <w:ind w:left="0" w:right="68"/>
              <w:rPr>
                <w:color w:val="FFFFFF" w:themeColor="background1"/>
                <w:sz w:val="22"/>
              </w:rPr>
            </w:pPr>
          </w:p>
          <w:p w14:paraId="59EB9970" w14:textId="77777777" w:rsidR="00DF6078" w:rsidRPr="00D25229" w:rsidRDefault="00DF6078" w:rsidP="000465AD">
            <w:pPr>
              <w:pStyle w:val="PargrafodaLista"/>
              <w:ind w:left="0" w:right="68"/>
              <w:rPr>
                <w:color w:val="808080" w:themeColor="background1" w:themeShade="80"/>
                <w:sz w:val="22"/>
              </w:rPr>
            </w:pPr>
            <w:r w:rsidRPr="00D25229">
              <w:rPr>
                <w:color w:val="808080" w:themeColor="background1" w:themeShade="80"/>
                <w:sz w:val="22"/>
              </w:rPr>
              <w:t># Dados de entrada</w:t>
            </w:r>
          </w:p>
          <w:p w14:paraId="1B6539D8" w14:textId="77777777" w:rsidR="00DF6078" w:rsidRPr="00921EFD" w:rsidRDefault="00DF6078" w:rsidP="000465AD">
            <w:pPr>
              <w:pStyle w:val="PargrafodaLista"/>
              <w:ind w:left="0" w:right="68"/>
              <w:rPr>
                <w:color w:val="FFFFFF" w:themeColor="background1"/>
                <w:sz w:val="22"/>
              </w:rPr>
            </w:pPr>
            <w:r w:rsidRPr="00921EFD">
              <w:rPr>
                <w:color w:val="FFFFFF" w:themeColor="background1"/>
                <w:sz w:val="22"/>
              </w:rPr>
              <w:t xml:space="preserve">X </w:t>
            </w:r>
            <w:r w:rsidRPr="00C81248">
              <w:rPr>
                <w:color w:val="548DD4" w:themeColor="text2" w:themeTint="99"/>
                <w:sz w:val="22"/>
              </w:rPr>
              <w:t>= int</w:t>
            </w:r>
            <w:r w:rsidRPr="00921EFD">
              <w:rPr>
                <w:color w:val="FFFFFF" w:themeColor="background1"/>
                <w:sz w:val="22"/>
              </w:rPr>
              <w:t>(</w:t>
            </w:r>
            <w:r w:rsidRPr="00C81248">
              <w:rPr>
                <w:color w:val="548DD4" w:themeColor="text2" w:themeTint="99"/>
                <w:sz w:val="22"/>
              </w:rPr>
              <w:t>input</w:t>
            </w:r>
            <w:r w:rsidRPr="00D25229">
              <w:rPr>
                <w:color w:val="76923C" w:themeColor="accent3" w:themeShade="BF"/>
                <w:sz w:val="22"/>
              </w:rPr>
              <w:t>(‘Digite um valor’</w:t>
            </w:r>
            <w:r w:rsidRPr="00921EFD">
              <w:rPr>
                <w:color w:val="FFFFFF" w:themeColor="background1"/>
                <w:sz w:val="22"/>
              </w:rPr>
              <w:t>))</w:t>
            </w:r>
          </w:p>
          <w:p w14:paraId="47530339" w14:textId="17741D53" w:rsidR="00DF6078" w:rsidRPr="00921EFD" w:rsidRDefault="00F67A17" w:rsidP="000465AD">
            <w:pPr>
              <w:pStyle w:val="PargrafodaLista"/>
              <w:ind w:left="0" w:right="68"/>
              <w:rPr>
                <w:color w:val="FFFFFF" w:themeColor="background1"/>
                <w:sz w:val="22"/>
              </w:rPr>
            </w:pPr>
            <w:r w:rsidRPr="00921EFD">
              <w:rPr>
                <w:color w:val="FFFFFF" w:themeColor="background1"/>
                <w:sz w:val="22"/>
              </w:rPr>
              <w:t xml:space="preserve">Y </w:t>
            </w:r>
            <w:r w:rsidR="00DF6078" w:rsidRPr="00921EFD">
              <w:rPr>
                <w:color w:val="FFFFFF" w:themeColor="background1"/>
                <w:sz w:val="22"/>
              </w:rPr>
              <w:t xml:space="preserve">= </w:t>
            </w:r>
            <w:r w:rsidR="00DF6078" w:rsidRPr="00C81248">
              <w:rPr>
                <w:color w:val="548DD4" w:themeColor="text2" w:themeTint="99"/>
                <w:sz w:val="22"/>
              </w:rPr>
              <w:t>int</w:t>
            </w:r>
            <w:r w:rsidR="00DF6078" w:rsidRPr="00921EFD">
              <w:rPr>
                <w:color w:val="FFFFFF" w:themeColor="background1"/>
                <w:sz w:val="22"/>
              </w:rPr>
              <w:t>(</w:t>
            </w:r>
            <w:r w:rsidR="00DF6078" w:rsidRPr="00C81248">
              <w:rPr>
                <w:color w:val="548DD4" w:themeColor="text2" w:themeTint="99"/>
                <w:sz w:val="22"/>
              </w:rPr>
              <w:t>input</w:t>
            </w:r>
            <w:r w:rsidR="00DF6078" w:rsidRPr="00921EFD">
              <w:rPr>
                <w:color w:val="FFFFFF" w:themeColor="background1"/>
                <w:sz w:val="22"/>
              </w:rPr>
              <w:t>(</w:t>
            </w:r>
            <w:r w:rsidR="00DF6078" w:rsidRPr="00D25229">
              <w:rPr>
                <w:color w:val="76923C" w:themeColor="accent3" w:themeShade="BF"/>
                <w:sz w:val="22"/>
              </w:rPr>
              <w:t>‘Digite um valor’</w:t>
            </w:r>
            <w:r w:rsidR="00DF6078" w:rsidRPr="00921EFD">
              <w:rPr>
                <w:color w:val="FFFFFF" w:themeColor="background1"/>
                <w:sz w:val="22"/>
              </w:rPr>
              <w:t>))</w:t>
            </w:r>
          </w:p>
          <w:p w14:paraId="01010422" w14:textId="77777777" w:rsidR="00DF6078" w:rsidRPr="00BF2B2C" w:rsidRDefault="00F67A17" w:rsidP="000465AD">
            <w:pPr>
              <w:pStyle w:val="PargrafodaLista"/>
              <w:ind w:left="0" w:right="68"/>
              <w:rPr>
                <w:color w:val="76923C" w:themeColor="accent3" w:themeShade="BF"/>
                <w:sz w:val="22"/>
              </w:rPr>
            </w:pPr>
            <w:r w:rsidRPr="00921EFD">
              <w:rPr>
                <w:color w:val="FFFFFF" w:themeColor="background1"/>
                <w:sz w:val="22"/>
              </w:rPr>
              <w:t xml:space="preserve">Y </w:t>
            </w:r>
            <w:r w:rsidR="00DF6078" w:rsidRPr="00921EFD">
              <w:rPr>
                <w:color w:val="FFFFFF" w:themeColor="background1"/>
                <w:sz w:val="22"/>
              </w:rPr>
              <w:t xml:space="preserve">= </w:t>
            </w:r>
            <w:r w:rsidR="00DF6078" w:rsidRPr="00C81248">
              <w:rPr>
                <w:color w:val="548DD4" w:themeColor="text2" w:themeTint="99"/>
                <w:sz w:val="22"/>
              </w:rPr>
              <w:t>int</w:t>
            </w:r>
            <w:r w:rsidR="00DF6078" w:rsidRPr="00C81248">
              <w:rPr>
                <w:color w:val="FFFFFF" w:themeColor="background1"/>
                <w:sz w:val="22"/>
              </w:rPr>
              <w:t>(</w:t>
            </w:r>
            <w:r w:rsidR="00DF6078" w:rsidRPr="00C81248">
              <w:rPr>
                <w:color w:val="548DD4" w:themeColor="text2" w:themeTint="99"/>
                <w:sz w:val="22"/>
              </w:rPr>
              <w:t>input</w:t>
            </w:r>
            <w:r w:rsidR="00DF6078" w:rsidRPr="00921EFD">
              <w:rPr>
                <w:color w:val="FFFFFF" w:themeColor="background1"/>
                <w:sz w:val="22"/>
              </w:rPr>
              <w:t>(</w:t>
            </w:r>
            <w:r w:rsidR="00DF6078" w:rsidRPr="00BF2B2C">
              <w:rPr>
                <w:color w:val="76923C" w:themeColor="accent3" w:themeShade="BF"/>
                <w:sz w:val="22"/>
              </w:rPr>
              <w:t>‘Digite um valor</w:t>
            </w:r>
            <w:r w:rsidR="00DF6078" w:rsidRPr="00D25229">
              <w:rPr>
                <w:color w:val="FFFFFF" w:themeColor="background1"/>
                <w:sz w:val="22"/>
              </w:rPr>
              <w:t>’))</w:t>
            </w:r>
          </w:p>
          <w:p w14:paraId="1BA20CE3" w14:textId="77777777" w:rsidR="00F67A17" w:rsidRPr="00921EFD" w:rsidRDefault="00F67A17" w:rsidP="000465AD">
            <w:pPr>
              <w:pStyle w:val="PargrafodaLista"/>
              <w:ind w:left="0" w:right="68"/>
              <w:rPr>
                <w:color w:val="FFFFFF" w:themeColor="background1"/>
                <w:sz w:val="22"/>
              </w:rPr>
            </w:pPr>
          </w:p>
          <w:p w14:paraId="39487CC6" w14:textId="77777777" w:rsidR="00F67A17" w:rsidRPr="00D25229" w:rsidRDefault="00F67A17" w:rsidP="000465AD">
            <w:pPr>
              <w:pStyle w:val="PargrafodaLista"/>
              <w:ind w:left="0" w:right="68"/>
              <w:rPr>
                <w:color w:val="808080" w:themeColor="background1" w:themeShade="80"/>
                <w:sz w:val="22"/>
              </w:rPr>
            </w:pPr>
            <w:r w:rsidRPr="00D25229">
              <w:rPr>
                <w:color w:val="808080" w:themeColor="background1" w:themeShade="80"/>
                <w:sz w:val="22"/>
              </w:rPr>
              <w:t># Calcular média do aluno e mostrar a saída</w:t>
            </w:r>
          </w:p>
          <w:p w14:paraId="5B67DD2A" w14:textId="77777777" w:rsidR="00F67A17" w:rsidRPr="00921EFD" w:rsidRDefault="00F67A17" w:rsidP="000465AD">
            <w:pPr>
              <w:pStyle w:val="PargrafodaLista"/>
              <w:ind w:left="0" w:right="68"/>
              <w:rPr>
                <w:color w:val="FFFFFF" w:themeColor="background1"/>
                <w:sz w:val="22"/>
              </w:rPr>
            </w:pPr>
            <w:r w:rsidRPr="00921EFD">
              <w:rPr>
                <w:color w:val="FFFFFF" w:themeColor="background1"/>
                <w:sz w:val="22"/>
              </w:rPr>
              <w:t>Media = (X + Y + Z) / 3</w:t>
            </w:r>
          </w:p>
          <w:p w14:paraId="0B10ABC6" w14:textId="2CBF59CA" w:rsidR="00921EFD" w:rsidRPr="00853197" w:rsidRDefault="00921EFD" w:rsidP="000465AD">
            <w:pPr>
              <w:pStyle w:val="PargrafodaLista"/>
              <w:ind w:left="0" w:right="68"/>
              <w:rPr>
                <w:color w:val="009900"/>
                <w:sz w:val="22"/>
              </w:rPr>
            </w:pPr>
            <w:r w:rsidRPr="00921EFD">
              <w:rPr>
                <w:color w:val="FFFFFF" w:themeColor="background1"/>
                <w:sz w:val="22"/>
              </w:rPr>
              <w:t>print(‘</w:t>
            </w:r>
            <w:r w:rsidRPr="00D25229">
              <w:rPr>
                <w:color w:val="76923C" w:themeColor="accent3" w:themeShade="BF"/>
                <w:sz w:val="22"/>
              </w:rPr>
              <w:t>Resposta: {}’</w:t>
            </w:r>
            <w:r w:rsidRPr="00921EFD">
              <w:rPr>
                <w:color w:val="FFFFFF" w:themeColor="background1"/>
                <w:sz w:val="22"/>
              </w:rPr>
              <w:t>.format(media))</w:t>
            </w:r>
          </w:p>
        </w:tc>
      </w:tr>
    </w:tbl>
    <w:p w14:paraId="62E94716" w14:textId="2A58FACC" w:rsidR="00CA244E" w:rsidRDefault="00CA244E" w:rsidP="00CA244E">
      <w:pPr>
        <w:pStyle w:val="01-Texto"/>
      </w:pPr>
    </w:p>
    <w:p w14:paraId="329A3BDA" w14:textId="61F6E892" w:rsidR="00CA244E" w:rsidRDefault="00CA244E" w:rsidP="00CA244E">
      <w:pPr>
        <w:pStyle w:val="01-Texto"/>
      </w:pPr>
    </w:p>
    <w:p w14:paraId="584502BA" w14:textId="12BC5C14" w:rsidR="00CA244E" w:rsidRDefault="00954746" w:rsidP="00954746">
      <w:pPr>
        <w:pStyle w:val="01-Texto"/>
        <w:ind w:firstLine="0"/>
        <w:jc w:val="left"/>
      </w:pPr>
      <w:r w:rsidRPr="00954746">
        <w:rPr>
          <w:noProof/>
        </w:rPr>
        <w:drawing>
          <wp:inline distT="0" distB="0" distL="0" distR="0" wp14:anchorId="5F252F13" wp14:editId="60B3A12B">
            <wp:extent cx="5760720" cy="3085465"/>
            <wp:effectExtent l="0" t="0" r="0" b="635"/>
            <wp:docPr id="5" name="Imagem 5" descr="Uma imagem com texto, captura de ecrã, eletrónica, apres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captura de ecrã, eletrónica, apresentação&#10;&#10;Descrição gerada automa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CD6C" w14:textId="7AAB7D1E" w:rsidR="00954746" w:rsidRDefault="00954746" w:rsidP="00CA244E">
      <w:pPr>
        <w:pStyle w:val="01-Texto"/>
      </w:pPr>
    </w:p>
    <w:p w14:paraId="1FEBE3AF" w14:textId="77777777" w:rsidR="000E2E3F" w:rsidRPr="00CA244E" w:rsidRDefault="000E2E3F" w:rsidP="00CA244E">
      <w:pPr>
        <w:pStyle w:val="01-Texto"/>
      </w:pPr>
    </w:p>
    <w:p w14:paraId="2FF9A9DA" w14:textId="33726398" w:rsidR="00684CD1" w:rsidRDefault="00684CD1" w:rsidP="00684CD1">
      <w:pPr>
        <w:pStyle w:val="Ttulo1"/>
      </w:pPr>
      <w:r>
        <w:t xml:space="preserve">EXERCÍCIO </w:t>
      </w:r>
    </w:p>
    <w:p w14:paraId="0148E775" w14:textId="2828F1B4" w:rsidR="003700EC" w:rsidRPr="002C2371" w:rsidRDefault="003700EC" w:rsidP="003700EC">
      <w:pPr>
        <w:pStyle w:val="PargrafodaLista"/>
        <w:numPr>
          <w:ilvl w:val="0"/>
          <w:numId w:val="24"/>
        </w:numPr>
        <w:ind w:right="68"/>
        <w:rPr>
          <w:sz w:val="22"/>
        </w:rPr>
      </w:pPr>
      <w:r>
        <w:t>Ler os valores dos três coeficientes "a", "b" e "c" de uma equação do segundo grau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t xml:space="preserve">). Em seguida, mostrar os valores das raízes da equação, usando </w:t>
      </w:r>
      <w:r>
        <w:lastRenderedPageBreak/>
        <w:t>a fórmula de B</w:t>
      </w:r>
      <w:r w:rsidR="003D66B9">
        <w:t>h</w:t>
      </w:r>
      <w:r>
        <w:t xml:space="preserve">askara (veja abaixo). Se a equação não possuir raízes fazer um comparativo de delta menor que zero (o valor de “a” não pode ser zero, e o valor de “delta” não pode ser negativo), mostrar uma mensagem “Impossível calcular”. </w:t>
      </w:r>
      <w:r w:rsidRPr="00F52B11">
        <w:rPr>
          <w:b/>
          <w:bCs/>
          <w:color w:val="1F497D" w:themeColor="text2"/>
        </w:rPr>
        <w:t>Lembre-se de usar o comando if/else estudados na Aula 1</w:t>
      </w:r>
      <w:r w:rsidRPr="00C441D9">
        <w:rPr>
          <w:b/>
          <w:bCs/>
        </w:rPr>
        <w:t>.</w:t>
      </w:r>
    </w:p>
    <w:p w14:paraId="64E413A5" w14:textId="77777777" w:rsidR="003700EC" w:rsidRDefault="003700EC" w:rsidP="003700EC">
      <w:pPr>
        <w:pStyle w:val="PargrafodaLista"/>
        <w:ind w:left="927" w:right="68"/>
      </w:pPr>
    </w:p>
    <w:p w14:paraId="1CD29E3A" w14:textId="77777777" w:rsidR="003700EC" w:rsidRDefault="003700EC" w:rsidP="003700EC">
      <w:pPr>
        <w:pStyle w:val="PargrafodaLista"/>
        <w:ind w:left="927" w:right="68"/>
      </w:pPr>
      <w:r>
        <w:t xml:space="preserve">Fórmula: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∆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>
        <w:t xml:space="preserve">   onde:  delta é igual à: </w:t>
      </w:r>
      <m:oMath>
        <m:r>
          <w:rPr>
            <w:rFonts w:ascii="Cambria Math" w:hAnsi="Cambria Math"/>
          </w:rPr>
          <m:t>∆=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-4ac</m:t>
        </m:r>
      </m:oMath>
    </w:p>
    <w:p w14:paraId="570CCA9F" w14:textId="77777777" w:rsidR="003700EC" w:rsidRDefault="003700EC" w:rsidP="003700EC">
      <w:pPr>
        <w:pStyle w:val="PargrafodaLista"/>
        <w:ind w:left="927" w:right="68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3337"/>
      </w:tblGrid>
      <w:tr w:rsidR="003700EC" w14:paraId="69235AAF" w14:textId="77777777" w:rsidTr="006125E6">
        <w:trPr>
          <w:trHeight w:val="492"/>
          <w:jc w:val="center"/>
        </w:trPr>
        <w:tc>
          <w:tcPr>
            <w:tcW w:w="4673" w:type="dxa"/>
            <w:gridSpan w:val="2"/>
            <w:vAlign w:val="center"/>
          </w:tcPr>
          <w:p w14:paraId="20C60E67" w14:textId="77777777" w:rsidR="003700EC" w:rsidRDefault="003700EC" w:rsidP="006125E6">
            <w:pPr>
              <w:pStyle w:val="PargrafodaLista"/>
              <w:ind w:left="0" w:right="68"/>
              <w:jc w:val="center"/>
              <w:rPr>
                <w:sz w:val="22"/>
              </w:rPr>
            </w:pPr>
            <w:r>
              <w:rPr>
                <w:sz w:val="22"/>
              </w:rPr>
              <w:t>Valores das variáveis</w:t>
            </w:r>
          </w:p>
        </w:tc>
      </w:tr>
      <w:tr w:rsidR="003700EC" w14:paraId="58808B85" w14:textId="77777777" w:rsidTr="006125E6">
        <w:trPr>
          <w:jc w:val="center"/>
        </w:trPr>
        <w:tc>
          <w:tcPr>
            <w:tcW w:w="1336" w:type="dxa"/>
            <w:vAlign w:val="bottom"/>
          </w:tcPr>
          <w:p w14:paraId="0C5AE08A" w14:textId="77777777" w:rsidR="003700EC" w:rsidRDefault="003700EC" w:rsidP="006125E6">
            <w:pPr>
              <w:pStyle w:val="PargrafodaLista"/>
              <w:ind w:left="0" w:right="68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3337" w:type="dxa"/>
            <w:vAlign w:val="bottom"/>
          </w:tcPr>
          <w:p w14:paraId="1564D65E" w14:textId="77777777" w:rsidR="003700EC" w:rsidRPr="00853197" w:rsidRDefault="003700EC" w:rsidP="006125E6">
            <w:pPr>
              <w:pStyle w:val="PargrafodaLista"/>
              <w:ind w:left="0" w:right="68"/>
              <w:jc w:val="center"/>
              <w:rPr>
                <w:b/>
                <w:bCs/>
                <w:sz w:val="22"/>
              </w:rPr>
            </w:pPr>
            <w:r w:rsidRPr="00853197">
              <w:rPr>
                <w:b/>
                <w:bCs/>
                <w:sz w:val="22"/>
              </w:rPr>
              <w:t>Primeiro dígito do RU do aluno</w:t>
            </w:r>
          </w:p>
        </w:tc>
      </w:tr>
      <w:tr w:rsidR="003700EC" w14:paraId="6F052C44" w14:textId="77777777" w:rsidTr="006125E6">
        <w:trPr>
          <w:jc w:val="center"/>
        </w:trPr>
        <w:tc>
          <w:tcPr>
            <w:tcW w:w="1336" w:type="dxa"/>
            <w:vAlign w:val="bottom"/>
          </w:tcPr>
          <w:p w14:paraId="56755012" w14:textId="77777777" w:rsidR="003700EC" w:rsidRDefault="003700EC" w:rsidP="006125E6">
            <w:pPr>
              <w:pStyle w:val="PargrafodaLista"/>
              <w:ind w:left="0" w:right="68"/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3337" w:type="dxa"/>
            <w:vAlign w:val="bottom"/>
          </w:tcPr>
          <w:p w14:paraId="6D8DABD0" w14:textId="77777777" w:rsidR="003700EC" w:rsidRPr="00853197" w:rsidRDefault="003700EC" w:rsidP="006125E6">
            <w:pPr>
              <w:pStyle w:val="PargrafodaLista"/>
              <w:ind w:left="0" w:right="68"/>
              <w:jc w:val="center"/>
              <w:rPr>
                <w:b/>
                <w:bCs/>
                <w:sz w:val="22"/>
              </w:rPr>
            </w:pPr>
            <w:r w:rsidRPr="00853197">
              <w:rPr>
                <w:b/>
                <w:bCs/>
                <w:sz w:val="22"/>
              </w:rPr>
              <w:t>Segundo dígito do RU do aluno</w:t>
            </w:r>
          </w:p>
        </w:tc>
      </w:tr>
      <w:tr w:rsidR="003700EC" w14:paraId="34EC2EC6" w14:textId="77777777" w:rsidTr="006125E6">
        <w:trPr>
          <w:jc w:val="center"/>
        </w:trPr>
        <w:tc>
          <w:tcPr>
            <w:tcW w:w="1336" w:type="dxa"/>
            <w:vAlign w:val="bottom"/>
          </w:tcPr>
          <w:p w14:paraId="34802783" w14:textId="77777777" w:rsidR="003700EC" w:rsidRDefault="003700EC" w:rsidP="006125E6">
            <w:pPr>
              <w:pStyle w:val="PargrafodaLista"/>
              <w:ind w:left="0" w:right="68"/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3337" w:type="dxa"/>
            <w:vAlign w:val="bottom"/>
          </w:tcPr>
          <w:p w14:paraId="33789B57" w14:textId="77777777" w:rsidR="003700EC" w:rsidRPr="00853197" w:rsidRDefault="003700EC" w:rsidP="006125E6">
            <w:pPr>
              <w:pStyle w:val="PargrafodaLista"/>
              <w:ind w:left="0" w:right="68"/>
              <w:jc w:val="center"/>
              <w:rPr>
                <w:b/>
                <w:bCs/>
                <w:sz w:val="22"/>
              </w:rPr>
            </w:pPr>
            <w:r w:rsidRPr="00853197">
              <w:rPr>
                <w:b/>
                <w:bCs/>
                <w:sz w:val="22"/>
              </w:rPr>
              <w:t>Terceiro dígito do RU do aluno</w:t>
            </w:r>
          </w:p>
        </w:tc>
      </w:tr>
    </w:tbl>
    <w:p w14:paraId="63CB376C" w14:textId="77777777" w:rsidR="003700EC" w:rsidRPr="00827FA9" w:rsidRDefault="003700EC" w:rsidP="003700EC">
      <w:pPr>
        <w:pStyle w:val="PargrafodaLista"/>
        <w:ind w:left="927" w:right="68"/>
        <w:rPr>
          <w:sz w:val="22"/>
        </w:rPr>
      </w:pPr>
    </w:p>
    <w:p w14:paraId="061A0DBE" w14:textId="77777777" w:rsidR="003700EC" w:rsidRDefault="003700EC" w:rsidP="003700EC">
      <w:pPr>
        <w:ind w:right="68" w:firstLine="567"/>
        <w:rPr>
          <w:sz w:val="22"/>
        </w:rPr>
      </w:pPr>
    </w:p>
    <w:p w14:paraId="308DEDE4" w14:textId="77777777" w:rsidR="003700EC" w:rsidRDefault="003700EC" w:rsidP="003700EC">
      <w:pPr>
        <w:ind w:right="68" w:firstLine="567"/>
        <w:rPr>
          <w:sz w:val="22"/>
        </w:rPr>
      </w:pPr>
    </w:p>
    <w:p w14:paraId="4FEC22B0" w14:textId="77777777" w:rsidR="003700EC" w:rsidRDefault="003700EC" w:rsidP="003700EC">
      <w:pPr>
        <w:pStyle w:val="PargrafodaLista"/>
        <w:numPr>
          <w:ilvl w:val="0"/>
          <w:numId w:val="24"/>
        </w:numPr>
        <w:ind w:right="68"/>
      </w:pPr>
      <w:r>
        <w:t xml:space="preserve">Fazer um programa para ler os dados de um produto em estoque (nome, preço e quantidade no estoque). </w:t>
      </w:r>
    </w:p>
    <w:p w14:paraId="30FB9221" w14:textId="77777777" w:rsidR="003700EC" w:rsidRDefault="003700EC" w:rsidP="003700EC">
      <w:pPr>
        <w:pStyle w:val="PargrafodaLista"/>
        <w:ind w:left="927" w:right="68"/>
      </w:pPr>
      <w:r>
        <w:t xml:space="preserve">• Mostrar os dados do produto (nome, preço, quantidade no estoque, valor total no estoque) </w:t>
      </w:r>
    </w:p>
    <w:tbl>
      <w:tblPr>
        <w:tblStyle w:val="TabelacomGrelha"/>
        <w:tblpPr w:leftFromText="141" w:rightFromText="141" w:vertAnchor="text" w:horzAnchor="margin" w:tblpXSpec="right" w:tblpY="-76"/>
        <w:tblW w:w="0" w:type="auto"/>
        <w:tblLook w:val="04A0" w:firstRow="1" w:lastRow="0" w:firstColumn="1" w:lastColumn="0" w:noHBand="0" w:noVBand="1"/>
      </w:tblPr>
      <w:tblGrid>
        <w:gridCol w:w="4106"/>
      </w:tblGrid>
      <w:tr w:rsidR="003700EC" w14:paraId="31E16587" w14:textId="77777777" w:rsidTr="006125E6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3E21CDCF" w14:textId="77777777" w:rsidR="003700EC" w:rsidRPr="00853197" w:rsidRDefault="003700EC" w:rsidP="006125E6">
            <w:pPr>
              <w:pStyle w:val="PargrafodaLista"/>
              <w:ind w:left="0" w:right="68"/>
              <w:rPr>
                <w:color w:val="009900"/>
                <w:sz w:val="22"/>
              </w:rPr>
            </w:pPr>
            <w:r w:rsidRPr="00853197">
              <w:rPr>
                <w:color w:val="009900"/>
                <w:sz w:val="22"/>
              </w:rPr>
              <w:t>Produto</w:t>
            </w:r>
          </w:p>
        </w:tc>
      </w:tr>
      <w:tr w:rsidR="003700EC" w14:paraId="2310A348" w14:textId="77777777" w:rsidTr="006125E6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2F00B207" w14:textId="77777777" w:rsidR="003700EC" w:rsidRPr="00853197" w:rsidRDefault="003700EC" w:rsidP="006125E6">
            <w:pPr>
              <w:pStyle w:val="PargrafodaLista"/>
              <w:ind w:left="0" w:right="68"/>
              <w:rPr>
                <w:color w:val="009900"/>
                <w:sz w:val="22"/>
              </w:rPr>
            </w:pPr>
            <w:r w:rsidRPr="00853197">
              <w:rPr>
                <w:color w:val="009900"/>
                <w:sz w:val="22"/>
              </w:rPr>
              <w:t>- Nome: string</w:t>
            </w:r>
          </w:p>
          <w:p w14:paraId="48BA830B" w14:textId="77777777" w:rsidR="003700EC" w:rsidRPr="00853197" w:rsidRDefault="003700EC" w:rsidP="006125E6">
            <w:pPr>
              <w:pStyle w:val="PargrafodaLista"/>
              <w:ind w:left="0" w:right="68"/>
              <w:rPr>
                <w:color w:val="009900"/>
                <w:sz w:val="22"/>
              </w:rPr>
            </w:pPr>
            <w:r w:rsidRPr="00853197">
              <w:rPr>
                <w:color w:val="009900"/>
                <w:sz w:val="22"/>
              </w:rPr>
              <w:t>- Preco: double</w:t>
            </w:r>
          </w:p>
          <w:p w14:paraId="3642284B" w14:textId="77777777" w:rsidR="003700EC" w:rsidRPr="00853197" w:rsidRDefault="003700EC" w:rsidP="006125E6">
            <w:pPr>
              <w:pStyle w:val="PargrafodaLista"/>
              <w:ind w:left="0" w:right="68"/>
              <w:rPr>
                <w:color w:val="009900"/>
                <w:sz w:val="22"/>
              </w:rPr>
            </w:pPr>
            <w:r w:rsidRPr="00853197">
              <w:rPr>
                <w:color w:val="009900"/>
                <w:sz w:val="22"/>
              </w:rPr>
              <w:t>- Quantidade: int</w:t>
            </w:r>
          </w:p>
        </w:tc>
      </w:tr>
      <w:tr w:rsidR="003700EC" w14:paraId="61D72652" w14:textId="77777777" w:rsidTr="006125E6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5054D96C" w14:textId="77777777" w:rsidR="003700EC" w:rsidRPr="00853197" w:rsidRDefault="003700EC" w:rsidP="006125E6">
            <w:pPr>
              <w:pStyle w:val="PargrafodaLista"/>
              <w:ind w:left="0" w:right="68"/>
              <w:rPr>
                <w:color w:val="009900"/>
                <w:sz w:val="22"/>
              </w:rPr>
            </w:pPr>
            <w:r w:rsidRPr="00853197">
              <w:rPr>
                <w:color w:val="009900"/>
                <w:sz w:val="22"/>
              </w:rPr>
              <w:t>+ ValorTotalEmEstoque(): double</w:t>
            </w:r>
          </w:p>
          <w:p w14:paraId="6225DD06" w14:textId="77777777" w:rsidR="003700EC" w:rsidRPr="00853197" w:rsidRDefault="003700EC" w:rsidP="006125E6">
            <w:pPr>
              <w:pStyle w:val="PargrafodaLista"/>
              <w:ind w:left="0" w:right="68"/>
              <w:rPr>
                <w:color w:val="009900"/>
                <w:sz w:val="22"/>
              </w:rPr>
            </w:pPr>
            <w:r w:rsidRPr="00853197">
              <w:rPr>
                <w:color w:val="009900"/>
                <w:sz w:val="22"/>
              </w:rPr>
              <w:t>+ AdicionarProduto(quantidade: int) : void</w:t>
            </w:r>
          </w:p>
          <w:p w14:paraId="619D1262" w14:textId="77777777" w:rsidR="003700EC" w:rsidRPr="00853197" w:rsidRDefault="003700EC" w:rsidP="006125E6">
            <w:pPr>
              <w:pStyle w:val="PargrafodaLista"/>
              <w:ind w:left="0" w:right="68"/>
              <w:rPr>
                <w:color w:val="009900"/>
                <w:sz w:val="22"/>
              </w:rPr>
            </w:pPr>
            <w:r w:rsidRPr="00853197">
              <w:rPr>
                <w:color w:val="009900"/>
                <w:sz w:val="22"/>
              </w:rPr>
              <w:t>+ RemoverProdutos(quantidade : int) : void</w:t>
            </w:r>
          </w:p>
        </w:tc>
      </w:tr>
    </w:tbl>
    <w:p w14:paraId="15E60723" w14:textId="77777777" w:rsidR="003700EC" w:rsidRDefault="003700EC" w:rsidP="003700EC">
      <w:pPr>
        <w:pStyle w:val="PargrafodaLista"/>
        <w:ind w:left="927" w:right="68"/>
      </w:pPr>
    </w:p>
    <w:p w14:paraId="34AC7A0B" w14:textId="77777777" w:rsidR="003700EC" w:rsidRDefault="003700EC" w:rsidP="003700EC">
      <w:pPr>
        <w:pStyle w:val="PargrafodaLista"/>
        <w:ind w:left="927" w:right="68"/>
      </w:pPr>
      <w:r>
        <w:t xml:space="preserve">Entre os dados do produto: </w:t>
      </w:r>
    </w:p>
    <w:p w14:paraId="57D2D7E7" w14:textId="77777777" w:rsidR="003700EC" w:rsidRDefault="003700EC" w:rsidP="003700EC">
      <w:pPr>
        <w:pStyle w:val="PargrafodaLista"/>
        <w:ind w:left="927" w:right="68"/>
      </w:pPr>
      <w:r>
        <w:t xml:space="preserve">Nome: TV Preço: 900.00 </w:t>
      </w:r>
    </w:p>
    <w:p w14:paraId="4EB1A5F0" w14:textId="77777777" w:rsidR="003700EC" w:rsidRDefault="003700EC" w:rsidP="003700EC">
      <w:pPr>
        <w:pStyle w:val="PargrafodaLista"/>
        <w:ind w:left="927" w:right="68"/>
      </w:pPr>
      <w:r>
        <w:t>Quantidade no estoque: 10</w:t>
      </w:r>
    </w:p>
    <w:p w14:paraId="1037CD0B" w14:textId="77777777" w:rsidR="003700EC" w:rsidRDefault="003700EC" w:rsidP="003700EC">
      <w:pPr>
        <w:pStyle w:val="PargrafodaLista"/>
        <w:ind w:left="927" w:right="68"/>
      </w:pPr>
      <w:r>
        <w:t>Dados do produto: TV, $ 900.00</w:t>
      </w:r>
    </w:p>
    <w:p w14:paraId="47C1E534" w14:textId="77777777" w:rsidR="003700EC" w:rsidRDefault="003700EC" w:rsidP="003700EC">
      <w:pPr>
        <w:pStyle w:val="PargrafodaLista"/>
        <w:ind w:left="927" w:right="68"/>
      </w:pPr>
      <w:r>
        <w:t>10 unidades</w:t>
      </w:r>
    </w:p>
    <w:p w14:paraId="7482DD4B" w14:textId="77777777" w:rsidR="003700EC" w:rsidRDefault="003700EC" w:rsidP="003700EC">
      <w:pPr>
        <w:pStyle w:val="PargrafodaLista"/>
        <w:ind w:left="927" w:right="68"/>
      </w:pPr>
      <w:r>
        <w:t xml:space="preserve">Total: $ 9000.00 </w:t>
      </w:r>
    </w:p>
    <w:p w14:paraId="5B708B8B" w14:textId="77777777" w:rsidR="003700EC" w:rsidRPr="00031BEA" w:rsidRDefault="003700EC" w:rsidP="003700EC">
      <w:pPr>
        <w:pStyle w:val="PargrafodaLista"/>
        <w:ind w:left="927" w:right="68"/>
        <w:rPr>
          <w:color w:val="FF0000"/>
        </w:rPr>
      </w:pPr>
      <w:r w:rsidRPr="00031BEA">
        <w:t>Digite o número de produtos a ser adicionado ao estoque</w:t>
      </w:r>
      <w:r w:rsidRPr="00853197">
        <w:rPr>
          <w:b/>
          <w:bCs/>
        </w:rPr>
        <w:t xml:space="preserve">: </w:t>
      </w:r>
      <w:r>
        <w:rPr>
          <w:b/>
          <w:bCs/>
        </w:rPr>
        <w:t>O ú</w:t>
      </w:r>
      <w:r w:rsidRPr="00853197">
        <w:rPr>
          <w:b/>
          <w:bCs/>
        </w:rPr>
        <w:t xml:space="preserve">ltimo dígito do RU do aluno. </w:t>
      </w:r>
      <w:r w:rsidRPr="00853197">
        <w:t>Se o estoque for zero, faça um comando para inserir outro digito</w:t>
      </w:r>
      <w:r w:rsidRPr="00853197">
        <w:rPr>
          <w:b/>
          <w:bCs/>
        </w:rPr>
        <w:t>.</w:t>
      </w:r>
    </w:p>
    <w:p w14:paraId="07A632BC" w14:textId="77777777" w:rsidR="003700EC" w:rsidRDefault="003700EC" w:rsidP="003700EC">
      <w:pPr>
        <w:pStyle w:val="PargrafodaLista"/>
        <w:ind w:left="927" w:right="68"/>
      </w:pPr>
      <w:r>
        <w:t xml:space="preserve">Dados atualizados: TV, $ 900.00, 15 unidades, Total: $ 13500.00 </w:t>
      </w:r>
    </w:p>
    <w:p w14:paraId="0DF5049B" w14:textId="77777777" w:rsidR="003700EC" w:rsidRPr="00AD3E3F" w:rsidRDefault="003700EC" w:rsidP="003700EC">
      <w:pPr>
        <w:pStyle w:val="PargrafodaLista"/>
        <w:ind w:left="927" w:right="68"/>
        <w:rPr>
          <w:sz w:val="22"/>
        </w:rPr>
      </w:pPr>
      <w:r>
        <w:t xml:space="preserve">Digite o número de produtos a ser removido do estoque: 3 Dados atualizados: TV, $ 900.00, 12 unidades, Total: $ 10800.00 </w:t>
      </w:r>
    </w:p>
    <w:p w14:paraId="0BBE6B87" w14:textId="77777777" w:rsidR="003700EC" w:rsidRDefault="003700EC" w:rsidP="003700EC">
      <w:pPr>
        <w:pStyle w:val="PargrafodaLista"/>
        <w:ind w:left="927" w:right="68"/>
      </w:pPr>
      <w:r>
        <w:t xml:space="preserve">• Realizar uma entrada no estoque e mostrar novamente os dados do produto </w:t>
      </w:r>
    </w:p>
    <w:p w14:paraId="232FDCE2" w14:textId="77777777" w:rsidR="003700EC" w:rsidRDefault="003700EC" w:rsidP="003700EC">
      <w:pPr>
        <w:pStyle w:val="PargrafodaLista"/>
        <w:ind w:left="927" w:right="68"/>
      </w:pPr>
      <w:r>
        <w:t xml:space="preserve">• Realizar uma saída no estoque e mostrar novamente os dados do produto. </w:t>
      </w:r>
    </w:p>
    <w:p w14:paraId="7E397E79" w14:textId="77777777" w:rsidR="003700EC" w:rsidRDefault="003700EC" w:rsidP="003700EC">
      <w:pPr>
        <w:pStyle w:val="PargrafodaLista"/>
        <w:ind w:left="927" w:right="68"/>
        <w:jc w:val="left"/>
      </w:pPr>
      <w:r w:rsidRPr="00853197">
        <w:rPr>
          <w:b/>
          <w:bCs/>
        </w:rPr>
        <w:t>Dica:</w:t>
      </w:r>
      <w:r>
        <w:t xml:space="preserve"> para resolver este problema, você deve criar uma “CLASS” conforme projeto ao lado.</w:t>
      </w:r>
    </w:p>
    <w:p w14:paraId="7EB5E6E2" w14:textId="77777777" w:rsidR="003700EC" w:rsidRPr="00AD3E3F" w:rsidRDefault="003700EC" w:rsidP="003700EC">
      <w:pPr>
        <w:pStyle w:val="PargrafodaLista"/>
        <w:ind w:left="927" w:right="68"/>
        <w:rPr>
          <w:sz w:val="22"/>
        </w:rPr>
      </w:pPr>
      <w:r>
        <w:t>P</w:t>
      </w:r>
      <w:r w:rsidRPr="00853197">
        <w:t>ara a resolução deste exercício é necessário ter estudado até a Aula 2.</w:t>
      </w:r>
      <w:r>
        <w:t xml:space="preserve"> </w:t>
      </w:r>
    </w:p>
    <w:p w14:paraId="236760EB" w14:textId="77777777" w:rsidR="003700EC" w:rsidRPr="00AD3E3F" w:rsidRDefault="003700EC" w:rsidP="003700EC">
      <w:pPr>
        <w:pStyle w:val="PargrafodaLista"/>
        <w:ind w:left="927" w:right="68"/>
        <w:jc w:val="left"/>
        <w:rPr>
          <w:sz w:val="22"/>
        </w:rPr>
      </w:pPr>
    </w:p>
    <w:p w14:paraId="4FFDD1BD" w14:textId="77777777" w:rsidR="003700EC" w:rsidRDefault="003700EC" w:rsidP="003700EC">
      <w:pPr>
        <w:pStyle w:val="PargrafodaLista"/>
        <w:ind w:left="927" w:right="68"/>
        <w:rPr>
          <w:sz w:val="22"/>
        </w:rPr>
      </w:pPr>
    </w:p>
    <w:p w14:paraId="57642C9B" w14:textId="77777777" w:rsidR="003700EC" w:rsidRPr="00BE112B" w:rsidRDefault="003700EC" w:rsidP="003700EC">
      <w:pPr>
        <w:pStyle w:val="PargrafodaLista"/>
        <w:numPr>
          <w:ilvl w:val="0"/>
          <w:numId w:val="24"/>
        </w:numPr>
        <w:ind w:right="68"/>
        <w:rPr>
          <w:sz w:val="22"/>
        </w:rPr>
      </w:pPr>
      <w:r>
        <w:rPr>
          <w:sz w:val="22"/>
        </w:rPr>
        <w:t>A partir dos estudos realizados até a Aula 4, faça um algoritmo</w:t>
      </w:r>
      <w:r>
        <w:t xml:space="preserve"> utilizado THREADS que imprima números primos existentes entre 0 até N, onde “N” terá tamanho igual aos </w:t>
      </w:r>
      <w:r w:rsidRPr="00853197">
        <w:rPr>
          <w:b/>
          <w:bCs/>
        </w:rPr>
        <w:t>dois últimos dígitos do RU aluno</w:t>
      </w:r>
      <w:r>
        <w:t xml:space="preserve">. Caso for zero, insira um comando para digitar outro valor. </w:t>
      </w:r>
      <w:r w:rsidRPr="00F52B11">
        <w:rPr>
          <w:b/>
          <w:bCs/>
          <w:color w:val="1F497D" w:themeColor="text2"/>
        </w:rPr>
        <w:t>Dica</w:t>
      </w:r>
      <w:r w:rsidRPr="00F52B11">
        <w:rPr>
          <w:color w:val="1F497D" w:themeColor="text2"/>
        </w:rPr>
        <w:t xml:space="preserve">: </w:t>
      </w:r>
      <w:r>
        <w:rPr>
          <w:color w:val="1F497D" w:themeColor="text2"/>
        </w:rPr>
        <w:t>P</w:t>
      </w:r>
      <w:r w:rsidRPr="00F52B11">
        <w:rPr>
          <w:color w:val="1F497D" w:themeColor="text2"/>
        </w:rPr>
        <w:t>ara cada faixa de dez valores crie um thread e dispare o processo para cada uma delas</w:t>
      </w:r>
      <w:r w:rsidRPr="00F52B11">
        <w:rPr>
          <w:b/>
          <w:bCs/>
          <w:color w:val="1F497D" w:themeColor="text2"/>
        </w:rPr>
        <w:t>.</w:t>
      </w:r>
    </w:p>
    <w:p w14:paraId="39101432" w14:textId="77777777" w:rsidR="003700EC" w:rsidRDefault="003700EC" w:rsidP="003700EC">
      <w:pPr>
        <w:ind w:right="68"/>
        <w:rPr>
          <w:sz w:val="22"/>
        </w:rPr>
      </w:pPr>
    </w:p>
    <w:p w14:paraId="38E38C7E" w14:textId="77777777" w:rsidR="003700EC" w:rsidRPr="00281D96" w:rsidRDefault="003700EC" w:rsidP="003700EC">
      <w:pPr>
        <w:pStyle w:val="PargrafodaLista"/>
        <w:keepNext/>
        <w:numPr>
          <w:ilvl w:val="0"/>
          <w:numId w:val="24"/>
        </w:numPr>
        <w:spacing w:after="480"/>
        <w:ind w:right="68"/>
        <w:jc w:val="left"/>
        <w:outlineLvl w:val="0"/>
        <w:rPr>
          <w:sz w:val="22"/>
        </w:rPr>
      </w:pPr>
      <w:r w:rsidRPr="00F52B11">
        <w:rPr>
          <w:sz w:val="22"/>
        </w:rPr>
        <w:t xml:space="preserve">Para este exercício é necessário ter estudado até a Aula 6. Desenvolver um Web services que apresente dois web métodos diferentes, o primeiro método será composto por nome do aluno e RU do aluno. O segundo web método deverá desenvolver a equação de Pitágoras </w:t>
      </w:r>
      <w:r w:rsidRPr="00F52B11">
        <w:rPr>
          <w:sz w:val="22"/>
        </w:rPr>
        <w:lastRenderedPageBreak/>
        <w:t>(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Pr="00F52B11">
        <w:rPr>
          <w:sz w:val="22"/>
        </w:rPr>
        <w:t xml:space="preserve">) e os respectivos valores para a, b e c seja os </w:t>
      </w:r>
      <w:r w:rsidRPr="00F52B11">
        <w:rPr>
          <w:b/>
          <w:bCs/>
          <w:sz w:val="22"/>
        </w:rPr>
        <w:t>três últimos dígitos do RU do aluno</w:t>
      </w:r>
      <w:r w:rsidRPr="00F52B11">
        <w:rPr>
          <w:sz w:val="22"/>
        </w:rPr>
        <w:t>.  Não esqueça de cria um novo projeto de web no Visual Studio.</w:t>
      </w:r>
    </w:p>
    <w:p w14:paraId="1FA29EAE" w14:textId="58B0E7FB" w:rsidR="00980125" w:rsidRPr="00B73FFF" w:rsidRDefault="00980125" w:rsidP="000E2E3F">
      <w:pPr>
        <w:pStyle w:val="01-Texto"/>
        <w:ind w:firstLine="0"/>
        <w:rPr>
          <w:b/>
          <w:bCs/>
          <w:color w:val="FF0000"/>
        </w:rPr>
      </w:pPr>
      <w:r w:rsidRPr="00B73FFF">
        <w:rPr>
          <w:b/>
          <w:bCs/>
          <w:color w:val="FF0000"/>
        </w:rPr>
        <w:t xml:space="preserve">TODOS OS ITENS DEVERÃO SER APRESENTADOS CONFORME </w:t>
      </w:r>
      <w:r w:rsidRPr="00B73FFF">
        <w:rPr>
          <w:b/>
          <w:bCs/>
          <w:color w:val="FF0000"/>
          <w:u w:val="single"/>
        </w:rPr>
        <w:t xml:space="preserve">O ITEM </w:t>
      </w:r>
      <w:r w:rsidR="000E2E3F" w:rsidRPr="00B73FFF">
        <w:rPr>
          <w:b/>
          <w:bCs/>
          <w:color w:val="FF0000"/>
          <w:u w:val="single"/>
        </w:rPr>
        <w:t>1</w:t>
      </w:r>
      <w:r w:rsidRPr="00B73FFF">
        <w:rPr>
          <w:b/>
          <w:bCs/>
          <w:color w:val="FF0000"/>
        </w:rPr>
        <w:t>. NÃO ESQUEÇAM DE FAZER COMENTÁRIOS NO CÓDIGO.</w:t>
      </w:r>
    </w:p>
    <w:p w14:paraId="00E9B069" w14:textId="28B58E8B" w:rsidR="003449B1" w:rsidRDefault="003449B1" w:rsidP="003449B1">
      <w:pPr>
        <w:pStyle w:val="01-Texto"/>
        <w:ind w:left="1080" w:firstLine="0"/>
      </w:pPr>
    </w:p>
    <w:p w14:paraId="582A2876" w14:textId="645F1905" w:rsidR="003449B1" w:rsidRDefault="003449B1" w:rsidP="003449B1">
      <w:pPr>
        <w:pStyle w:val="01-Texto"/>
        <w:ind w:left="1080" w:firstLine="0"/>
      </w:pPr>
    </w:p>
    <w:p w14:paraId="2F4FD312" w14:textId="77777777" w:rsidR="003449B1" w:rsidRPr="00A032F9" w:rsidRDefault="003449B1" w:rsidP="003449B1">
      <w:pPr>
        <w:pStyle w:val="01-Texto"/>
        <w:ind w:left="1080" w:firstLine="0"/>
      </w:pPr>
    </w:p>
    <w:sectPr w:rsidR="003449B1" w:rsidRPr="00A032F9" w:rsidSect="00A032F9">
      <w:footerReference w:type="first" r:id="rId10"/>
      <w:pgSz w:w="11907" w:h="16840" w:code="9"/>
      <w:pgMar w:top="1701" w:right="1134" w:bottom="1134" w:left="1701" w:header="227" w:footer="397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17367" w14:textId="77777777" w:rsidR="006E6E50" w:rsidRDefault="006E6E50">
      <w:r>
        <w:separator/>
      </w:r>
    </w:p>
  </w:endnote>
  <w:endnote w:type="continuationSeparator" w:id="0">
    <w:p w14:paraId="0A26D975" w14:textId="77777777" w:rsidR="006E6E50" w:rsidRDefault="006E6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67BB0" w14:textId="77777777" w:rsidR="006E6E50" w:rsidRDefault="006E6E50">
      <w:r>
        <w:separator/>
      </w:r>
    </w:p>
  </w:footnote>
  <w:footnote w:type="continuationSeparator" w:id="0">
    <w:p w14:paraId="0225CADD" w14:textId="77777777" w:rsidR="006E6E50" w:rsidRDefault="006E6E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E413C"/>
    <w:multiLevelType w:val="hybridMultilevel"/>
    <w:tmpl w:val="10946AA0"/>
    <w:lvl w:ilvl="0" w:tplc="9378CB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8C50355"/>
    <w:multiLevelType w:val="hybridMultilevel"/>
    <w:tmpl w:val="77C89C9C"/>
    <w:lvl w:ilvl="0" w:tplc="384E90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A1F"/>
    <w:multiLevelType w:val="hybridMultilevel"/>
    <w:tmpl w:val="5CDA7D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7569A3"/>
    <w:multiLevelType w:val="hybridMultilevel"/>
    <w:tmpl w:val="3EDA83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90207A4"/>
    <w:multiLevelType w:val="hybridMultilevel"/>
    <w:tmpl w:val="23AAA250"/>
    <w:lvl w:ilvl="0" w:tplc="0416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015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14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020290">
    <w:abstractNumId w:val="14"/>
  </w:num>
  <w:num w:numId="2" w16cid:durableId="4122385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3422109">
    <w:abstractNumId w:val="9"/>
  </w:num>
  <w:num w:numId="4" w16cid:durableId="1196236068">
    <w:abstractNumId w:val="8"/>
  </w:num>
  <w:num w:numId="5" w16cid:durableId="1131480416">
    <w:abstractNumId w:val="11"/>
  </w:num>
  <w:num w:numId="6" w16cid:durableId="777944493">
    <w:abstractNumId w:val="10"/>
  </w:num>
  <w:num w:numId="7" w16cid:durableId="1218665131">
    <w:abstractNumId w:val="5"/>
  </w:num>
  <w:num w:numId="8" w16cid:durableId="702677632">
    <w:abstractNumId w:val="4"/>
  </w:num>
  <w:num w:numId="9" w16cid:durableId="1594821045">
    <w:abstractNumId w:val="12"/>
  </w:num>
  <w:num w:numId="10" w16cid:durableId="908538588">
    <w:abstractNumId w:val="7"/>
  </w:num>
  <w:num w:numId="11" w16cid:durableId="1898474587">
    <w:abstractNumId w:val="14"/>
  </w:num>
  <w:num w:numId="12" w16cid:durableId="195219929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9616039">
    <w:abstractNumId w:val="14"/>
  </w:num>
  <w:num w:numId="14" w16cid:durableId="751657090">
    <w:abstractNumId w:val="14"/>
  </w:num>
  <w:num w:numId="15" w16cid:durableId="762069319">
    <w:abstractNumId w:val="0"/>
  </w:num>
  <w:num w:numId="16" w16cid:durableId="723598076">
    <w:abstractNumId w:val="14"/>
  </w:num>
  <w:num w:numId="17" w16cid:durableId="209808763">
    <w:abstractNumId w:val="14"/>
  </w:num>
  <w:num w:numId="18" w16cid:durableId="789858227">
    <w:abstractNumId w:val="14"/>
  </w:num>
  <w:num w:numId="19" w16cid:durableId="18367965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758563">
    <w:abstractNumId w:val="14"/>
  </w:num>
  <w:num w:numId="21" w16cid:durableId="1309823488">
    <w:abstractNumId w:val="6"/>
  </w:num>
  <w:num w:numId="22" w16cid:durableId="197475381">
    <w:abstractNumId w:val="13"/>
  </w:num>
  <w:num w:numId="23" w16cid:durableId="195237224">
    <w:abstractNumId w:val="3"/>
  </w:num>
  <w:num w:numId="24" w16cid:durableId="1644578709">
    <w:abstractNumId w:val="1"/>
  </w:num>
  <w:num w:numId="25" w16cid:durableId="107940337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42B1C"/>
    <w:rsid w:val="000467FC"/>
    <w:rsid w:val="000502DA"/>
    <w:rsid w:val="00070762"/>
    <w:rsid w:val="00081763"/>
    <w:rsid w:val="0009219B"/>
    <w:rsid w:val="000D0186"/>
    <w:rsid w:val="000E2E3F"/>
    <w:rsid w:val="000F12FB"/>
    <w:rsid w:val="001003E0"/>
    <w:rsid w:val="0013106F"/>
    <w:rsid w:val="00132E3A"/>
    <w:rsid w:val="00133D06"/>
    <w:rsid w:val="00153F05"/>
    <w:rsid w:val="001832B6"/>
    <w:rsid w:val="001926E5"/>
    <w:rsid w:val="00194B7E"/>
    <w:rsid w:val="001A2FEB"/>
    <w:rsid w:val="001B67FF"/>
    <w:rsid w:val="001E0C88"/>
    <w:rsid w:val="001E5136"/>
    <w:rsid w:val="00200576"/>
    <w:rsid w:val="002044EF"/>
    <w:rsid w:val="00222BE4"/>
    <w:rsid w:val="00233798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449B1"/>
    <w:rsid w:val="003500E5"/>
    <w:rsid w:val="003511A3"/>
    <w:rsid w:val="003662A8"/>
    <w:rsid w:val="003700EC"/>
    <w:rsid w:val="00372854"/>
    <w:rsid w:val="0038132E"/>
    <w:rsid w:val="003A5266"/>
    <w:rsid w:val="003B29B4"/>
    <w:rsid w:val="003C2047"/>
    <w:rsid w:val="003C4AE9"/>
    <w:rsid w:val="003C57D1"/>
    <w:rsid w:val="003D09A9"/>
    <w:rsid w:val="003D66B9"/>
    <w:rsid w:val="003E3CDC"/>
    <w:rsid w:val="004148C8"/>
    <w:rsid w:val="00422B6A"/>
    <w:rsid w:val="0042336B"/>
    <w:rsid w:val="0045403F"/>
    <w:rsid w:val="0045436F"/>
    <w:rsid w:val="0045563F"/>
    <w:rsid w:val="00472FE2"/>
    <w:rsid w:val="00475F0C"/>
    <w:rsid w:val="004762E9"/>
    <w:rsid w:val="00477837"/>
    <w:rsid w:val="00481830"/>
    <w:rsid w:val="00481F47"/>
    <w:rsid w:val="00490612"/>
    <w:rsid w:val="004A67B2"/>
    <w:rsid w:val="004B5B29"/>
    <w:rsid w:val="004C68E2"/>
    <w:rsid w:val="004D0F3D"/>
    <w:rsid w:val="004D2910"/>
    <w:rsid w:val="004E7565"/>
    <w:rsid w:val="004F44EC"/>
    <w:rsid w:val="005001DE"/>
    <w:rsid w:val="00516CE2"/>
    <w:rsid w:val="00517BDA"/>
    <w:rsid w:val="00543724"/>
    <w:rsid w:val="005624A6"/>
    <w:rsid w:val="00571DED"/>
    <w:rsid w:val="005725B0"/>
    <w:rsid w:val="00583ED4"/>
    <w:rsid w:val="00586208"/>
    <w:rsid w:val="00592BDE"/>
    <w:rsid w:val="005B7BCF"/>
    <w:rsid w:val="005E3B53"/>
    <w:rsid w:val="0061118A"/>
    <w:rsid w:val="00611A22"/>
    <w:rsid w:val="00612662"/>
    <w:rsid w:val="0063383B"/>
    <w:rsid w:val="006370AE"/>
    <w:rsid w:val="006417AA"/>
    <w:rsid w:val="00651446"/>
    <w:rsid w:val="00684CD1"/>
    <w:rsid w:val="006B1A7F"/>
    <w:rsid w:val="006B4723"/>
    <w:rsid w:val="006E6E50"/>
    <w:rsid w:val="006F31C0"/>
    <w:rsid w:val="006F36D2"/>
    <w:rsid w:val="007157EF"/>
    <w:rsid w:val="00716425"/>
    <w:rsid w:val="00721A4C"/>
    <w:rsid w:val="007273F7"/>
    <w:rsid w:val="00734186"/>
    <w:rsid w:val="00735166"/>
    <w:rsid w:val="00737D07"/>
    <w:rsid w:val="00767C50"/>
    <w:rsid w:val="00784722"/>
    <w:rsid w:val="007D3311"/>
    <w:rsid w:val="007D5E03"/>
    <w:rsid w:val="007E1E40"/>
    <w:rsid w:val="007E37E8"/>
    <w:rsid w:val="007F4337"/>
    <w:rsid w:val="007F591F"/>
    <w:rsid w:val="00837B19"/>
    <w:rsid w:val="008653A9"/>
    <w:rsid w:val="008673DC"/>
    <w:rsid w:val="00874A2B"/>
    <w:rsid w:val="008766A4"/>
    <w:rsid w:val="008A6C31"/>
    <w:rsid w:val="008B2720"/>
    <w:rsid w:val="008B3B3F"/>
    <w:rsid w:val="008D31F5"/>
    <w:rsid w:val="008F612E"/>
    <w:rsid w:val="00910F82"/>
    <w:rsid w:val="00912723"/>
    <w:rsid w:val="00914487"/>
    <w:rsid w:val="00920EEF"/>
    <w:rsid w:val="00921EFD"/>
    <w:rsid w:val="00954746"/>
    <w:rsid w:val="0096293C"/>
    <w:rsid w:val="0096411C"/>
    <w:rsid w:val="00972D90"/>
    <w:rsid w:val="00980125"/>
    <w:rsid w:val="009802F9"/>
    <w:rsid w:val="00984D3E"/>
    <w:rsid w:val="00994B43"/>
    <w:rsid w:val="009A1B60"/>
    <w:rsid w:val="009A1C0C"/>
    <w:rsid w:val="009A1CDC"/>
    <w:rsid w:val="009A4CEC"/>
    <w:rsid w:val="009C6E6F"/>
    <w:rsid w:val="009C7EE2"/>
    <w:rsid w:val="009D2080"/>
    <w:rsid w:val="009D7891"/>
    <w:rsid w:val="009E0D39"/>
    <w:rsid w:val="009E5F36"/>
    <w:rsid w:val="009F30CB"/>
    <w:rsid w:val="009F3CB6"/>
    <w:rsid w:val="00A032F9"/>
    <w:rsid w:val="00A1300E"/>
    <w:rsid w:val="00A25B41"/>
    <w:rsid w:val="00A25F6B"/>
    <w:rsid w:val="00A26DD2"/>
    <w:rsid w:val="00A320FC"/>
    <w:rsid w:val="00A44317"/>
    <w:rsid w:val="00A44AF4"/>
    <w:rsid w:val="00A60F15"/>
    <w:rsid w:val="00A759BC"/>
    <w:rsid w:val="00A769B3"/>
    <w:rsid w:val="00A85D9F"/>
    <w:rsid w:val="00A864EA"/>
    <w:rsid w:val="00A96CE3"/>
    <w:rsid w:val="00A970C3"/>
    <w:rsid w:val="00AB36D6"/>
    <w:rsid w:val="00AD155C"/>
    <w:rsid w:val="00AD49BD"/>
    <w:rsid w:val="00AF369F"/>
    <w:rsid w:val="00B15222"/>
    <w:rsid w:val="00B30497"/>
    <w:rsid w:val="00B368F6"/>
    <w:rsid w:val="00B4680F"/>
    <w:rsid w:val="00B5293D"/>
    <w:rsid w:val="00B53973"/>
    <w:rsid w:val="00B605DC"/>
    <w:rsid w:val="00B62DC3"/>
    <w:rsid w:val="00B7037A"/>
    <w:rsid w:val="00B73FFF"/>
    <w:rsid w:val="00BA41D3"/>
    <w:rsid w:val="00BB47D8"/>
    <w:rsid w:val="00BB4B7F"/>
    <w:rsid w:val="00BB6E06"/>
    <w:rsid w:val="00BC4B58"/>
    <w:rsid w:val="00BD0619"/>
    <w:rsid w:val="00BE54CA"/>
    <w:rsid w:val="00BF2481"/>
    <w:rsid w:val="00BF2B2C"/>
    <w:rsid w:val="00C10032"/>
    <w:rsid w:val="00C12530"/>
    <w:rsid w:val="00C143BD"/>
    <w:rsid w:val="00C25AEC"/>
    <w:rsid w:val="00C264D1"/>
    <w:rsid w:val="00C37A7A"/>
    <w:rsid w:val="00C526A9"/>
    <w:rsid w:val="00C5359B"/>
    <w:rsid w:val="00C64000"/>
    <w:rsid w:val="00C81248"/>
    <w:rsid w:val="00C8139C"/>
    <w:rsid w:val="00C861FC"/>
    <w:rsid w:val="00CA244E"/>
    <w:rsid w:val="00CA6FCD"/>
    <w:rsid w:val="00CB4AF4"/>
    <w:rsid w:val="00CC169E"/>
    <w:rsid w:val="00CC7216"/>
    <w:rsid w:val="00CD3BC4"/>
    <w:rsid w:val="00CF3BEA"/>
    <w:rsid w:val="00CF625B"/>
    <w:rsid w:val="00D015AB"/>
    <w:rsid w:val="00D07FA1"/>
    <w:rsid w:val="00D25229"/>
    <w:rsid w:val="00D348B9"/>
    <w:rsid w:val="00D353A9"/>
    <w:rsid w:val="00D47B7C"/>
    <w:rsid w:val="00D55D22"/>
    <w:rsid w:val="00D938E1"/>
    <w:rsid w:val="00DA0240"/>
    <w:rsid w:val="00DA40D7"/>
    <w:rsid w:val="00DA4A03"/>
    <w:rsid w:val="00DA61B2"/>
    <w:rsid w:val="00DD6824"/>
    <w:rsid w:val="00DD748E"/>
    <w:rsid w:val="00DF2946"/>
    <w:rsid w:val="00DF6078"/>
    <w:rsid w:val="00E0584F"/>
    <w:rsid w:val="00E12098"/>
    <w:rsid w:val="00E22A74"/>
    <w:rsid w:val="00E23346"/>
    <w:rsid w:val="00E255BA"/>
    <w:rsid w:val="00E26B2E"/>
    <w:rsid w:val="00E325FB"/>
    <w:rsid w:val="00E477CF"/>
    <w:rsid w:val="00E544D8"/>
    <w:rsid w:val="00E66E98"/>
    <w:rsid w:val="00E70660"/>
    <w:rsid w:val="00E74E92"/>
    <w:rsid w:val="00EC2E36"/>
    <w:rsid w:val="00EE289B"/>
    <w:rsid w:val="00EF2960"/>
    <w:rsid w:val="00EF541B"/>
    <w:rsid w:val="00F15DC4"/>
    <w:rsid w:val="00F17EC5"/>
    <w:rsid w:val="00F466E8"/>
    <w:rsid w:val="00F51F42"/>
    <w:rsid w:val="00F61D7E"/>
    <w:rsid w:val="00F67A17"/>
    <w:rsid w:val="00F73511"/>
    <w:rsid w:val="00F84B85"/>
    <w:rsid w:val="00F95DA6"/>
    <w:rsid w:val="00FA1EC0"/>
    <w:rsid w:val="00FD3654"/>
    <w:rsid w:val="00FD4487"/>
    <w:rsid w:val="00FE5A9F"/>
    <w:rsid w:val="00FE704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Tipodeletrapredefinidodopargrafo"/>
    <w:semiHidden/>
    <w:rPr>
      <w:vertAlign w:val="superscript"/>
    </w:rPr>
  </w:style>
  <w:style w:type="paragraph" w:styleId="ndice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ndice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ndice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ndice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ndice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Tipodeletrapredefinidodopargraf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gaovisitada">
    <w:name w:val="FollowedHyperlink"/>
    <w:basedOn w:val="Tipodeletrapredefinidodopargraf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arte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Avan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arter"/>
    <w:rsid w:val="00E255BA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320FC"/>
    <w:rPr>
      <w:sz w:val="24"/>
    </w:rPr>
  </w:style>
  <w:style w:type="table" w:styleId="TabelacomGrelha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74E92"/>
    <w:rPr>
      <w:rFonts w:ascii="Courier New" w:hAnsi="Courier New" w:cs="Courier New"/>
    </w:rPr>
  </w:style>
  <w:style w:type="paragraph" w:styleId="Cabealhodondice">
    <w:name w:val="TOC Heading"/>
    <w:basedOn w:val="Ttulo1"/>
    <w:next w:val="Normal"/>
    <w:uiPriority w:val="39"/>
    <w:unhideWhenUsed/>
    <w:qFormat/>
    <w:rsid w:val="007E37E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  <w:style w:type="paragraph" w:customStyle="1" w:styleId="Default">
    <w:name w:val="Default"/>
    <w:rsid w:val="00CA244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2</TotalTime>
  <Pages>4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MARIANE GAVIOLI BERGAMINI</cp:lastModifiedBy>
  <cp:revision>7</cp:revision>
  <cp:lastPrinted>2022-07-22T20:24:00Z</cp:lastPrinted>
  <dcterms:created xsi:type="dcterms:W3CDTF">2022-09-09T23:27:00Z</dcterms:created>
  <dcterms:modified xsi:type="dcterms:W3CDTF">2022-09-16T14:10:00Z</dcterms:modified>
</cp:coreProperties>
</file>