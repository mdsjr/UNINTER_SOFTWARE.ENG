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22E7C6D0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4344035</wp:posOffset>
                    </wp:positionV>
                    <wp:extent cx="6188710" cy="2066925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066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2214F920" w:rsidR="009B17A9" w:rsidRPr="00B73CFC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</w:p>
                              <w:p w14:paraId="02FAB809" w14:textId="3EFBB33D" w:rsidR="009B17A9" w:rsidRPr="005318AE" w:rsidRDefault="004F0637" w:rsidP="004F0637">
                                <w:pPr>
                                  <w:pStyle w:val="12-NOMEDADISCIPLINA"/>
                                  <w:jc w:val="center"/>
                                </w:pPr>
                                <w:r w:rsidRPr="004F0637">
                                  <w:t>DESIGN DE APLICATIVOS MÓVEIS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.05pt;width:487.3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" filled="f" stroked="f" strokeweight=".5pt">
                    <v:textbox>
                      <w:txbxContent>
                        <w:p w14:paraId="752C93AA" w14:textId="2214F920" w:rsidR="009B17A9" w:rsidRPr="00B73CFC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</w:p>
                        <w:p w14:paraId="02FAB809" w14:textId="3EFBB33D" w:rsidR="009B17A9" w:rsidRPr="005318AE" w:rsidRDefault="004F0637" w:rsidP="004F0637">
                          <w:pPr>
                            <w:pStyle w:val="12-NOMEDADISCIPLINA"/>
                            <w:jc w:val="center"/>
                          </w:pPr>
                          <w:r w:rsidRPr="004F0637">
                            <w:t>DESIGN DE APLICATIVOS MÓVEIS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32D4DF2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3B2E26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32D4DF2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3B2E26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2A0CD04A" w14:textId="068191FC" w:rsidR="008604EE" w:rsidRDefault="005318AE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BCD3B" w14:textId="77777777" w:rsidR="00D80506" w:rsidRDefault="00D80506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DF55E9E" w14:textId="4A6EE8F5" w:rsidR="009B17A9" w:rsidRPr="00D80506" w:rsidRDefault="009B17A9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8050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Roteiro Elaborado por:</w:t>
                            </w:r>
                          </w:p>
                          <w:p w14:paraId="268288F4" w14:textId="2A4E3DFC" w:rsidR="009B17A9" w:rsidRPr="00817011" w:rsidRDefault="00817011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70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Prof</w:t>
                            </w:r>
                            <w:r w:rsidR="00774E78" w:rsidRPr="00774E78">
                              <w:rPr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a</w:t>
                            </w:r>
                            <w:r w:rsidRPr="008170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Margarete </w:t>
                            </w:r>
                            <w:proofErr w:type="spellStart"/>
                            <w:proofErr w:type="gramStart"/>
                            <w:r w:rsidRPr="008170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Klamas</w:t>
                            </w:r>
                            <w:proofErr w:type="spellEnd"/>
                            <w:r w:rsidRPr="008170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80506" w:rsidRPr="008170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Esp.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1BEBCD3B" w14:textId="77777777" w:rsidR="00D80506" w:rsidRDefault="00D80506" w:rsidP="00D80AA7">
                      <w:pPr>
                        <w:pStyle w:val="13-AUTORIADOMATERIAL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DF55E9E" w14:textId="4A6EE8F5" w:rsidR="009B17A9" w:rsidRPr="00D80506" w:rsidRDefault="009B17A9" w:rsidP="00D80AA7">
                      <w:pPr>
                        <w:pStyle w:val="13-AUTORIADOMATERIAL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0506">
                        <w:rPr>
                          <w:color w:val="FFFFFF" w:themeColor="background1"/>
                          <w:sz w:val="24"/>
                          <w:szCs w:val="24"/>
                        </w:rPr>
                        <w:t>Roteiro Elaborado por:</w:t>
                      </w:r>
                    </w:p>
                    <w:p w14:paraId="268288F4" w14:textId="2A4E3DFC" w:rsidR="009B17A9" w:rsidRPr="00817011" w:rsidRDefault="00817011" w:rsidP="00D80AA7">
                      <w:pPr>
                        <w:pStyle w:val="13-AUTORIADOMATERIAL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17011">
                        <w:rPr>
                          <w:color w:val="FFFFFF" w:themeColor="background1"/>
                          <w:sz w:val="24"/>
                          <w:szCs w:val="24"/>
                        </w:rPr>
                        <w:t>Prof</w:t>
                      </w:r>
                      <w:r w:rsidR="00774E78" w:rsidRPr="00774E78">
                        <w:rPr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a</w:t>
                      </w:r>
                      <w:r w:rsidRPr="0081701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Margarete </w:t>
                      </w:r>
                      <w:proofErr w:type="spellStart"/>
                      <w:proofErr w:type="gramStart"/>
                      <w:r w:rsidRPr="00817011">
                        <w:rPr>
                          <w:color w:val="FFFFFF" w:themeColor="background1"/>
                          <w:sz w:val="24"/>
                          <w:szCs w:val="24"/>
                        </w:rPr>
                        <w:t>Klamas</w:t>
                      </w:r>
                      <w:proofErr w:type="spellEnd"/>
                      <w:r w:rsidRPr="0081701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D80506" w:rsidRPr="0081701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Esp.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1A77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1F7E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B47F" id="Fluxograma: Documento 26" o:spid="_x0000_s1026" type="#_x0000_t114" style="position:absolute;margin-left:.3pt;margin-top:111.6pt;width:487.05pt;height:90.8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" fillcolor="#f5a607" stroked="f" strokeweight="1pt"/>
            </w:pict>
          </mc:Fallback>
        </mc:AlternateContent>
      </w:r>
      <w:r w:rsidR="008604EE">
        <w:br w:type="page"/>
      </w:r>
    </w:p>
    <w:p w14:paraId="3AB5E4C4" w14:textId="59B3FC05" w:rsidR="004A3F3E" w:rsidRDefault="004A3F3E" w:rsidP="00846018">
      <w:pPr>
        <w:pStyle w:val="Ttulo1"/>
      </w:pPr>
      <w:bookmarkStart w:id="1" w:name="_Toc105421201"/>
      <w:r>
        <w:lastRenderedPageBreak/>
        <w:t>INTROD</w:t>
      </w:r>
      <w:r w:rsidR="008604EE">
        <w:t>UÇÃO</w:t>
      </w:r>
      <w:bookmarkEnd w:id="1"/>
    </w:p>
    <w:p w14:paraId="047C5C00" w14:textId="77777777" w:rsidR="00C234C0" w:rsidRDefault="00C234C0" w:rsidP="00C234C0">
      <w:r>
        <w:t>Olá a todos.</w:t>
      </w:r>
    </w:p>
    <w:p w14:paraId="31E23189" w14:textId="77777777" w:rsidR="00C234C0" w:rsidRDefault="00C234C0" w:rsidP="00C234C0">
      <w:r>
        <w:t>Sejam todos muito bem-vindos!</w:t>
      </w:r>
    </w:p>
    <w:p w14:paraId="4D931DD3" w14:textId="77777777" w:rsidR="00C234C0" w:rsidRDefault="00C234C0" w:rsidP="00C234C0">
      <w:r>
        <w:t xml:space="preserve">Esta avaliação foi planejada e preparada para a disciplina de Design de Aplicativos Móveis do Curso de Desenvolvimento de Aplicativos para Dispositivos Móveis do Centro Universitário Internacional </w:t>
      </w:r>
      <w:proofErr w:type="spellStart"/>
      <w:r>
        <w:t>Uninter</w:t>
      </w:r>
      <w:proofErr w:type="spellEnd"/>
      <w:r>
        <w:t>.</w:t>
      </w:r>
    </w:p>
    <w:p w14:paraId="1FEC0551" w14:textId="77777777" w:rsidR="00C234C0" w:rsidRDefault="00C234C0" w:rsidP="00C234C0">
      <w:r>
        <w:t>O objetivo desta atividade é fazer com que você, aluno, desenvolva os conhecimentos teóricos aprendidos nas rotas de maneira práticas. Para o desenvolvimento desta atividade iremos utilizar os conceitos metodologias do design.</w:t>
      </w:r>
    </w:p>
    <w:p w14:paraId="3C94A9DA" w14:textId="77777777" w:rsidR="00C234C0" w:rsidRDefault="00C234C0" w:rsidP="00C234C0">
      <w:r>
        <w:t>Os conceitos e processos de design são utilizados na criação de soluções para o desenvolvimento de produtos físicos ou virtuais, sistemas visuais ou serviços capazes de resolver problemas humanos nas mais variadas áreas.</w:t>
      </w:r>
    </w:p>
    <w:p w14:paraId="047C0472" w14:textId="2E44D73B" w:rsidR="00264A55" w:rsidRDefault="00C234C0" w:rsidP="00C234C0">
      <w:r>
        <w:t>Ao longo desse roteiro serão passadas as orientações gerais para realização da avaliação bem como os seus critérios de correção.  Na sequência, apresenta-se um exemplo de como se deve ser entregue uma das análises. Seguindo o roteiro, estarão as práticas a serem realizadas, com explicações de como deve ser feita e como será avaliada.</w:t>
      </w:r>
    </w:p>
    <w:p w14:paraId="69FD826F" w14:textId="77777777" w:rsidR="009C07A0" w:rsidRDefault="009C07A0" w:rsidP="0046086D"/>
    <w:p w14:paraId="45317392" w14:textId="3DB85F09" w:rsidR="009C07A0" w:rsidRPr="009C07A0" w:rsidRDefault="00B46EE6" w:rsidP="009C07A0">
      <w:pPr>
        <w:jc w:val="right"/>
        <w:rPr>
          <w:i/>
          <w:iCs/>
          <w:color w:val="F5A607"/>
        </w:rPr>
      </w:pPr>
      <w:r w:rsidRPr="00B46EE6">
        <w:rPr>
          <w:i/>
          <w:iCs/>
          <w:color w:val="F5A607"/>
        </w:rPr>
        <w:t>No mais, desejo-lhe boa atividade prática!</w:t>
      </w:r>
      <w:r w:rsidR="009C07A0" w:rsidRPr="009C07A0">
        <w:rPr>
          <w:i/>
          <w:iCs/>
          <w:color w:val="F5A607"/>
        </w:rPr>
        <w:t xml:space="preserve"> </w:t>
      </w:r>
    </w:p>
    <w:p w14:paraId="567433A7" w14:textId="7F6C24F2" w:rsidR="009C07A0" w:rsidRPr="009C07A0" w:rsidRDefault="009C07A0" w:rsidP="009C07A0">
      <w:pPr>
        <w:jc w:val="right"/>
        <w:rPr>
          <w:i/>
          <w:iCs/>
          <w:color w:val="F5A607"/>
        </w:rPr>
      </w:pPr>
      <w:r w:rsidRPr="009C07A0">
        <w:rPr>
          <w:i/>
          <w:iCs/>
          <w:color w:val="F5A607"/>
        </w:rPr>
        <w:t xml:space="preserve"> </w:t>
      </w:r>
    </w:p>
    <w:p w14:paraId="1485B810" w14:textId="77777777" w:rsidR="009C07A0" w:rsidRPr="0046086D" w:rsidRDefault="009C07A0" w:rsidP="0046086D"/>
    <w:p w14:paraId="3A1C4665" w14:textId="0D3D5375" w:rsidR="004A3F3E" w:rsidRDefault="004A3F3E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sdt>
      <w:sdtPr>
        <w:rPr>
          <w:rFonts w:eastAsiaTheme="minorEastAsia" w:cs="Arial"/>
          <w:color w:val="auto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id w:val="200827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DF05C" w14:textId="118BEB02" w:rsidR="003146F2" w:rsidRPr="003146F2" w:rsidRDefault="003146F2" w:rsidP="00846018">
          <w:pPr>
            <w:pStyle w:val="CabealhodoSumrio"/>
            <w:rPr>
              <w:rStyle w:val="Ttulo1Char"/>
            </w:rPr>
          </w:pPr>
          <w:r w:rsidRPr="003146F2">
            <w:rPr>
              <w:rStyle w:val="Ttulo1Char"/>
            </w:rPr>
            <w:t>S</w:t>
          </w:r>
          <w:r>
            <w:rPr>
              <w:rStyle w:val="Ttulo1Char"/>
            </w:rPr>
            <w:t>UMÁRIO</w:t>
          </w:r>
        </w:p>
        <w:p w14:paraId="1007E6D6" w14:textId="4CD6BB34" w:rsidR="003C396B" w:rsidRDefault="00AB7E55">
          <w:pPr>
            <w:pStyle w:val="Sumrio1"/>
            <w:tabs>
              <w:tab w:val="right" w:leader="underscore" w:pos="973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"3-3" \h \z \t "Título 1;1;Título 2;2" </w:instrText>
          </w:r>
          <w:r>
            <w:fldChar w:fldCharType="separate"/>
          </w:r>
          <w:hyperlink w:anchor="_Toc105421201" w:history="1">
            <w:r w:rsidR="003C396B" w:rsidRPr="008704CA">
              <w:rPr>
                <w:rStyle w:val="Hyperlink"/>
                <w:noProof/>
              </w:rPr>
              <w:t>INTRODUÇÃO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_Toc105421201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1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1A2F6A4C" w14:textId="6CC44C01" w:rsidR="003C396B" w:rsidRDefault="006002B2">
          <w:pPr>
            <w:pStyle w:val="Sumrio1"/>
            <w:tabs>
              <w:tab w:val="right" w:leader="underscore" w:pos="973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5421202" w:history="1">
            <w:r w:rsidR="003C396B" w:rsidRPr="008704CA">
              <w:rPr>
                <w:rStyle w:val="Hyperlink"/>
                <w:noProof/>
              </w:rPr>
              <w:t>ORIENTAÇÕES GERAIS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_Toc105421202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3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280DB52F" w14:textId="5152DF8B" w:rsidR="003C396B" w:rsidRDefault="006002B2">
          <w:pPr>
            <w:pStyle w:val="Sumrio2"/>
            <w:tabs>
              <w:tab w:val="right" w:leader="underscore" w:pos="9736"/>
            </w:tabs>
            <w:rPr>
              <w:rFonts w:cstheme="minorBidi"/>
              <w:b w:val="0"/>
              <w:bCs w:val="0"/>
              <w:noProof/>
              <w:lang w:eastAsia="pt-BR"/>
            </w:rPr>
          </w:pPr>
          <w:hyperlink w:anchor="_Toc105421203" w:history="1">
            <w:r w:rsidR="003C396B" w:rsidRPr="008704CA">
              <w:rPr>
                <w:rStyle w:val="Hyperlink"/>
                <w:noProof/>
              </w:rPr>
              <w:t>FORMATO DE ENTREGA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_Toc105421203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3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01161A26" w14:textId="72BAAA5F" w:rsidR="003C396B" w:rsidRDefault="006002B2">
          <w:pPr>
            <w:pStyle w:val="Sumrio2"/>
            <w:tabs>
              <w:tab w:val="right" w:leader="underscore" w:pos="9736"/>
            </w:tabs>
            <w:rPr>
              <w:rFonts w:cstheme="minorBidi"/>
              <w:b w:val="0"/>
              <w:bCs w:val="0"/>
              <w:noProof/>
              <w:lang w:eastAsia="pt-BR"/>
            </w:rPr>
          </w:pPr>
          <w:hyperlink w:anchor="_Toc105421205" w:history="1">
            <w:r w:rsidR="003C396B" w:rsidRPr="008704CA">
              <w:rPr>
                <w:rStyle w:val="Hyperlink"/>
                <w:noProof/>
              </w:rPr>
              <w:t>MATERIAL ADICIONAL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_Toc105421205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3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47F5E511" w14:textId="3B3E279C" w:rsidR="003C396B" w:rsidRDefault="006002B2">
          <w:pPr>
            <w:pStyle w:val="Sumrio1"/>
            <w:tabs>
              <w:tab w:val="right" w:leader="underscore" w:pos="973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5421206" w:history="1">
            <w:r w:rsidR="003C396B" w:rsidRPr="008704CA">
              <w:rPr>
                <w:rStyle w:val="Hyperlink"/>
                <w:noProof/>
              </w:rPr>
              <w:t>CRITÉRIOS DE AVALIAÇÃO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_Toc105421206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4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3F619F09" w14:textId="74D7B29E" w:rsidR="003C396B" w:rsidRDefault="006002B2">
          <w:pPr>
            <w:pStyle w:val="Sumrio1"/>
            <w:tabs>
              <w:tab w:val="right" w:leader="underscore" w:pos="973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05421207" w:history="1">
            <w:r w:rsidR="003C396B" w:rsidRPr="008704CA">
              <w:rPr>
                <w:rStyle w:val="Hyperlink"/>
                <w:noProof/>
              </w:rPr>
              <w:t>PRÁTICA</w:t>
            </w:r>
            <w:r w:rsidR="003C396B">
              <w:rPr>
                <w:noProof/>
                <w:webHidden/>
              </w:rPr>
              <w:tab/>
            </w:r>
            <w:r w:rsidR="003C396B">
              <w:rPr>
                <w:noProof/>
                <w:webHidden/>
              </w:rPr>
              <w:fldChar w:fldCharType="begin"/>
            </w:r>
            <w:r w:rsidR="003C396B">
              <w:rPr>
                <w:noProof/>
                <w:webHidden/>
              </w:rPr>
              <w:instrText xml:space="preserve"> PAGEREF _Toc105421207 \h </w:instrText>
            </w:r>
            <w:r w:rsidR="003C396B">
              <w:rPr>
                <w:noProof/>
                <w:webHidden/>
              </w:rPr>
            </w:r>
            <w:r w:rsidR="003C396B">
              <w:rPr>
                <w:noProof/>
                <w:webHidden/>
              </w:rPr>
              <w:fldChar w:fldCharType="separate"/>
            </w:r>
            <w:r w:rsidR="003C396B">
              <w:rPr>
                <w:noProof/>
                <w:webHidden/>
              </w:rPr>
              <w:t>5</w:t>
            </w:r>
            <w:r w:rsidR="003C396B">
              <w:rPr>
                <w:noProof/>
                <w:webHidden/>
              </w:rPr>
              <w:fldChar w:fldCharType="end"/>
            </w:r>
          </w:hyperlink>
        </w:p>
        <w:p w14:paraId="0AEADF8D" w14:textId="1F1EE3C1" w:rsidR="003146F2" w:rsidRDefault="00AB7E55" w:rsidP="00AB7E55">
          <w:pPr>
            <w:ind w:firstLine="0"/>
          </w:pPr>
          <w:r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0689CF9" w14:textId="78734053" w:rsidR="003146F2" w:rsidRDefault="003146F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 w:type="page"/>
      </w:r>
    </w:p>
    <w:p w14:paraId="03CA4F43" w14:textId="62EE8B2B" w:rsidR="002E6180" w:rsidRDefault="003146F2" w:rsidP="00846018">
      <w:pPr>
        <w:pStyle w:val="Ttulo1"/>
      </w:pPr>
      <w:bookmarkStart w:id="2" w:name="_Toc105421202"/>
      <w:r>
        <w:lastRenderedPageBreak/>
        <w:t>ORIENTAÇÕES GERAIS</w:t>
      </w:r>
      <w:bookmarkEnd w:id="2"/>
    </w:p>
    <w:p w14:paraId="039AE264" w14:textId="5D28158F" w:rsidR="00030035" w:rsidRDefault="00030035" w:rsidP="00783492">
      <w:pPr>
        <w:rPr>
          <w:b/>
          <w:bCs/>
          <w:caps/>
        </w:rPr>
      </w:pPr>
      <w:r w:rsidRPr="007A3E1C">
        <w:t xml:space="preserve">Esta atividade é para ser realizada com consulta e pesquisa.  </w:t>
      </w:r>
    </w:p>
    <w:p w14:paraId="21319A04" w14:textId="77777777" w:rsidR="00030035" w:rsidRPr="00030035" w:rsidRDefault="00030035" w:rsidP="00030035"/>
    <w:p w14:paraId="6335D37E" w14:textId="764F787A" w:rsidR="00C045C2" w:rsidRDefault="00C045C2" w:rsidP="00C045C2">
      <w:pPr>
        <w:pStyle w:val="Ttulo2"/>
      </w:pPr>
      <w:bookmarkStart w:id="3" w:name="_Toc105421203"/>
      <w:r>
        <w:t>FORMATO DE ENTREGA</w:t>
      </w:r>
      <w:bookmarkEnd w:id="3"/>
    </w:p>
    <w:p w14:paraId="3275C0AA" w14:textId="1FFB98B3" w:rsidR="007A3E1C" w:rsidRPr="007A3E1C" w:rsidRDefault="007A3E1C" w:rsidP="00783492">
      <w:r w:rsidRPr="003C396B">
        <w:t xml:space="preserve">No </w:t>
      </w:r>
      <w:r w:rsidR="000504CD" w:rsidRPr="003C396B">
        <w:t>ícone T</w:t>
      </w:r>
      <w:r w:rsidRPr="003C396B">
        <w:t>rabalho</w:t>
      </w:r>
      <w:r w:rsidR="000504CD" w:rsidRPr="003C396B">
        <w:t>, no AVA-</w:t>
      </w:r>
      <w:r w:rsidR="00461B51" w:rsidRPr="003C396B">
        <w:t>UNIVIRTUS, colocar</w:t>
      </w:r>
      <w:r w:rsidRPr="003C396B">
        <w:t xml:space="preserve"> </w:t>
      </w:r>
      <w:r w:rsidR="000504CD" w:rsidRPr="003C396B">
        <w:t>o</w:t>
      </w:r>
      <w:r w:rsidRPr="003C396B">
        <w:t xml:space="preserve"> link para o protótipo interativo</w:t>
      </w:r>
      <w:r w:rsidR="000504CD" w:rsidRPr="003C396B">
        <w:t>, para que o seu trabalho seja avaliado e testado</w:t>
      </w:r>
      <w:r w:rsidRPr="007A3E1C">
        <w:t xml:space="preserve">.  </w:t>
      </w:r>
    </w:p>
    <w:bookmarkStart w:id="4" w:name="_Toc105421204"/>
    <w:p w14:paraId="1D27392D" w14:textId="4ACDD598" w:rsidR="00C67E8B" w:rsidRDefault="003C396B" w:rsidP="007A3E1C">
      <w:pPr>
        <w:pStyle w:val="Ttulo2"/>
        <w:rPr>
          <w:rFonts w:eastAsiaTheme="minorEastAsia"/>
          <w:b w:val="0"/>
          <w:bCs w:val="0"/>
          <w:caps w:val="0"/>
          <w:color w:val="auto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88019B" wp14:editId="5DF28379">
                <wp:simplePos x="0" y="0"/>
                <wp:positionH relativeFrom="column">
                  <wp:posOffset>-238126</wp:posOffset>
                </wp:positionH>
                <wp:positionV relativeFrom="paragraph">
                  <wp:posOffset>481965</wp:posOffset>
                </wp:positionV>
                <wp:extent cx="123825" cy="790575"/>
                <wp:effectExtent l="0" t="0" r="28575" b="28575"/>
                <wp:wrapNone/>
                <wp:docPr id="8" name="Grupo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3825" cy="790575"/>
                          <a:chOff x="0" y="0"/>
                          <a:chExt cx="120" cy="1320"/>
                        </a:xfrm>
                      </wpg:grpSpPr>
                      <wps:wsp>
                        <wps:cNvPr id="9" name="AutoForma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Forma 3"/>
                        <wps:cNvCnPr>
                          <a:cxnSpLocks noChangeShapeType="1"/>
                        </wps:cNvCnPr>
                        <wps:spPr bwMode="auto">
                          <a:xfrm>
                            <a:off x="6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Forma 4"/>
                        <wps:cNvCnPr>
                          <a:cxnSpLocks noChangeShapeType="1"/>
                        </wps:cNvCnPr>
                        <wps:spPr bwMode="auto">
                          <a:xfrm>
                            <a:off x="12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E5FE9" id="Grupo 455" o:spid="_x0000_s1026" style="position:absolute;margin-left:-18.75pt;margin-top:37.95pt;width:9.75pt;height:62.25pt;z-index:251672576;mso-width-relative:margin;mso-height-relative:margin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" o:spid="_x0000_s1027" type="#_x0000_t32" style="position:absolute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" strokecolor="#a8d08d [1945]" strokeweight="1.25pt"/>
                <v:shape id="AutoForma 3" o:spid="_x0000_s1028" type="#_x0000_t32" style="position:absolute;left:60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" strokecolor="#a8d08d [1945]" strokeweight="1.25pt"/>
                <v:shape id="AutoForma 4" o:spid="_x0000_s1029" type="#_x0000_t32" style="position:absolute;left:120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/v:group>
            </w:pict>
          </mc:Fallback>
        </mc:AlternateContent>
      </w:r>
      <w:bookmarkEnd w:id="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9736"/>
      </w:tblGrid>
      <w:tr w:rsidR="00987EF6" w14:paraId="7C4B8BFF" w14:textId="77777777" w:rsidTr="004518B6">
        <w:tc>
          <w:tcPr>
            <w:tcW w:w="9736" w:type="dxa"/>
            <w:shd w:val="pct12" w:color="auto" w:fill="auto"/>
          </w:tcPr>
          <w:p w14:paraId="6E60BE75" w14:textId="6C5CE636" w:rsidR="004518B6" w:rsidRPr="004518B6" w:rsidRDefault="004518B6" w:rsidP="004518B6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4518B6">
              <w:rPr>
                <w:b/>
                <w:bCs/>
                <w:color w:val="FF0000"/>
              </w:rPr>
              <w:t>CUIDADO!</w:t>
            </w:r>
          </w:p>
          <w:p w14:paraId="56FB86AD" w14:textId="77777777" w:rsidR="004518B6" w:rsidRDefault="004518B6" w:rsidP="004518B6">
            <w:pPr>
              <w:ind w:firstLine="0"/>
              <w:jc w:val="center"/>
            </w:pPr>
          </w:p>
          <w:p w14:paraId="301CC058" w14:textId="3E0A8EC2" w:rsidR="00987EF6" w:rsidRDefault="004518B6" w:rsidP="004518B6">
            <w:pPr>
              <w:ind w:firstLine="0"/>
            </w:pPr>
            <w:r>
              <w:t xml:space="preserve">A atividade é </w:t>
            </w:r>
            <w:r w:rsidRPr="00E60333">
              <w:rPr>
                <w:b/>
                <w:bCs/>
              </w:rPr>
              <w:t>INDIVIDUAL</w:t>
            </w:r>
            <w:r>
              <w:t xml:space="preserve">. Caso o corretor observe trabalhos iguais, elas serão consideradas como PLÁGIO e será atribuída a </w:t>
            </w:r>
            <w:r w:rsidRPr="00E60333">
              <w:rPr>
                <w:b/>
                <w:bCs/>
                <w:color w:val="FF0000"/>
              </w:rPr>
              <w:t>NOTA ZERO</w:t>
            </w:r>
            <w:r>
              <w:t>.</w:t>
            </w:r>
          </w:p>
          <w:p w14:paraId="3929310D" w14:textId="0A6A6E79" w:rsidR="004518B6" w:rsidRDefault="004518B6" w:rsidP="004518B6">
            <w:pPr>
              <w:ind w:firstLine="0"/>
            </w:pPr>
          </w:p>
        </w:tc>
      </w:tr>
    </w:tbl>
    <w:p w14:paraId="27225DF1" w14:textId="77777777" w:rsidR="00987EF6" w:rsidRDefault="00987EF6" w:rsidP="00987EF6"/>
    <w:p w14:paraId="38C3F593" w14:textId="77777777" w:rsidR="00987EF6" w:rsidRPr="00987EF6" w:rsidRDefault="00987EF6" w:rsidP="00987EF6"/>
    <w:p w14:paraId="541BA9AF" w14:textId="0C2C5E38" w:rsidR="003B657D" w:rsidRDefault="00C045C2" w:rsidP="007A3E1C">
      <w:pPr>
        <w:pStyle w:val="Ttulo2"/>
      </w:pPr>
      <w:bookmarkStart w:id="5" w:name="_Toc105421205"/>
      <w:r>
        <w:t xml:space="preserve">MATERIAL </w:t>
      </w:r>
      <w:r w:rsidR="00F92214">
        <w:t>ADICIONAL</w:t>
      </w:r>
      <w:bookmarkEnd w:id="5"/>
    </w:p>
    <w:p w14:paraId="0BE57FE2" w14:textId="7F413985" w:rsidR="00F92214" w:rsidRDefault="00583DC9" w:rsidP="00F92214">
      <w:r>
        <w:t>Quant-UX</w:t>
      </w:r>
      <w:r w:rsidR="007103F4">
        <w:t xml:space="preserve"> - </w:t>
      </w:r>
      <w:r w:rsidR="007103F4" w:rsidRPr="007103F4">
        <w:t>https://quant-ux.com</w:t>
      </w:r>
      <w:r>
        <w:t>;</w:t>
      </w:r>
    </w:p>
    <w:p w14:paraId="75B2CDD5" w14:textId="0452435A" w:rsidR="003146F2" w:rsidRDefault="00583DC9" w:rsidP="00583DC9">
      <w:proofErr w:type="spellStart"/>
      <w:r>
        <w:t>Figma</w:t>
      </w:r>
      <w:proofErr w:type="spellEnd"/>
      <w:r w:rsidR="00CD0FE7">
        <w:t xml:space="preserve"> </w:t>
      </w:r>
      <w:r w:rsidR="007103F4">
        <w:t>– https://</w:t>
      </w:r>
      <w:r w:rsidR="00CD0FE7">
        <w:t>www.figma.com</w:t>
      </w:r>
      <w:r>
        <w:t>.</w:t>
      </w:r>
    </w:p>
    <w:p w14:paraId="67BC656E" w14:textId="341676C8" w:rsidR="00583DC9" w:rsidRDefault="00583DC9">
      <w:pPr>
        <w:ind w:firstLine="709"/>
      </w:pPr>
      <w:r>
        <w:br w:type="page"/>
      </w:r>
    </w:p>
    <w:p w14:paraId="5CD7A913" w14:textId="77777777" w:rsidR="00583DC9" w:rsidRDefault="00583DC9" w:rsidP="00583DC9"/>
    <w:p w14:paraId="1B8B0A8C" w14:textId="77777777" w:rsidR="00583DC9" w:rsidRDefault="00583DC9" w:rsidP="00583DC9"/>
    <w:p w14:paraId="00FEB1E1" w14:textId="034C766A" w:rsidR="003146F2" w:rsidRDefault="003146F2" w:rsidP="00846018">
      <w:pPr>
        <w:pStyle w:val="Ttulo1"/>
      </w:pPr>
      <w:bookmarkStart w:id="6" w:name="_Toc105421206"/>
      <w:r>
        <w:t>CRITÉRIOS DE AVALIAÇÃO</w:t>
      </w:r>
      <w:bookmarkEnd w:id="6"/>
    </w:p>
    <w:p w14:paraId="34600938" w14:textId="77777777" w:rsidR="004779A5" w:rsidRDefault="00EE6EA5" w:rsidP="00EE6EA5">
      <w:r>
        <w:t>Os critérios de avaliaç</w:t>
      </w:r>
      <w:r w:rsidR="00DC2540">
        <w:t>ão</w:t>
      </w:r>
      <w:r>
        <w:t xml:space="preserve"> desse trabalho</w:t>
      </w:r>
      <w:r w:rsidR="004779A5">
        <w:t xml:space="preserve"> são:</w:t>
      </w:r>
    </w:p>
    <w:p w14:paraId="55399D30" w14:textId="77777777" w:rsidR="004779A5" w:rsidRDefault="004779A5" w:rsidP="00EE6EA5"/>
    <w:p w14:paraId="002CA4B8" w14:textId="376A824D" w:rsidR="004779A5" w:rsidRDefault="0040417F" w:rsidP="00EE6EA5">
      <w:r>
        <w:t xml:space="preserve">O </w:t>
      </w:r>
      <w:r w:rsidR="002D0630">
        <w:t xml:space="preserve">trabalho será avaliado </w:t>
      </w:r>
      <w:r w:rsidR="00794F14">
        <w:t xml:space="preserve">com relação a apresentação do seu </w:t>
      </w:r>
      <w:r w:rsidR="00961C63">
        <w:t>projeto completo com</w:t>
      </w:r>
      <w:r w:rsidR="00CA215C">
        <w:t xml:space="preserve"> todas as suas funcionalidades no total de 100 pontos.</w:t>
      </w:r>
    </w:p>
    <w:p w14:paraId="692AD758" w14:textId="77777777" w:rsidR="004779A5" w:rsidRDefault="004779A5" w:rsidP="00EE6EA5"/>
    <w:p w14:paraId="66850ED8" w14:textId="2508A5FB" w:rsidR="00103EA0" w:rsidRDefault="00103EA0">
      <w:pPr>
        <w:ind w:firstLine="709"/>
      </w:pPr>
      <w:r>
        <w:br w:type="page"/>
      </w:r>
    </w:p>
    <w:p w14:paraId="6066F30C" w14:textId="77777777" w:rsidR="00CE3906" w:rsidRDefault="00CE3906"/>
    <w:p w14:paraId="3C3F0E4B" w14:textId="3BAAAD3F" w:rsidR="00C045C2" w:rsidRDefault="00C045C2" w:rsidP="00846018">
      <w:pPr>
        <w:pStyle w:val="Ttulo1"/>
      </w:pPr>
      <w:bookmarkStart w:id="7" w:name="_Toc105421207"/>
      <w:r>
        <w:t>PRÁTICA</w:t>
      </w:r>
      <w:bookmarkEnd w:id="7"/>
    </w:p>
    <w:p w14:paraId="4B1DBEDF" w14:textId="77777777" w:rsidR="00EF79CB" w:rsidRDefault="00EF79CB" w:rsidP="00EF79CB">
      <w:r>
        <w:t>Você deverá desenvolver o protótipo interativo de um aplicativo completo.</w:t>
      </w:r>
    </w:p>
    <w:p w14:paraId="39C7BB52" w14:textId="77777777" w:rsidR="00EF79CB" w:rsidRDefault="00EF79CB" w:rsidP="00EF79CB"/>
    <w:p w14:paraId="4F303FC3" w14:textId="77777777" w:rsidR="00EF79CB" w:rsidRDefault="00EF79CB" w:rsidP="00EF79CB">
      <w:r>
        <w:t xml:space="preserve">Utilizar a ferramenta Quant-UX ou </w:t>
      </w:r>
      <w:proofErr w:type="spellStart"/>
      <w:r>
        <w:t>Figma</w:t>
      </w:r>
      <w:proofErr w:type="spellEnd"/>
      <w:r>
        <w:t xml:space="preserve"> para desenvolver essa atividade.</w:t>
      </w:r>
    </w:p>
    <w:p w14:paraId="02C7654A" w14:textId="285E1898" w:rsidR="00EF79CB" w:rsidRDefault="00225549" w:rsidP="00EF79C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6A9C7B" wp14:editId="552FCFA7">
                <wp:simplePos x="0" y="0"/>
                <wp:positionH relativeFrom="column">
                  <wp:posOffset>-285750</wp:posOffset>
                </wp:positionH>
                <wp:positionV relativeFrom="paragraph">
                  <wp:posOffset>240030</wp:posOffset>
                </wp:positionV>
                <wp:extent cx="133350" cy="977900"/>
                <wp:effectExtent l="0" t="0" r="19050" b="31750"/>
                <wp:wrapNone/>
                <wp:docPr id="13" name="Grupo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3350" cy="977900"/>
                          <a:chOff x="0" y="0"/>
                          <a:chExt cx="120" cy="1320"/>
                        </a:xfrm>
                      </wpg:grpSpPr>
                      <wps:wsp>
                        <wps:cNvPr id="17" name="AutoForma 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Forma 3"/>
                        <wps:cNvCnPr>
                          <a:cxnSpLocks noChangeShapeType="1"/>
                        </wps:cNvCnPr>
                        <wps:spPr bwMode="auto">
                          <a:xfrm>
                            <a:off x="6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Forma 4"/>
                        <wps:cNvCnPr>
                          <a:cxnSpLocks noChangeShapeType="1"/>
                        </wps:cNvCnPr>
                        <wps:spPr bwMode="auto">
                          <a:xfrm>
                            <a:off x="120" y="0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4E06C" id="Grupo 455" o:spid="_x0000_s1026" style="position:absolute;margin-left:-22.5pt;margin-top:18.9pt;width:10.5pt;height:77pt;z-index:251674624;mso-width-relative:margin;mso-height-relative:margin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">
                <v:shape id="AutoForma 2" o:spid="_x0000_s1027" type="#_x0000_t32" style="position:absolute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" strokecolor="#a8d08d [1945]" strokeweight="1.25pt"/>
                <v:shape id="AutoForma 3" o:spid="_x0000_s1028" type="#_x0000_t32" style="position:absolute;left:60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" strokecolor="#a8d08d [1945]" strokeweight="1.25pt"/>
                <v:shape id="AutoForma 4" o:spid="_x0000_s1029" type="#_x0000_t32" style="position:absolute;left:120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" strokecolor="#a8d08d [1945]" strokeweight="1.25pt"/>
              </v:group>
            </w:pict>
          </mc:Fallback>
        </mc:AlternateContent>
      </w:r>
    </w:p>
    <w:tbl>
      <w:tblPr>
        <w:tblStyle w:val="Tabelacomgrade"/>
        <w:tblW w:w="0" w:type="auto"/>
        <w:tblBorders>
          <w:top w:val="single" w:sz="8" w:space="0" w:color="F5A607"/>
          <w:left w:val="single" w:sz="8" w:space="0" w:color="F5A607"/>
          <w:bottom w:val="single" w:sz="8" w:space="0" w:color="F5A607"/>
          <w:right w:val="single" w:sz="8" w:space="0" w:color="F5A607"/>
          <w:insideH w:val="single" w:sz="8" w:space="0" w:color="F5A607"/>
          <w:insideV w:val="single" w:sz="8" w:space="0" w:color="F5A607"/>
        </w:tblBorders>
        <w:shd w:val="clear" w:color="auto" w:fill="F5A607"/>
        <w:tblLook w:val="04A0" w:firstRow="1" w:lastRow="0" w:firstColumn="1" w:lastColumn="0" w:noHBand="0" w:noVBand="1"/>
      </w:tblPr>
      <w:tblGrid>
        <w:gridCol w:w="9726"/>
      </w:tblGrid>
      <w:tr w:rsidR="00EF79CB" w14:paraId="5BF3AF70" w14:textId="77777777" w:rsidTr="00F83A08">
        <w:tc>
          <w:tcPr>
            <w:tcW w:w="9736" w:type="dxa"/>
            <w:shd w:val="clear" w:color="auto" w:fill="F5A607"/>
          </w:tcPr>
          <w:p w14:paraId="14A586E7" w14:textId="3FA14197" w:rsidR="00EF79CB" w:rsidRDefault="00EF79CB" w:rsidP="00F83A08">
            <w:pPr>
              <w:ind w:firstLine="0"/>
              <w:rPr>
                <w:color w:val="113162"/>
              </w:rPr>
            </w:pPr>
            <w:r>
              <w:rPr>
                <w:color w:val="113162"/>
              </w:rPr>
              <w:t xml:space="preserve">Ideias: </w:t>
            </w:r>
          </w:p>
          <w:p w14:paraId="70DF0028" w14:textId="77777777" w:rsidR="00783492" w:rsidRDefault="00EF79CB" w:rsidP="00F83A08">
            <w:pPr>
              <w:pStyle w:val="PargrafodaLista"/>
              <w:numPr>
                <w:ilvl w:val="0"/>
                <w:numId w:val="41"/>
              </w:numPr>
              <w:rPr>
                <w:color w:val="113162"/>
              </w:rPr>
            </w:pPr>
            <w:r>
              <w:rPr>
                <w:color w:val="113162"/>
              </w:rPr>
              <w:t>D</w:t>
            </w:r>
            <w:r w:rsidRPr="00EF79CB">
              <w:rPr>
                <w:color w:val="113162"/>
              </w:rPr>
              <w:t xml:space="preserve">ar sequência e </w:t>
            </w:r>
            <w:proofErr w:type="spellStart"/>
            <w:r w:rsidRPr="00EF79CB">
              <w:rPr>
                <w:color w:val="113162"/>
              </w:rPr>
              <w:t>prototipar</w:t>
            </w:r>
            <w:proofErr w:type="spellEnd"/>
            <w:r w:rsidRPr="00EF79CB">
              <w:rPr>
                <w:color w:val="113162"/>
              </w:rPr>
              <w:t xml:space="preserve"> o proposto na disciplina de Metodologia do Design e Concepção (caso já tenha cursado a disciplina).</w:t>
            </w:r>
          </w:p>
          <w:p w14:paraId="03FA0E23" w14:textId="77777777" w:rsidR="00783492" w:rsidRDefault="00783492" w:rsidP="00783492">
            <w:pPr>
              <w:pStyle w:val="PargrafodaLista"/>
              <w:ind w:firstLine="0"/>
              <w:rPr>
                <w:color w:val="113162"/>
              </w:rPr>
            </w:pPr>
          </w:p>
          <w:p w14:paraId="080FA9D9" w14:textId="26B4CDCF" w:rsidR="00EF79CB" w:rsidRPr="00783492" w:rsidRDefault="00783492" w:rsidP="00783492">
            <w:pPr>
              <w:pStyle w:val="PargrafodaLista"/>
              <w:numPr>
                <w:ilvl w:val="0"/>
                <w:numId w:val="41"/>
              </w:numPr>
              <w:rPr>
                <w:color w:val="113162"/>
              </w:rPr>
            </w:pPr>
            <w:proofErr w:type="spellStart"/>
            <w:r w:rsidRPr="00783492">
              <w:rPr>
                <w:color w:val="113162"/>
              </w:rPr>
              <w:t>Prototipar</w:t>
            </w:r>
            <w:proofErr w:type="spellEnd"/>
            <w:r w:rsidRPr="00783492">
              <w:rPr>
                <w:color w:val="113162"/>
              </w:rPr>
              <w:t xml:space="preserve"> um aplicativo de biblioteca pessoal. (Inserir, consultar, excluir, emprestar para amigos, conhecidos). Sugestões autor, editora, </w:t>
            </w:r>
            <w:r w:rsidR="004917EC" w:rsidRPr="00783492">
              <w:rPr>
                <w:color w:val="113162"/>
              </w:rPr>
              <w:t>título</w:t>
            </w:r>
            <w:r w:rsidRPr="00783492">
              <w:rPr>
                <w:color w:val="113162"/>
              </w:rPr>
              <w:t>, ano, categoria</w:t>
            </w:r>
          </w:p>
        </w:tc>
      </w:tr>
    </w:tbl>
    <w:p w14:paraId="3AD7A50C" w14:textId="77777777" w:rsidR="00EF79CB" w:rsidRDefault="00EF79CB" w:rsidP="00EF79CB"/>
    <w:sectPr w:rsidR="00EF79CB" w:rsidSect="004518B6">
      <w:headerReference w:type="default" r:id="rId13"/>
      <w:footerReference w:type="default" r:id="rId14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28A5" w14:textId="77777777" w:rsidR="006002B2" w:rsidRDefault="006002B2" w:rsidP="00B5761D">
      <w:r>
        <w:separator/>
      </w:r>
    </w:p>
    <w:p w14:paraId="5C4E32C8" w14:textId="77777777" w:rsidR="006002B2" w:rsidRDefault="006002B2" w:rsidP="00B5761D"/>
    <w:p w14:paraId="3EFF11A0" w14:textId="77777777" w:rsidR="006002B2" w:rsidRDefault="006002B2" w:rsidP="00B5761D"/>
  </w:endnote>
  <w:endnote w:type="continuationSeparator" w:id="0">
    <w:p w14:paraId="63C434C1" w14:textId="77777777" w:rsidR="006002B2" w:rsidRDefault="006002B2" w:rsidP="00B5761D">
      <w:r>
        <w:continuationSeparator/>
      </w:r>
    </w:p>
    <w:p w14:paraId="7928BB42" w14:textId="77777777" w:rsidR="006002B2" w:rsidRDefault="006002B2" w:rsidP="00B5761D"/>
    <w:p w14:paraId="2AA4C971" w14:textId="77777777" w:rsidR="006002B2" w:rsidRDefault="006002B2" w:rsidP="00B5761D"/>
  </w:endnote>
  <w:endnote w:type="continuationNotice" w:id="1">
    <w:p w14:paraId="76BA6C13" w14:textId="77777777" w:rsidR="006002B2" w:rsidRDefault="006002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C4E0B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AEDB" w14:textId="77777777" w:rsidR="006002B2" w:rsidRDefault="006002B2" w:rsidP="00B5761D">
      <w:r>
        <w:separator/>
      </w:r>
    </w:p>
    <w:p w14:paraId="68DCCB25" w14:textId="77777777" w:rsidR="006002B2" w:rsidRDefault="006002B2" w:rsidP="00B5761D"/>
    <w:p w14:paraId="796A3523" w14:textId="77777777" w:rsidR="006002B2" w:rsidRDefault="006002B2" w:rsidP="00B5761D"/>
  </w:footnote>
  <w:footnote w:type="continuationSeparator" w:id="0">
    <w:p w14:paraId="6C8F42E0" w14:textId="77777777" w:rsidR="006002B2" w:rsidRDefault="006002B2" w:rsidP="00B5761D">
      <w:r>
        <w:continuationSeparator/>
      </w:r>
    </w:p>
    <w:p w14:paraId="4F058E93" w14:textId="77777777" w:rsidR="006002B2" w:rsidRDefault="006002B2" w:rsidP="00B5761D"/>
    <w:p w14:paraId="233B7957" w14:textId="77777777" w:rsidR="006002B2" w:rsidRDefault="006002B2" w:rsidP="00B5761D"/>
  </w:footnote>
  <w:footnote w:type="continuationNotice" w:id="1">
    <w:p w14:paraId="2383877F" w14:textId="77777777" w:rsidR="006002B2" w:rsidRDefault="006002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6AEB009B" w:rsidR="009B17A9" w:rsidRDefault="00774E78" w:rsidP="007B06F8">
    <w:pPr>
      <w:pStyle w:val="CabealhodoSumrio"/>
    </w:pPr>
    <w:r>
      <w:t>Design de Aplicativos Móveis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B7588" id="Retângulo 16" o:spid="_x0000_s1026" style="position:absolute;margin-left:.5pt;margin-top:6.7pt;width:485.4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B67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22F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30CD1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92077"/>
    <w:multiLevelType w:val="hybridMultilevel"/>
    <w:tmpl w:val="B9E4D020"/>
    <w:lvl w:ilvl="0" w:tplc="73448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343"/>
    <w:multiLevelType w:val="hybridMultilevel"/>
    <w:tmpl w:val="2A5435C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C60D1B"/>
    <w:multiLevelType w:val="hybridMultilevel"/>
    <w:tmpl w:val="DD883D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D65315"/>
    <w:multiLevelType w:val="hybridMultilevel"/>
    <w:tmpl w:val="06F40D68"/>
    <w:lvl w:ilvl="0" w:tplc="36DAC290">
      <w:start w:val="1"/>
      <w:numFmt w:val="decimal"/>
      <w:lvlText w:val="%1."/>
      <w:lvlJc w:val="left"/>
      <w:pPr>
        <w:ind w:left="2007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786185E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25627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DE5B4A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18E66F5E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D5D90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8C1AF4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066FA"/>
    <w:multiLevelType w:val="hybridMultilevel"/>
    <w:tmpl w:val="65F61DF2"/>
    <w:lvl w:ilvl="0" w:tplc="9796E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FDB5562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36906"/>
    <w:multiLevelType w:val="hybridMultilevel"/>
    <w:tmpl w:val="BEE037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C089C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7718A"/>
    <w:multiLevelType w:val="hybridMultilevel"/>
    <w:tmpl w:val="DA6E4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B7E39DF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97BA0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EAD"/>
    <w:multiLevelType w:val="hybridMultilevel"/>
    <w:tmpl w:val="C920561E"/>
    <w:lvl w:ilvl="0" w:tplc="73448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D1CCE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292963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0BEA"/>
    <w:multiLevelType w:val="hybridMultilevel"/>
    <w:tmpl w:val="B838D5AE"/>
    <w:lvl w:ilvl="0" w:tplc="E75A02F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113162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83277"/>
    <w:multiLevelType w:val="hybridMultilevel"/>
    <w:tmpl w:val="D5B4D846"/>
    <w:lvl w:ilvl="0" w:tplc="C40A2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176179"/>
    <w:multiLevelType w:val="hybridMultilevel"/>
    <w:tmpl w:val="21869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1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41D55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1E2F5C"/>
    <w:multiLevelType w:val="hybridMultilevel"/>
    <w:tmpl w:val="386872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23FE5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0F6C5D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A37BD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604E6"/>
    <w:multiLevelType w:val="hybridMultilevel"/>
    <w:tmpl w:val="48C663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261F8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C95411"/>
    <w:multiLevelType w:val="hybridMultilevel"/>
    <w:tmpl w:val="AF68DDD2"/>
    <w:lvl w:ilvl="0" w:tplc="C4A22B12">
      <w:start w:val="1"/>
      <w:numFmt w:val="upperRoman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E237A87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C4F32"/>
    <w:multiLevelType w:val="hybridMultilevel"/>
    <w:tmpl w:val="0FAE057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E628B"/>
    <w:multiLevelType w:val="hybridMultilevel"/>
    <w:tmpl w:val="5ED81FFC"/>
    <w:lvl w:ilvl="0" w:tplc="C4A22B1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64577">
    <w:abstractNumId w:val="4"/>
  </w:num>
  <w:num w:numId="2" w16cid:durableId="1998725995">
    <w:abstractNumId w:val="42"/>
  </w:num>
  <w:num w:numId="3" w16cid:durableId="695429566">
    <w:abstractNumId w:val="21"/>
  </w:num>
  <w:num w:numId="4" w16cid:durableId="1049958141">
    <w:abstractNumId w:val="17"/>
  </w:num>
  <w:num w:numId="5" w16cid:durableId="902641949">
    <w:abstractNumId w:val="18"/>
  </w:num>
  <w:num w:numId="6" w16cid:durableId="844901992">
    <w:abstractNumId w:val="11"/>
  </w:num>
  <w:num w:numId="7" w16cid:durableId="913317533">
    <w:abstractNumId w:val="26"/>
  </w:num>
  <w:num w:numId="8" w16cid:durableId="2145583725">
    <w:abstractNumId w:val="13"/>
  </w:num>
  <w:num w:numId="9" w16cid:durableId="686253711">
    <w:abstractNumId w:val="36"/>
  </w:num>
  <w:num w:numId="10" w16cid:durableId="1143431544">
    <w:abstractNumId w:val="15"/>
  </w:num>
  <w:num w:numId="11" w16cid:durableId="315185480">
    <w:abstractNumId w:val="20"/>
  </w:num>
  <w:num w:numId="12" w16cid:durableId="1815297884">
    <w:abstractNumId w:val="9"/>
  </w:num>
  <w:num w:numId="13" w16cid:durableId="314994745">
    <w:abstractNumId w:val="0"/>
  </w:num>
  <w:num w:numId="14" w16cid:durableId="1072044091">
    <w:abstractNumId w:val="2"/>
  </w:num>
  <w:num w:numId="15" w16cid:durableId="829753162">
    <w:abstractNumId w:val="25"/>
  </w:num>
  <w:num w:numId="16" w16cid:durableId="294993861">
    <w:abstractNumId w:val="46"/>
  </w:num>
  <w:num w:numId="17" w16cid:durableId="926185791">
    <w:abstractNumId w:val="37"/>
  </w:num>
  <w:num w:numId="18" w16cid:durableId="563218728">
    <w:abstractNumId w:val="1"/>
  </w:num>
  <w:num w:numId="19" w16cid:durableId="1253928503">
    <w:abstractNumId w:val="41"/>
  </w:num>
  <w:num w:numId="20" w16cid:durableId="1249315069">
    <w:abstractNumId w:val="7"/>
  </w:num>
  <w:num w:numId="21" w16cid:durableId="1115559068">
    <w:abstractNumId w:val="12"/>
  </w:num>
  <w:num w:numId="22" w16cid:durableId="774054929">
    <w:abstractNumId w:val="8"/>
  </w:num>
  <w:num w:numId="23" w16cid:durableId="1172178370">
    <w:abstractNumId w:val="35"/>
  </w:num>
  <w:num w:numId="24" w16cid:durableId="1505705527">
    <w:abstractNumId w:val="32"/>
  </w:num>
  <w:num w:numId="25" w16cid:durableId="139150419">
    <w:abstractNumId w:val="28"/>
  </w:num>
  <w:num w:numId="26" w16cid:durableId="2121754105">
    <w:abstractNumId w:val="14"/>
  </w:num>
  <w:num w:numId="27" w16cid:durableId="380979570">
    <w:abstractNumId w:val="39"/>
  </w:num>
  <w:num w:numId="28" w16cid:durableId="965816265">
    <w:abstractNumId w:val="34"/>
  </w:num>
  <w:num w:numId="29" w16cid:durableId="1588344865">
    <w:abstractNumId w:val="33"/>
  </w:num>
  <w:num w:numId="30" w16cid:durableId="5451075">
    <w:abstractNumId w:val="6"/>
  </w:num>
  <w:num w:numId="31" w16cid:durableId="1061321075">
    <w:abstractNumId w:val="5"/>
  </w:num>
  <w:num w:numId="32" w16cid:durableId="2096705135">
    <w:abstractNumId w:val="22"/>
  </w:num>
  <w:num w:numId="33" w16cid:durableId="131410649">
    <w:abstractNumId w:val="27"/>
  </w:num>
  <w:num w:numId="34" w16cid:durableId="453448859">
    <w:abstractNumId w:val="3"/>
  </w:num>
  <w:num w:numId="35" w16cid:durableId="287668307">
    <w:abstractNumId w:val="30"/>
  </w:num>
  <w:num w:numId="36" w16cid:durableId="340746652">
    <w:abstractNumId w:val="24"/>
  </w:num>
  <w:num w:numId="37" w16cid:durableId="401875771">
    <w:abstractNumId w:val="29"/>
  </w:num>
  <w:num w:numId="38" w16cid:durableId="289434788">
    <w:abstractNumId w:val="43"/>
  </w:num>
  <w:num w:numId="39" w16cid:durableId="1886747688">
    <w:abstractNumId w:val="45"/>
  </w:num>
  <w:num w:numId="40" w16cid:durableId="1306348273">
    <w:abstractNumId w:val="44"/>
  </w:num>
  <w:num w:numId="41" w16cid:durableId="376010091">
    <w:abstractNumId w:val="40"/>
  </w:num>
  <w:num w:numId="42" w16cid:durableId="987366643">
    <w:abstractNumId w:val="19"/>
  </w:num>
  <w:num w:numId="43" w16cid:durableId="2060131411">
    <w:abstractNumId w:val="38"/>
  </w:num>
  <w:num w:numId="44" w16cid:durableId="1457411202">
    <w:abstractNumId w:val="10"/>
  </w:num>
  <w:num w:numId="45" w16cid:durableId="2134783832">
    <w:abstractNumId w:val="23"/>
  </w:num>
  <w:num w:numId="46" w16cid:durableId="333607545">
    <w:abstractNumId w:val="16"/>
  </w:num>
  <w:num w:numId="47" w16cid:durableId="2041009154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59"/>
    <w:rsid w:val="00000EC3"/>
    <w:rsid w:val="0000143C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0035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4CD"/>
    <w:rsid w:val="00050CC4"/>
    <w:rsid w:val="00052394"/>
    <w:rsid w:val="0005307D"/>
    <w:rsid w:val="00054080"/>
    <w:rsid w:val="000548CB"/>
    <w:rsid w:val="00055E82"/>
    <w:rsid w:val="0005682D"/>
    <w:rsid w:val="00057000"/>
    <w:rsid w:val="0006333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C0DEC"/>
    <w:rsid w:val="000C2C41"/>
    <w:rsid w:val="000C6A6D"/>
    <w:rsid w:val="000C6B2C"/>
    <w:rsid w:val="000C754F"/>
    <w:rsid w:val="000C75FC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0D7C"/>
    <w:rsid w:val="001012F6"/>
    <w:rsid w:val="001026DD"/>
    <w:rsid w:val="00103486"/>
    <w:rsid w:val="001039AF"/>
    <w:rsid w:val="00103EA0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EEA"/>
    <w:rsid w:val="00123122"/>
    <w:rsid w:val="001234A2"/>
    <w:rsid w:val="00123988"/>
    <w:rsid w:val="00123996"/>
    <w:rsid w:val="00124907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9CC"/>
    <w:rsid w:val="00143CA6"/>
    <w:rsid w:val="0014675A"/>
    <w:rsid w:val="00146B12"/>
    <w:rsid w:val="00150524"/>
    <w:rsid w:val="00150E93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DB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5BA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549"/>
    <w:rsid w:val="002259C7"/>
    <w:rsid w:val="00226404"/>
    <w:rsid w:val="002269D3"/>
    <w:rsid w:val="0022766E"/>
    <w:rsid w:val="00231FE4"/>
    <w:rsid w:val="00233085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A5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D24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0630"/>
    <w:rsid w:val="002D128A"/>
    <w:rsid w:val="002D141E"/>
    <w:rsid w:val="002D25AF"/>
    <w:rsid w:val="002D3556"/>
    <w:rsid w:val="002D39C2"/>
    <w:rsid w:val="002D3EA3"/>
    <w:rsid w:val="002D439B"/>
    <w:rsid w:val="002D4A4E"/>
    <w:rsid w:val="002D4DE7"/>
    <w:rsid w:val="002D656A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875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A7762"/>
    <w:rsid w:val="003B1C6B"/>
    <w:rsid w:val="003B2387"/>
    <w:rsid w:val="003B2E26"/>
    <w:rsid w:val="003B41E7"/>
    <w:rsid w:val="003B538A"/>
    <w:rsid w:val="003B657D"/>
    <w:rsid w:val="003C20E6"/>
    <w:rsid w:val="003C214B"/>
    <w:rsid w:val="003C27AE"/>
    <w:rsid w:val="003C27C0"/>
    <w:rsid w:val="003C2B45"/>
    <w:rsid w:val="003C396B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3978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417F"/>
    <w:rsid w:val="00404535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18B6"/>
    <w:rsid w:val="004519D0"/>
    <w:rsid w:val="0045271A"/>
    <w:rsid w:val="00452EC6"/>
    <w:rsid w:val="00455204"/>
    <w:rsid w:val="00455EB2"/>
    <w:rsid w:val="00455F37"/>
    <w:rsid w:val="0046086D"/>
    <w:rsid w:val="00461226"/>
    <w:rsid w:val="00461B51"/>
    <w:rsid w:val="00463790"/>
    <w:rsid w:val="00467424"/>
    <w:rsid w:val="004711DC"/>
    <w:rsid w:val="00473560"/>
    <w:rsid w:val="0047418E"/>
    <w:rsid w:val="00474B46"/>
    <w:rsid w:val="00475744"/>
    <w:rsid w:val="00475A21"/>
    <w:rsid w:val="00476B7E"/>
    <w:rsid w:val="004779A5"/>
    <w:rsid w:val="00477E7A"/>
    <w:rsid w:val="0048039D"/>
    <w:rsid w:val="00480470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7EC"/>
    <w:rsid w:val="00491D92"/>
    <w:rsid w:val="00492EB7"/>
    <w:rsid w:val="00494B40"/>
    <w:rsid w:val="00497335"/>
    <w:rsid w:val="004977A3"/>
    <w:rsid w:val="004A10AB"/>
    <w:rsid w:val="004A3F3E"/>
    <w:rsid w:val="004A4AB6"/>
    <w:rsid w:val="004A5DFF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E0943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6DF"/>
    <w:rsid w:val="004F0637"/>
    <w:rsid w:val="004F0E61"/>
    <w:rsid w:val="004F34E0"/>
    <w:rsid w:val="004F453E"/>
    <w:rsid w:val="004F4557"/>
    <w:rsid w:val="004F5878"/>
    <w:rsid w:val="004F5E07"/>
    <w:rsid w:val="004F6098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4C1"/>
    <w:rsid w:val="0053637C"/>
    <w:rsid w:val="005422AF"/>
    <w:rsid w:val="0054440B"/>
    <w:rsid w:val="00550A45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4B3E"/>
    <w:rsid w:val="00575A35"/>
    <w:rsid w:val="00575DFD"/>
    <w:rsid w:val="00575F92"/>
    <w:rsid w:val="005801C1"/>
    <w:rsid w:val="0058035B"/>
    <w:rsid w:val="00582F46"/>
    <w:rsid w:val="00583591"/>
    <w:rsid w:val="005836C6"/>
    <w:rsid w:val="00583DC9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5C1D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4E77"/>
    <w:rsid w:val="005E5264"/>
    <w:rsid w:val="005E5C5A"/>
    <w:rsid w:val="005E6675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02B2"/>
    <w:rsid w:val="0060192A"/>
    <w:rsid w:val="00604734"/>
    <w:rsid w:val="0060599C"/>
    <w:rsid w:val="00606979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974"/>
    <w:rsid w:val="00621B6D"/>
    <w:rsid w:val="006254E3"/>
    <w:rsid w:val="00626881"/>
    <w:rsid w:val="006315F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5D6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972AA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C14"/>
    <w:rsid w:val="006C1DBF"/>
    <w:rsid w:val="006C1F0B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3F4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E78"/>
    <w:rsid w:val="00774FBE"/>
    <w:rsid w:val="007773F0"/>
    <w:rsid w:val="00777DF5"/>
    <w:rsid w:val="007807D3"/>
    <w:rsid w:val="0078280A"/>
    <w:rsid w:val="00783207"/>
    <w:rsid w:val="00783492"/>
    <w:rsid w:val="00784A7B"/>
    <w:rsid w:val="007856B7"/>
    <w:rsid w:val="00786C0D"/>
    <w:rsid w:val="007902EF"/>
    <w:rsid w:val="007905E0"/>
    <w:rsid w:val="00790A3B"/>
    <w:rsid w:val="0079113B"/>
    <w:rsid w:val="0079498F"/>
    <w:rsid w:val="00794F14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3E1C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6755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011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2338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4569"/>
    <w:rsid w:val="008E4AF9"/>
    <w:rsid w:val="008E5A13"/>
    <w:rsid w:val="008E6037"/>
    <w:rsid w:val="008E7291"/>
    <w:rsid w:val="008F008C"/>
    <w:rsid w:val="008F0F01"/>
    <w:rsid w:val="008F1250"/>
    <w:rsid w:val="008F2425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C63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800EF"/>
    <w:rsid w:val="00981B2B"/>
    <w:rsid w:val="00982A31"/>
    <w:rsid w:val="00983EB4"/>
    <w:rsid w:val="00983ECF"/>
    <w:rsid w:val="0098498F"/>
    <w:rsid w:val="0098590D"/>
    <w:rsid w:val="00985C17"/>
    <w:rsid w:val="00987EF6"/>
    <w:rsid w:val="00994744"/>
    <w:rsid w:val="00995B83"/>
    <w:rsid w:val="00995E88"/>
    <w:rsid w:val="00996721"/>
    <w:rsid w:val="009A0EF8"/>
    <w:rsid w:val="009A1C3A"/>
    <w:rsid w:val="009A645D"/>
    <w:rsid w:val="009A699B"/>
    <w:rsid w:val="009A6A39"/>
    <w:rsid w:val="009A7F3F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FD"/>
    <w:rsid w:val="009D34AD"/>
    <w:rsid w:val="009D3AFC"/>
    <w:rsid w:val="009D4B3B"/>
    <w:rsid w:val="009D4FE3"/>
    <w:rsid w:val="009D5669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C2D"/>
    <w:rsid w:val="00A15097"/>
    <w:rsid w:val="00A15AF9"/>
    <w:rsid w:val="00A163A9"/>
    <w:rsid w:val="00A16432"/>
    <w:rsid w:val="00A16F35"/>
    <w:rsid w:val="00A20A9B"/>
    <w:rsid w:val="00A20E10"/>
    <w:rsid w:val="00A213C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EC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13F2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08E5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426F"/>
    <w:rsid w:val="00AC60FA"/>
    <w:rsid w:val="00AC7BE4"/>
    <w:rsid w:val="00AD052E"/>
    <w:rsid w:val="00AD07B3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EC9"/>
    <w:rsid w:val="00B23A9C"/>
    <w:rsid w:val="00B23DCB"/>
    <w:rsid w:val="00B23FBA"/>
    <w:rsid w:val="00B269AE"/>
    <w:rsid w:val="00B27656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46EE6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26FB"/>
    <w:rsid w:val="00B62E9D"/>
    <w:rsid w:val="00B64C1C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1F38"/>
    <w:rsid w:val="00B92090"/>
    <w:rsid w:val="00B92126"/>
    <w:rsid w:val="00B92B06"/>
    <w:rsid w:val="00B968B9"/>
    <w:rsid w:val="00B96F37"/>
    <w:rsid w:val="00B97EAE"/>
    <w:rsid w:val="00BA09AD"/>
    <w:rsid w:val="00BA25B2"/>
    <w:rsid w:val="00BA354C"/>
    <w:rsid w:val="00BA3A10"/>
    <w:rsid w:val="00BA3B0B"/>
    <w:rsid w:val="00BA5D6C"/>
    <w:rsid w:val="00BA6036"/>
    <w:rsid w:val="00BB1445"/>
    <w:rsid w:val="00BB1CFF"/>
    <w:rsid w:val="00BB281D"/>
    <w:rsid w:val="00BB39E4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4C0"/>
    <w:rsid w:val="00C25F50"/>
    <w:rsid w:val="00C26B1D"/>
    <w:rsid w:val="00C26CEA"/>
    <w:rsid w:val="00C272A2"/>
    <w:rsid w:val="00C305F7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67E8B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15C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B96"/>
    <w:rsid w:val="00CC6209"/>
    <w:rsid w:val="00CC6D9F"/>
    <w:rsid w:val="00CD019A"/>
    <w:rsid w:val="00CD0FE7"/>
    <w:rsid w:val="00CD2747"/>
    <w:rsid w:val="00CD2805"/>
    <w:rsid w:val="00CD2BB7"/>
    <w:rsid w:val="00CD392D"/>
    <w:rsid w:val="00CD5006"/>
    <w:rsid w:val="00CD5706"/>
    <w:rsid w:val="00CD57A1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47C12"/>
    <w:rsid w:val="00D50662"/>
    <w:rsid w:val="00D51CEA"/>
    <w:rsid w:val="00D52743"/>
    <w:rsid w:val="00D528F6"/>
    <w:rsid w:val="00D54048"/>
    <w:rsid w:val="00D56A06"/>
    <w:rsid w:val="00D57EF2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506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DC"/>
    <w:rsid w:val="00D94B32"/>
    <w:rsid w:val="00D96189"/>
    <w:rsid w:val="00D96653"/>
    <w:rsid w:val="00D969AF"/>
    <w:rsid w:val="00D96D29"/>
    <w:rsid w:val="00DA033F"/>
    <w:rsid w:val="00DA3B82"/>
    <w:rsid w:val="00DA3C1F"/>
    <w:rsid w:val="00DA4AFC"/>
    <w:rsid w:val="00DA5AAD"/>
    <w:rsid w:val="00DA5E79"/>
    <w:rsid w:val="00DA6782"/>
    <w:rsid w:val="00DB2317"/>
    <w:rsid w:val="00DB3E23"/>
    <w:rsid w:val="00DB77E7"/>
    <w:rsid w:val="00DB7F9A"/>
    <w:rsid w:val="00DC0861"/>
    <w:rsid w:val="00DC1C64"/>
    <w:rsid w:val="00DC2540"/>
    <w:rsid w:val="00DC476D"/>
    <w:rsid w:val="00DC60E4"/>
    <w:rsid w:val="00DC63C1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4E64"/>
    <w:rsid w:val="00E25264"/>
    <w:rsid w:val="00E26400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0333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9CB"/>
    <w:rsid w:val="00EF7C5D"/>
    <w:rsid w:val="00F12D65"/>
    <w:rsid w:val="00F13ED0"/>
    <w:rsid w:val="00F14657"/>
    <w:rsid w:val="00F1556F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32B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19C1"/>
    <w:rsid w:val="00F64DAD"/>
    <w:rsid w:val="00F65FCB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C530C"/>
    <w:rsid w:val="00FD0782"/>
    <w:rsid w:val="00FD11BB"/>
    <w:rsid w:val="00FD157B"/>
    <w:rsid w:val="00FD181F"/>
    <w:rsid w:val="00FD2457"/>
    <w:rsid w:val="00FD2D0D"/>
    <w:rsid w:val="00FD3626"/>
    <w:rsid w:val="00FD3E71"/>
    <w:rsid w:val="00FD64A2"/>
    <w:rsid w:val="00FE0113"/>
    <w:rsid w:val="00FE048F"/>
    <w:rsid w:val="00FE2941"/>
    <w:rsid w:val="00FE3201"/>
    <w:rsid w:val="00FE37DE"/>
    <w:rsid w:val="00FE42DF"/>
    <w:rsid w:val="00FE491C"/>
    <w:rsid w:val="00FE543A"/>
    <w:rsid w:val="00FF05BE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2A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7B0C1F0CB84347B6B559DA9017877A" ma:contentTypeVersion="2" ma:contentTypeDescription="Crie um novo documento." ma:contentTypeScope="" ma:versionID="83589948387dbf65cd8f8508eb86acce">
  <xsd:schema xmlns:xsd="http://www.w3.org/2001/XMLSchema" xmlns:xs="http://www.w3.org/2001/XMLSchema" xmlns:p="http://schemas.microsoft.com/office/2006/metadata/properties" xmlns:ns2="c4a9ce18-c9d9-44b3-94fc-0aa9cf35260d" targetNamespace="http://schemas.microsoft.com/office/2006/metadata/properties" ma:root="true" ma:fieldsID="24f525bf972fb626e134dee24d22d817" ns2:_="">
    <xsd:import namespace="c4a9ce18-c9d9-44b3-94fc-0aa9cf3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ce18-c9d9-44b3-94fc-0aa9cf35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FD507-E0D8-457F-B2D1-A3E374239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9ce18-c9d9-44b3-94fc-0aa9cf35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96709-F9B2-4000-8538-E42565D25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776D46-B2EE-4E92-AFA0-03E6F817D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14</TotalTime>
  <Pages>6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Design de Aplicativos Móveis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de Aplicativos Móveis</dc:title>
  <dc:subject>CADERNO DE RESOLUÇÃO DA ATIVIDADE PRÁTICA</dc:subject>
  <dc:creator>ESCREVA SEU NOME AQUI;MARGARETE.M@uninter.com</dc:creator>
  <cp:keywords/>
  <dc:description/>
  <cp:lastModifiedBy>Margarete Marzani</cp:lastModifiedBy>
  <cp:revision>2</cp:revision>
  <cp:lastPrinted>2020-11-23T21:46:00Z</cp:lastPrinted>
  <dcterms:created xsi:type="dcterms:W3CDTF">2022-06-07T14:58:00Z</dcterms:created>
  <dcterms:modified xsi:type="dcterms:W3CDTF">2022-06-07T14:58:00Z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0x010100E67B0C1F0CB84347B6B559DA9017877A</vt:lpwstr>
  </property>
</Properties>
</file>