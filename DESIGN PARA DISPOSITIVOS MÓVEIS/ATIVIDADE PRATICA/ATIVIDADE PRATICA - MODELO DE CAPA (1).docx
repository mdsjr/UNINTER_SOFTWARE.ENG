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B98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C800C3B" wp14:editId="37622A58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51C8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03EB2D5E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70381C1A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339B110D" w14:textId="77B8C092" w:rsidR="00372854" w:rsidRPr="00A25F6B" w:rsidRDefault="007D499C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7D499C">
        <w:rPr>
          <w:b w:val="0"/>
          <w:color w:val="000000" w:themeColor="text1"/>
          <w:sz w:val="28"/>
          <w:szCs w:val="28"/>
          <w:highlight w:val="yellow"/>
        </w:rPr>
        <w:t>NOME DO CURSO</w:t>
      </w:r>
    </w:p>
    <w:p w14:paraId="4D4686F4" w14:textId="2EFFE28F" w:rsidR="00E66E98" w:rsidRDefault="00372854" w:rsidP="00E66E98">
      <w:pPr>
        <w:pStyle w:val="07-FolhadeRosto"/>
      </w:pPr>
      <w:r w:rsidRPr="00372854">
        <w:rPr>
          <w:b w:val="0"/>
          <w:sz w:val="28"/>
          <w:szCs w:val="28"/>
        </w:rPr>
        <w:t xml:space="preserve">DISCIPLINA DE </w:t>
      </w:r>
      <w:r w:rsidR="007D499C" w:rsidRPr="007D499C">
        <w:rPr>
          <w:b w:val="0"/>
          <w:sz w:val="28"/>
          <w:szCs w:val="28"/>
          <w:highlight w:val="yellow"/>
        </w:rPr>
        <w:t xml:space="preserve">NOME DA </w:t>
      </w:r>
      <w:r w:rsidR="007D499C" w:rsidRPr="007D499C">
        <w:rPr>
          <w:b w:val="0"/>
          <w:sz w:val="28"/>
          <w:szCs w:val="28"/>
          <w:highlight w:val="yellow"/>
        </w:rPr>
        <w:t>DISCIPLINA</w:t>
      </w:r>
    </w:p>
    <w:p w14:paraId="25B42C1D" w14:textId="77777777" w:rsidR="008F612E" w:rsidRDefault="008F612E" w:rsidP="00E66E98">
      <w:pPr>
        <w:pStyle w:val="07-FolhadeRosto"/>
      </w:pPr>
    </w:p>
    <w:p w14:paraId="0C0D167A" w14:textId="77777777" w:rsidR="00E66E98" w:rsidRDefault="00E66E98" w:rsidP="00E66E98">
      <w:pPr>
        <w:pStyle w:val="07-FolhadeRosto"/>
      </w:pPr>
    </w:p>
    <w:p w14:paraId="6D23F3CD" w14:textId="77777777" w:rsidR="00E66E98" w:rsidRDefault="00E66E98" w:rsidP="00E66E98"/>
    <w:p w14:paraId="174CE321" w14:textId="77777777" w:rsidR="00E66E98" w:rsidRDefault="00E66E98" w:rsidP="00E66E98"/>
    <w:p w14:paraId="7BB232F0" w14:textId="77777777" w:rsidR="00E66E98" w:rsidRDefault="00E66E98" w:rsidP="00E66E98"/>
    <w:p w14:paraId="7E592C1A" w14:textId="77777777" w:rsidR="00E66E98" w:rsidRDefault="00E66E98" w:rsidP="00E66E98"/>
    <w:p w14:paraId="3DFDD8A8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4E6D7E92" w14:textId="77777777" w:rsidR="00E66E98" w:rsidRDefault="00E66E98" w:rsidP="00E66E98"/>
    <w:p w14:paraId="599D8333" w14:textId="77777777" w:rsidR="008F612E" w:rsidRDefault="008F612E" w:rsidP="00E66E98"/>
    <w:p w14:paraId="0ABF2568" w14:textId="77777777" w:rsidR="00E66E98" w:rsidRDefault="00E66E98" w:rsidP="00E66E98"/>
    <w:p w14:paraId="620AAD25" w14:textId="77777777" w:rsidR="00A96CE3" w:rsidRDefault="00A96CE3" w:rsidP="00E66E98"/>
    <w:p w14:paraId="4EA13E48" w14:textId="77777777" w:rsidR="00A96CE3" w:rsidRDefault="00A96CE3" w:rsidP="00E66E98"/>
    <w:p w14:paraId="1ADF21D5" w14:textId="77777777" w:rsidR="00A96CE3" w:rsidRDefault="00A96CE3" w:rsidP="00E66E98"/>
    <w:p w14:paraId="7D219B67" w14:textId="77777777" w:rsidR="00A96CE3" w:rsidRDefault="00A96CE3" w:rsidP="00E66E98"/>
    <w:p w14:paraId="0D53B303" w14:textId="77777777" w:rsidR="00A96CE3" w:rsidRPr="00372854" w:rsidRDefault="00A96CE3" w:rsidP="00E66E98"/>
    <w:p w14:paraId="5F071F7A" w14:textId="77777777" w:rsidR="00A96CE3" w:rsidRPr="001832B6" w:rsidRDefault="00A25F6B" w:rsidP="00A96CE3">
      <w:pPr>
        <w:pStyle w:val="07-FolhadeRosto"/>
        <w:jc w:val="right"/>
        <w:rPr>
          <w:b w:val="0"/>
          <w:highlight w:val="yellow"/>
        </w:rPr>
      </w:pPr>
      <w:r w:rsidRPr="001832B6">
        <w:rPr>
          <w:b w:val="0"/>
          <w:highlight w:val="yellow"/>
        </w:rPr>
        <w:t xml:space="preserve">nome </w:t>
      </w:r>
      <w:r w:rsidR="00516CE2" w:rsidRPr="001832B6">
        <w:rPr>
          <w:b w:val="0"/>
          <w:highlight w:val="yellow"/>
        </w:rPr>
        <w:t>aluno</w:t>
      </w:r>
      <w:r w:rsidR="004F44EC" w:rsidRPr="001832B6">
        <w:rPr>
          <w:b w:val="0"/>
          <w:highlight w:val="yellow"/>
        </w:rPr>
        <w:t xml:space="preserve"> – RU: 1234567</w:t>
      </w:r>
    </w:p>
    <w:p w14:paraId="2F4F7DAA" w14:textId="2BBF7AC3" w:rsidR="00516CE2" w:rsidRPr="00372854" w:rsidRDefault="000B6370" w:rsidP="009D2DE4">
      <w:pPr>
        <w:pStyle w:val="07-FolhadeRosto"/>
        <w:ind w:firstLine="708"/>
        <w:jc w:val="right"/>
        <w:rPr>
          <w:b w:val="0"/>
        </w:rPr>
      </w:pPr>
      <w:r>
        <w:rPr>
          <w:b w:val="0"/>
        </w:rPr>
        <w:t xml:space="preserve">PROF. </w:t>
      </w:r>
      <w:r w:rsidR="007D499C">
        <w:rPr>
          <w:b w:val="0"/>
        </w:rPr>
        <w:t>MARGARETE KLAMAS</w:t>
      </w:r>
    </w:p>
    <w:p w14:paraId="17949D48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3B628150" w14:textId="77777777" w:rsidR="00E66E98" w:rsidRDefault="00E66E98" w:rsidP="00E66E98">
      <w:pPr>
        <w:jc w:val="left"/>
      </w:pPr>
    </w:p>
    <w:p w14:paraId="4D07AFB4" w14:textId="77777777" w:rsidR="00E66E98" w:rsidRDefault="00E66E98" w:rsidP="00E66E98"/>
    <w:p w14:paraId="3AEC7DD5" w14:textId="77777777" w:rsidR="00E66E98" w:rsidRDefault="00E66E98" w:rsidP="00E66E98"/>
    <w:p w14:paraId="1DA42E5F" w14:textId="77777777" w:rsidR="00A96CE3" w:rsidRDefault="00A96CE3" w:rsidP="00E66E98"/>
    <w:p w14:paraId="3E93ABC2" w14:textId="77777777" w:rsidR="00A96CE3" w:rsidRDefault="00A96CE3" w:rsidP="00E66E98"/>
    <w:p w14:paraId="423102A0" w14:textId="77777777" w:rsidR="00A96CE3" w:rsidRDefault="00A96CE3" w:rsidP="00E66E98"/>
    <w:p w14:paraId="6D3E8319" w14:textId="77777777" w:rsidR="00372854" w:rsidRDefault="00372854" w:rsidP="00E66E98"/>
    <w:p w14:paraId="12384128" w14:textId="77777777" w:rsidR="00E66E98" w:rsidRDefault="00E66E98" w:rsidP="00E66E98"/>
    <w:p w14:paraId="132864BD" w14:textId="77777777" w:rsidR="00E66E98" w:rsidRDefault="00E66E98" w:rsidP="00E66E98"/>
    <w:p w14:paraId="0FAD6BE6" w14:textId="77777777" w:rsidR="00E66E98" w:rsidRPr="001832B6" w:rsidRDefault="00A25F6B" w:rsidP="00E66E98">
      <w:pPr>
        <w:pStyle w:val="07-FolhadeRosto"/>
        <w:rPr>
          <w:b w:val="0"/>
          <w:highlight w:val="yellow"/>
        </w:rPr>
      </w:pPr>
      <w:r w:rsidRPr="001832B6">
        <w:rPr>
          <w:b w:val="0"/>
          <w:highlight w:val="yellow"/>
        </w:rPr>
        <w:t>sua cidade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–</w:t>
      </w:r>
      <w:r w:rsidR="00DF2946" w:rsidRPr="001832B6">
        <w:rPr>
          <w:b w:val="0"/>
          <w:highlight w:val="yellow"/>
        </w:rPr>
        <w:t xml:space="preserve"> </w:t>
      </w:r>
      <w:r w:rsidRPr="001832B6">
        <w:rPr>
          <w:b w:val="0"/>
          <w:highlight w:val="yellow"/>
        </w:rPr>
        <w:t>seu estado</w:t>
      </w:r>
    </w:p>
    <w:p w14:paraId="0B1103BD" w14:textId="0E362C3B" w:rsidR="00A96CE3" w:rsidRPr="00372854" w:rsidRDefault="009D2DE4" w:rsidP="00E66E98">
      <w:pPr>
        <w:pStyle w:val="07-FolhadeRosto"/>
        <w:rPr>
          <w:b w:val="0"/>
        </w:rPr>
      </w:pPr>
      <w:r>
        <w:rPr>
          <w:b w:val="0"/>
        </w:rPr>
        <w:t>202</w:t>
      </w:r>
      <w:r w:rsidR="000B6370">
        <w:rPr>
          <w:b w:val="0"/>
        </w:rPr>
        <w:t>2</w:t>
      </w:r>
    </w:p>
    <w:p w14:paraId="26C93171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0F7A9658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5BAA7307" w14:textId="2BB5247A" w:rsidR="007D499C" w:rsidRDefault="007D499C" w:rsidP="007D499C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  <w:sz w:val="28"/>
          <w:szCs w:val="28"/>
        </w:rPr>
      </w:pPr>
      <w:r w:rsidRPr="007D499C">
        <w:rPr>
          <w:rFonts w:ascii="Arial" w:hAnsi="Arial" w:cs="Arial"/>
          <w:sz w:val="28"/>
          <w:szCs w:val="28"/>
        </w:rPr>
        <w:lastRenderedPageBreak/>
        <w:t>OBJETIVO DO PROTÓTIPO</w:t>
      </w:r>
    </w:p>
    <w:p w14:paraId="5F453063" w14:textId="77777777" w:rsidR="007D499C" w:rsidRPr="007D499C" w:rsidRDefault="007D499C" w:rsidP="007D499C">
      <w:pPr>
        <w:spacing w:line="360" w:lineRule="auto"/>
        <w:rPr>
          <w:rFonts w:ascii="Arial" w:hAnsi="Arial" w:cs="Arial"/>
          <w:sz w:val="28"/>
          <w:szCs w:val="28"/>
        </w:rPr>
      </w:pPr>
    </w:p>
    <w:p w14:paraId="69BB615F" w14:textId="3EC5A13C" w:rsidR="007D499C" w:rsidRPr="007D499C" w:rsidRDefault="007D499C" w:rsidP="007D499C">
      <w:pPr>
        <w:pStyle w:val="PargrafodaLista"/>
        <w:numPr>
          <w:ilvl w:val="0"/>
          <w:numId w:val="21"/>
        </w:numPr>
        <w:spacing w:line="360" w:lineRule="auto"/>
        <w:rPr>
          <w:rFonts w:ascii="Arial" w:hAnsi="Arial" w:cs="Arial"/>
          <w:sz w:val="28"/>
          <w:szCs w:val="28"/>
        </w:rPr>
      </w:pPr>
      <w:r w:rsidRPr="007D499C">
        <w:rPr>
          <w:rFonts w:ascii="Arial" w:hAnsi="Arial" w:cs="Arial"/>
          <w:sz w:val="28"/>
          <w:szCs w:val="28"/>
        </w:rPr>
        <w:t>LINK PARA TESTAR PROTÓTIPO</w:t>
      </w:r>
    </w:p>
    <w:sectPr w:rsidR="007D499C" w:rsidRPr="007D499C" w:rsidSect="00D55D22">
      <w:footerReference w:type="first" r:id="rId13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97C88" w14:textId="77777777" w:rsidR="00875953" w:rsidRDefault="00875953">
      <w:r>
        <w:separator/>
      </w:r>
    </w:p>
  </w:endnote>
  <w:endnote w:type="continuationSeparator" w:id="0">
    <w:p w14:paraId="323A0C78" w14:textId="77777777" w:rsidR="00875953" w:rsidRDefault="00875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4F79" w14:textId="77777777" w:rsidR="009D7891" w:rsidRDefault="009D7891">
    <w:pPr>
      <w:pStyle w:val="Rodap"/>
      <w:jc w:val="right"/>
    </w:pPr>
  </w:p>
  <w:p w14:paraId="2D01A608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403CF" w14:textId="77777777" w:rsidR="009D7891" w:rsidRDefault="009D7891">
    <w:pPr>
      <w:pStyle w:val="Rodap"/>
      <w:jc w:val="center"/>
    </w:pPr>
  </w:p>
  <w:p w14:paraId="0E830819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Content>
      <w:p w14:paraId="7E0CCC5F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0DE">
          <w:rPr>
            <w:noProof/>
          </w:rPr>
          <w:t>1</w:t>
        </w:r>
        <w:r>
          <w:fldChar w:fldCharType="end"/>
        </w:r>
      </w:p>
    </w:sdtContent>
  </w:sdt>
  <w:p w14:paraId="4C095AA9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1D136" w14:textId="77777777" w:rsidR="00875953" w:rsidRDefault="00875953">
      <w:r>
        <w:separator/>
      </w:r>
    </w:p>
  </w:footnote>
  <w:footnote w:type="continuationSeparator" w:id="0">
    <w:p w14:paraId="3259BB9C" w14:textId="77777777" w:rsidR="00875953" w:rsidRDefault="00875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4850" w14:textId="77777777" w:rsidR="00E255BA" w:rsidRDefault="00E255BA">
    <w:pPr>
      <w:pStyle w:val="Cabealho"/>
      <w:jc w:val="right"/>
    </w:pPr>
  </w:p>
  <w:p w14:paraId="7BD714EE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901D6" w14:textId="77777777" w:rsidR="009A1B60" w:rsidRDefault="009A1B60" w:rsidP="009A1B60">
    <w:pPr>
      <w:pStyle w:val="Cabealho"/>
      <w:jc w:val="center"/>
    </w:pPr>
  </w:p>
  <w:p w14:paraId="28085DDD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1A321C9"/>
    <w:multiLevelType w:val="hybridMultilevel"/>
    <w:tmpl w:val="8918CF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2940776">
    <w:abstractNumId w:val="10"/>
  </w:num>
  <w:num w:numId="2" w16cid:durableId="1967422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5077340">
    <w:abstractNumId w:val="6"/>
  </w:num>
  <w:num w:numId="4" w16cid:durableId="1921712463">
    <w:abstractNumId w:val="5"/>
  </w:num>
  <w:num w:numId="5" w16cid:durableId="1257595568">
    <w:abstractNumId w:val="8"/>
  </w:num>
  <w:num w:numId="6" w16cid:durableId="1061176272">
    <w:abstractNumId w:val="7"/>
  </w:num>
  <w:num w:numId="7" w16cid:durableId="2055545869">
    <w:abstractNumId w:val="2"/>
  </w:num>
  <w:num w:numId="8" w16cid:durableId="678311730">
    <w:abstractNumId w:val="1"/>
  </w:num>
  <w:num w:numId="9" w16cid:durableId="769399148">
    <w:abstractNumId w:val="9"/>
  </w:num>
  <w:num w:numId="10" w16cid:durableId="929703721">
    <w:abstractNumId w:val="3"/>
  </w:num>
  <w:num w:numId="11" w16cid:durableId="95829665">
    <w:abstractNumId w:val="10"/>
  </w:num>
  <w:num w:numId="12" w16cid:durableId="87392308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532027">
    <w:abstractNumId w:val="10"/>
  </w:num>
  <w:num w:numId="14" w16cid:durableId="1546870570">
    <w:abstractNumId w:val="10"/>
  </w:num>
  <w:num w:numId="15" w16cid:durableId="1975671257">
    <w:abstractNumId w:val="0"/>
  </w:num>
  <w:num w:numId="16" w16cid:durableId="289746511">
    <w:abstractNumId w:val="10"/>
  </w:num>
  <w:num w:numId="17" w16cid:durableId="1513492744">
    <w:abstractNumId w:val="10"/>
  </w:num>
  <w:num w:numId="18" w16cid:durableId="994719248">
    <w:abstractNumId w:val="10"/>
  </w:num>
  <w:num w:numId="19" w16cid:durableId="3111805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0013081">
    <w:abstractNumId w:val="10"/>
  </w:num>
  <w:num w:numId="21" w16cid:durableId="165440821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30F5D"/>
    <w:rsid w:val="00042B1C"/>
    <w:rsid w:val="000467FC"/>
    <w:rsid w:val="000502DA"/>
    <w:rsid w:val="00070762"/>
    <w:rsid w:val="00081763"/>
    <w:rsid w:val="0009219B"/>
    <w:rsid w:val="000B6370"/>
    <w:rsid w:val="000F12FB"/>
    <w:rsid w:val="001003E0"/>
    <w:rsid w:val="0013106F"/>
    <w:rsid w:val="00132E3A"/>
    <w:rsid w:val="00153F05"/>
    <w:rsid w:val="00155E30"/>
    <w:rsid w:val="001832B6"/>
    <w:rsid w:val="001926E5"/>
    <w:rsid w:val="00194B7E"/>
    <w:rsid w:val="001B67FF"/>
    <w:rsid w:val="001E5136"/>
    <w:rsid w:val="00200576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B29B4"/>
    <w:rsid w:val="003C2047"/>
    <w:rsid w:val="003C4AE9"/>
    <w:rsid w:val="003D09A9"/>
    <w:rsid w:val="003E3CDC"/>
    <w:rsid w:val="004148C8"/>
    <w:rsid w:val="00422B6A"/>
    <w:rsid w:val="0042336B"/>
    <w:rsid w:val="0045436F"/>
    <w:rsid w:val="0045563F"/>
    <w:rsid w:val="004762E9"/>
    <w:rsid w:val="00477837"/>
    <w:rsid w:val="00481830"/>
    <w:rsid w:val="00481F47"/>
    <w:rsid w:val="004A67B2"/>
    <w:rsid w:val="004D0F3D"/>
    <w:rsid w:val="004D2910"/>
    <w:rsid w:val="004F44EC"/>
    <w:rsid w:val="00516CE2"/>
    <w:rsid w:val="00517BDA"/>
    <w:rsid w:val="00543724"/>
    <w:rsid w:val="00571DED"/>
    <w:rsid w:val="005725B0"/>
    <w:rsid w:val="00586208"/>
    <w:rsid w:val="005B7BCF"/>
    <w:rsid w:val="005E3B53"/>
    <w:rsid w:val="0061118A"/>
    <w:rsid w:val="00611A22"/>
    <w:rsid w:val="00612662"/>
    <w:rsid w:val="0063383B"/>
    <w:rsid w:val="006370AE"/>
    <w:rsid w:val="006417AA"/>
    <w:rsid w:val="006440DE"/>
    <w:rsid w:val="00647BCE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84722"/>
    <w:rsid w:val="007D3311"/>
    <w:rsid w:val="007D499C"/>
    <w:rsid w:val="007D5E03"/>
    <w:rsid w:val="007F4337"/>
    <w:rsid w:val="007F784C"/>
    <w:rsid w:val="00801195"/>
    <w:rsid w:val="00837B19"/>
    <w:rsid w:val="008653A9"/>
    <w:rsid w:val="00874A2B"/>
    <w:rsid w:val="00875953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6293C"/>
    <w:rsid w:val="0096411C"/>
    <w:rsid w:val="00972D90"/>
    <w:rsid w:val="009802F9"/>
    <w:rsid w:val="009A1B60"/>
    <w:rsid w:val="009A1CDC"/>
    <w:rsid w:val="009A4CEC"/>
    <w:rsid w:val="009C7EE2"/>
    <w:rsid w:val="009D2DE4"/>
    <w:rsid w:val="009D7891"/>
    <w:rsid w:val="009E0D39"/>
    <w:rsid w:val="009E5F36"/>
    <w:rsid w:val="009F03A6"/>
    <w:rsid w:val="009F30CB"/>
    <w:rsid w:val="00A1300E"/>
    <w:rsid w:val="00A25B41"/>
    <w:rsid w:val="00A25F6B"/>
    <w:rsid w:val="00A26DD2"/>
    <w:rsid w:val="00A320FC"/>
    <w:rsid w:val="00A44AF4"/>
    <w:rsid w:val="00A60F15"/>
    <w:rsid w:val="00A728C7"/>
    <w:rsid w:val="00A769B3"/>
    <w:rsid w:val="00A85D9F"/>
    <w:rsid w:val="00A96CE3"/>
    <w:rsid w:val="00AA0991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F2481"/>
    <w:rsid w:val="00C10032"/>
    <w:rsid w:val="00C12530"/>
    <w:rsid w:val="00C143BD"/>
    <w:rsid w:val="00C25AEC"/>
    <w:rsid w:val="00C37A7A"/>
    <w:rsid w:val="00C526A9"/>
    <w:rsid w:val="00C8139C"/>
    <w:rsid w:val="00C861FC"/>
    <w:rsid w:val="00CA6FCD"/>
    <w:rsid w:val="00CB4AF4"/>
    <w:rsid w:val="00CC7216"/>
    <w:rsid w:val="00CD3BC4"/>
    <w:rsid w:val="00CF3BEA"/>
    <w:rsid w:val="00CF625B"/>
    <w:rsid w:val="00D015AB"/>
    <w:rsid w:val="00D07FA1"/>
    <w:rsid w:val="00D348B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2A74"/>
    <w:rsid w:val="00E255BA"/>
    <w:rsid w:val="00E26B2E"/>
    <w:rsid w:val="00E325FB"/>
    <w:rsid w:val="00E477CF"/>
    <w:rsid w:val="00E544D8"/>
    <w:rsid w:val="00E66E98"/>
    <w:rsid w:val="00E70660"/>
    <w:rsid w:val="00EE289B"/>
    <w:rsid w:val="00EF2960"/>
    <w:rsid w:val="00EF541B"/>
    <w:rsid w:val="00F15DC4"/>
    <w:rsid w:val="00F16014"/>
    <w:rsid w:val="00F17EC5"/>
    <w:rsid w:val="00F2620B"/>
    <w:rsid w:val="00F466E8"/>
    <w:rsid w:val="00F51F42"/>
    <w:rsid w:val="00F73511"/>
    <w:rsid w:val="00F84B85"/>
    <w:rsid w:val="00F95DA6"/>
    <w:rsid w:val="00FA1EC0"/>
    <w:rsid w:val="00FD3654"/>
    <w:rsid w:val="00FD4487"/>
    <w:rsid w:val="00FE69C5"/>
    <w:rsid w:val="00FE7040"/>
    <w:rsid w:val="00FF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40A98CE6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2226EC0C-6398-400E-A762-515FF77E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3</TotalTime>
  <Pages>2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MARGARETE KLAMAS MARZANI</cp:lastModifiedBy>
  <cp:revision>2</cp:revision>
  <cp:lastPrinted>2011-03-01T23:31:00Z</cp:lastPrinted>
  <dcterms:created xsi:type="dcterms:W3CDTF">2022-10-18T18:31:00Z</dcterms:created>
  <dcterms:modified xsi:type="dcterms:W3CDTF">2022-10-18T18:31:00Z</dcterms:modified>
</cp:coreProperties>
</file>